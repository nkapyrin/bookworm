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88" w:type="dxa"/>
        <w:jc w:val="left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8"/>
        <w:gridCol w:w="900"/>
        <w:gridCol w:w="2768"/>
        <w:gridCol w:w="8933"/>
        <w:gridCol w:w="900"/>
        <w:gridCol w:w="900"/>
        <w:gridCol w:w="918"/>
      </w:tblGrid>
      <w:tr>
        <w:trPr/>
        <w:tc>
          <w:tcPr>
            <w:tcW w:w="1578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color w:val="CE181E"/>
              </w:rPr>
            </w:pPr>
            <w:r>
              <w:rPr>
                <w:color w:val="CE181E"/>
              </w:rPr>
              <w:t>#TABLE_BY_PLAN_INSERT_PLAN_ID_AND_NAME#</w:t>
            </w:r>
          </w:p>
          <w:p>
            <w:pPr>
              <w:pStyle w:val="DefaultStyleCenter"/>
              <w:rPr/>
            </w:pPr>
            <w:r>
              <w:rPr/>
            </w:r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8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Литература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Кол.экземпл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Есть электр.</w:t>
            </w:r>
          </w:p>
        </w:tc>
        <w:tc>
          <w:tcPr>
            <w:tcW w:w="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 студ</w:t>
            </w:r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155" w:leader="none"/>
              </w:tabs>
              <w:jc w:val="left"/>
              <w:rPr/>
            </w:pPr>
            <w:r>
              <w:rPr>
                <w:b w:val="false"/>
                <w:bCs w:val="false"/>
                <w:color w:val="FF3333"/>
                <w:sz w:val="24"/>
                <w:szCs w:val="24"/>
              </w:rPr>
              <w:t>#NB#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155" w:leader="none"/>
              </w:tabs>
              <w:jc w:val="left"/>
              <w:rPr/>
            </w:pPr>
            <w:r>
              <w:rPr>
                <w:b w:val="false"/>
                <w:bCs w:val="false"/>
                <w:color w:val="FF3333"/>
                <w:sz w:val="24"/>
                <w:szCs w:val="24"/>
              </w:rPr>
              <w:t>#DISCIPLINE_NAME#</w:t>
            </w:r>
          </w:p>
        </w:tc>
        <w:tc>
          <w:tcPr>
            <w:tcW w:w="8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155" w:leader="none"/>
              </w:tabs>
              <w:snapToGrid w:val="false"/>
              <w:jc w:val="left"/>
              <w:rPr/>
            </w:pPr>
            <w:r>
              <w:rPr>
                <w:b w:val="false"/>
                <w:bCs w:val="false"/>
                <w:color w:val="FF3333"/>
                <w:sz w:val="24"/>
                <w:szCs w:val="24"/>
              </w:rPr>
              <w:t>#ALL_LITERATURE#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794" w:right="851" w:header="0" w:top="130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StyleCenter">
    <w:name w:val="Default Style + Center"/>
    <w:basedOn w:val="Normal"/>
    <w:qFormat/>
    <w:pPr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Normal.dot_x005F_x005F_x005F_x005F_x0000_</Template>
  <TotalTime>24</TotalTime>
  <Application>LibreOffice/6.0.3.2$Linux_X86_64 LibreOffice_project/00m0$Build-2</Application>
  <Pages>1</Pages>
  <Words>11</Words>
  <Characters>124</Characters>
  <CharactersWithSpaces>126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2018-05-22T14:06:00Z</dcterms:created>
  <dc:creator>Kaf</dc:creator>
  <dc:description/>
  <dc:language>en-US</dc:language>
  <cp:lastModifiedBy/>
  <dcterms:modified xsi:type="dcterms:W3CDTF">2018-07-25T12:53:14Z</dcterms:modified>
  <cp:revision>7</cp:revision>
  <dc:subject/>
  <dc:title>1)</dc:title>
</cp:coreProperties>
</file>