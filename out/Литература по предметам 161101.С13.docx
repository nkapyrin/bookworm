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88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8"/>
        <w:gridCol w:w="900"/>
        <w:gridCol w:w="2768"/>
        <w:gridCol w:w="8933"/>
        <w:gridCol w:w="900"/>
        <w:gridCol w:w="900"/>
        <w:gridCol w:w="918"/>
      </w:tblGrid>
      <w:tr>
        <w:trPr/>
        <w:tc>
          <w:tcPr>
            <w:tcW w:w="1578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color w:val="CE181E"/>
              </w:rPr>
            </w:pPr>
            <w:r>
              <w:t>161101.С13</w:t>
            </w:r>
          </w:p>
          <w:p>
            <w:pPr>
              <w:pStyle w:val="DefaultStyleCenter"/>
              <w:rPr/>
            </w:pPr>
            <w:r>
              <w:rPr/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8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Литература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Кол.экземпл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Есть электр.</w:t>
            </w:r>
          </w:p>
        </w:tc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 студ</w:t>
            </w:r>
          </w:p>
        </w:tc>
      </w:tr>
      <w:tr>
        <w:tc>
          <w:tcPr>
            <w:tcW w:type="dxa" w:w="468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Алгоритмы измерительно-вычислительных комплексов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Базы и банки данных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Безопасность жизнедеятельности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Введение в специальность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Гироскопические приборы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Динамика полета воздушных и космических летательных аппаратов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Дифференциальные уравнения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Измерительные преобразователи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Инженерная и компьютерная графика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Иностранный язык-1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Иностранный язык-2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Интеллектуализированные приборные комплексы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Информатика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Информационно-статистическая теория измерений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Информационные технологии сбора и хранения данных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Искусственный интеллект и экспертные системы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Испытание приборов и систем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История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История культуры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Культурология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Линейная алгебра и аналитическая геометрия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Математический анализ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Материаловедение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Метрология, стандартизация и сертификация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Микропроцессорная техника в приборах, системах и комплексах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Микропроцессорная техника и измерительно-вычеслительные комплексы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Моделирование систем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Моделирование, идентификация и оптимизация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Надёжность измерительно-вычислительных комплексов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Начертательная геометрия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автоматизированного проектирования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конструирования приборов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менеджмента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прикладной гидро- и аэродинамики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теории пилотажно-навигационных систем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теории управления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Политика и право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Политология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Правоведение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Преддипломная практика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Приборы и датчики высотно- скоростных параметров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Приборы и измерительно-вычислительные комплексы систем управления летательных аппаратов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Проектирование приборных комплексов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Производственная практика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Производственно-технологическая практика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Резервирование технических систем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Системы автоматического управления воздушными летательными аппаратами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Системы автоматического управления космическими летательными аппаратами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Системы отбражения информации систем управления летательных аппаратов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Случайные процессы и статистические технологии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Социология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Специальные технологии 1 (обработка изображений)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Специальные технологии 2 (моделирование газавых сред)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Теоретическая механика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Теоретические основы электротехники и электроизмерений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Теория вероятностей и математическая статистика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Теория случайных процессов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Теория функций комплексного переменного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Технология приборостроения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УИРС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Учебная практика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Физика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Физические методы получения информации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Философия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Химия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Цифровые сети систем управления летательных аппаратов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Численные методы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Экология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Экономика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Экономика отрасли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Эксплуатационная практика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Эксплуатация и испытание систем управления летательных аппаратов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Электроника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Электрооборудование летательных аппаратов и средства их подготовки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Язык программирования C++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Языки программирования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794" w:right="851" w:header="0" w:top="130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StyleCenter">
    <w:name w:val="Default Style + Center"/>
    <w:basedOn w:val="Normal"/>
    <w:qFormat/>
    <w:pPr>
      <w:jc w:val="center"/>
    </w:pPr>
    <w:rPr/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Normal.dot_x005F_x005F_x005F_x005F_x0000_</Template>
  <TotalTime>24</TotalTime>
  <Application>LibreOffice/6.0.3.2$Linux_X86_64 LibreOffice_project/00m0$Build-2</Application>
  <Pages>1</Pages>
  <Words>11</Words>
  <Characters>124</Characters>
  <CharactersWithSpaces>126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2018-05-22T14:06:00Z</dcterms:created>
  <dc:creator>Kaf</dc:creator>
  <dc:description/>
  <dc:language>en-US</dc:language>
  <cp:lastModifiedBy/>
  <dcterms:modified xsi:type="dcterms:W3CDTF">2018-07-25T12:53:14Z</dcterms:modified>
  <cp:revision>7</cp:revision>
  <dc:subject/>
  <dc:title>1)</dc:title>
</cp:coreProperties>
</file>