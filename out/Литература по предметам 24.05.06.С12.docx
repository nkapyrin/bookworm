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88" w:type="dxa"/>
        <w:jc w:val="left"/>
        <w:tblInd w:w="-1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8"/>
        <w:gridCol w:w="900"/>
        <w:gridCol w:w="2768"/>
        <w:gridCol w:w="8933"/>
        <w:gridCol w:w="900"/>
        <w:gridCol w:w="900"/>
        <w:gridCol w:w="918"/>
      </w:tblGrid>
      <w:tr>
        <w:trPr/>
        <w:tc>
          <w:tcPr>
            <w:tcW w:w="1578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color w:val="CE181E"/>
              </w:rPr>
            </w:pPr>
            <w:r>
              <w:t>24.05.06.С12</w:t>
            </w:r>
          </w:p>
          <w:p>
            <w:pPr>
              <w:pStyle w:val="DefaultStyleCenter"/>
              <w:rPr/>
            </w:pPr>
            <w:r>
              <w:rPr/>
            </w:r>
          </w:p>
        </w:tc>
      </w:tr>
      <w:tr>
        <w:trPr/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8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Литература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Кол.экземпл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Есть электр.</w:t>
            </w:r>
          </w:p>
        </w:tc>
        <w:tc>
          <w:tcPr>
            <w:tcW w:w="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Кол. студ</w:t>
            </w:r>
          </w:p>
        </w:tc>
      </w:tr>
      <w:tr>
        <w:tc>
          <w:tcPr>
            <w:tcW w:type="dxa" w:w="468"/>
            <w:vMerge w:val="restart"/>
          </w:tcPr>
          <w:p>
            <w:r>
              <w:t>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Алгоритмические языки и программирование</w:t>
            </w:r>
          </w:p>
        </w:tc>
        <w:tc>
          <w:tcPr>
            <w:tcW w:type="dxa" w:w="8933"/>
          </w:tcPr>
          <w:p>
            <w:r>
              <w:t>Основы современных компьютерных технологий. /Под ред. А.Д.Хомоненко. — СПб : Корона-принт, 1998.</w:t>
            </w:r>
          </w:p>
        </w:tc>
        <w:tc>
          <w:tcPr>
            <w:tcW w:type="dxa" w:w="900"/>
          </w:tcPr>
          <w:p>
            <w:r>
              <w:t>84*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Брайан Керниган, Деннис Ритчи Язык программирования C. — М.: Вильямс, 2009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Подбельский В. В. Практикум по программированию на языке Си++. — М.: Финансы и статистика, 2004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Подбельский В. В., Фомин С. С. Курс программирования на языке Си++. — М.: Финансы и статистика, 2012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Ахо А.,.Хопрофт Дж, Ульман Дж Структуры данных и алгоритмы. Вильямс. М.,С.-П., Киев, 2001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Вирт Н. Алгоритмы и структуры данных. Невский диалект. 2002.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Хусаинов. Б.С. Структуры и алгоритмы обработки данных. Примеры на языке Си. — М.: Финансы и статистика, 2004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Дейтел Х.М., Дейтел П. Дж. Как программировать на С. — М.: Бином-Пресс, 2009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Демидович Е. М. Основы алгоритмизации и программирования. Язык Си. — СПб.: БХВ-Петребург, 2008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Культин Н. С/С++ в задачах и примерах. — СПб.: БХВ-Петребург, 2008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Подбельский В. В. ЯзыкСи++. — М.: Финансы и статистика, 2009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Р. Седжвик. Фундаментальные алгоритмы на Си. — СПб:ООО «ДиаСофтЮП»б 2003б – 672 с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6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Аппаратное обеспечение пилотажно-навигационных комплексов</w:t>
            </w:r>
          </w:p>
        </w:tc>
        <w:tc>
          <w:tcPr>
            <w:tcW w:type="dxa" w:w="8933"/>
          </w:tcPr>
          <w:p>
            <w:r>
              <w:t>Гончаренко Г.Г., Мельников В.Е., Мельникова Е.Н., Черноморский А.И. Датчики инерциальной информации учеб. пособие для вузов 160401 "Управляющие, пилотажно-навигационные и электроэнергетические комплексы ЛА" направл. 160400 "Системы управления движением и навигация" . МАИ-ПРИНТ, 2011.  - 354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Куршин В.В., Малышев В.В., Ревнивых С.Г. Введение в спутниковую навигацию учеб. пособие для вузов РФ по спец. 160703 "Динамика полета и управление движением ЛА". МАИ-ПРИНТ, 2008.  - 187 с.</w:t>
            </w:r>
          </w:p>
        </w:tc>
        <w:tc>
          <w:tcPr>
            <w:tcW w:type="dxa" w:w="900"/>
          </w:tcPr>
          <w:p>
            <w:r>
              <w:t>820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Бакулев П.А., Сосновский А.А. Радионавигационные системы учеб. для вузов по специальности "Радиоэлектронные системы" направления подготовки "Радиотехника". Радиотехника, 2011.  - 269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49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Безопасность жизнедеятельности</w:t>
            </w:r>
          </w:p>
        </w:tc>
        <w:tc>
          <w:tcPr>
            <w:tcW w:type="dxa" w:w="8933"/>
          </w:tcPr>
          <w:p>
            <w:r>
              <w:t>Белов С. В. Безопасность жизнедеятельности и защита окружающей среды (техносферная безопасность). Издательство: Юрайт, Москва, 2015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Раздорожный А.А. Охрана труда и производственная безопасность: Учебно-методическое пособие /А.А.Раздорожный.- М.:Издательство  «Экзамен»,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Безопасность жизнедеятельности. Учебник для вузов /С.В.Белов, А.В.Ильницкая, А.Ф.Козьяков и др.; Под общ. ред. С.В.Белова. 3-е изд., испр. и   доп. – М.: Высшая школа, 2001.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Голованова Т.В., Курбатов Б.Е. Безопасность жизнедеятельности. Учебное пособие. – М.: Доброе слово, 2004.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Белобородов В.Н., Дайнов М.И. Защита населения и территорий от чрезвычайных ситуаций. Учебное пособие для вузов. – М.: Редакция журнала "Гражданская защита", 2003.</w:t>
            </w:r>
          </w:p>
        </w:tc>
        <w:tc>
          <w:tcPr>
            <w:tcW w:type="dxa" w:w="900"/>
          </w:tcPr>
          <w:p>
            <w:r>
              <w:t>67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Акимов В.А., Лапин В.Л., Попов В.М., Пучков В.А., Томаков В.И., Фалеев М.И. Надежность технических систем и техногенный риск. Учебное пособие/под общ. ред. М.И.Фалеева. – М.: ЗАО ФИД "Деловой экспресс",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Ефремова О.С. Система управление охраной труда в организациях. Учебное пособие. – 2-е изд. перераб. и доп. – М.: Изд-во "Аида-Пресс",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Электронный конспект лекций.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Белов С.В., Девисилов В.А., Ильницкая А.В., Козьяков А.Ф. Безопасность жизнедеятельности Учеб. для вузов. Высш.шк., 2008.  - 616 с.</w:t>
            </w:r>
          </w:p>
        </w:tc>
        <w:tc>
          <w:tcPr>
            <w:tcW w:type="dxa" w:w="900"/>
          </w:tcPr>
          <w:p>
            <w:r>
              <w:t>96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Долин П.А., Корочков В.В., Медведев В.Т. Электробезопасность:задачник Учеб.пособие для вузов по спец.552700-"Энергомашиностроение",551300-"Электротехника,электромеханика и электротехнологии",551700-"Электроэнергетика",550900-"Теплоэнергетика". Гардарики, 2003.  - 214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Ветошкин А.Г. Процессы и аппараты защиты окружающей среды Учеб. пособие для вузов по специальности "Инженерная защита окружающей среды" направления "Защита окружающей среды". Высш.шк., 2008.  - 635 с.</w:t>
            </w:r>
          </w:p>
        </w:tc>
        <w:tc>
          <w:tcPr>
            <w:tcW w:type="dxa" w:w="900"/>
          </w:tcPr>
          <w:p>
            <w:r>
              <w:t>69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Березин В.М., Дайнов М.И. Защита от вредных производственных факторов при работе на ПЭВМ: учебное пособие, 2-е изд. – М.: Изд-во МАИ,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Тимонин А.С. Инженерно-экологический справочник. т. 1, 2, 3. – Калуга: Изд-во Н.Бочкаревой,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Гражданская оборона и предупрежден6ие чрезвычайных ситуаций. Методическое пособие/под ред. М.И.Фалеева. – М.: Институт риска и безопасности,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Обучение работников организаций и населения основам гражданской обороны и защиты в чрезвычайных ситуациях. Учебно-методическое пособие/под ред. М.И.Фалеева. – М.: Институт риска и безопасности,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Гражданские организации гражданской обороны. Создание, комплектование, обучение, материально-техническое оснащение, финансирование. Учебно-методическое пособие/под ред. М.И.Фалеева. – М.: Институт риска и безопасности,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Анализ аварий и несчастных случаев в нефтегазовом комплексе России. Учебное пособие/под ред. Б.Н.Прусенко и В.Ф.Мартынюка. – М.: ВИНИТИ,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Экология и безопасность жизнедеятельности. Учебник для вузов. 2-е изд./под ред. проф. В.Н.Лопатина. – М.: ЮНИТИ-ДАНА, Единство, 2002.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Программа стандартизации до 2005 года "Безопасность в чрезвычайных ситуациях" / Новиков В., Смирнов И., Фалеев М., Шишлонов В. – М.: журнал "Гражданская защита", № 5,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Политика предотвращения техногенных катастроф / под ред. М.И.Фалеева. – М.: Институт риска и безопасности,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Конституция Российской Федерации, 1993.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"О защите населения и территорий от ЧС природного и техногенного характера" от 21.12.94 г. № 68-ФЗ.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"О пожарной безопасности" от 21.12.94 г. № 69-ФЗ.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"Об аварийно-спасательных службах и статусе спасателей" от 22.08.95 г. № 151-ФЗ.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"О промышленной безопасности опасных производственных объектов" от 21.07.97 г. № 116-ФЗ.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"О гражданской обороне" от 12.08.98 г. № 28-ФЗ.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12.0.004-90. ССБТ. Организация обучения безопасности труда. Общие положения.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12.0.230-2007. ССБТ. Системы управления охраной труда. Общие требования.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12.1.003-83. ССБТ. Шум. Общие требования безопасности.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12.1.005-88. ССБТ. Общие санитарные гигиенические требования к воздуху рабочей зоне.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12.1.012-2004. Система стандартов безопасности труда (ССБТ). Вибрационная безопасность. Общие требования.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12.1.030-81. Электробезопасность. Защитное заземление, зануление.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 МЭК 60050-195-2005. Заземление и защита от поражения электрическим током. Термины и определения.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Р22.0.02-94. Безопасность в чрезвычайных ситуациях (БЧС). Термины и определения основных понятий.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Р22.3.01-94. БЧС. Жизнеобеспечение населения в ЧС. Общие требования.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Р22.0.05-94. БЧС. Техногенные ЧС. Термины и определения.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Р22.3.03-94. БЧС. Защита населения. Основные положения.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Р22.0.03-95. БЧС. Природные ЧС. Термины и определения.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Р22.8.01-96. Ликвидация чрезвычайных ситуаций. Общие требования.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Р42.0.01-2000. Гражданская оборона. Основные положения.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СанПиН 2.1.8/2.2.4.2490-09. Электромагнитные поля в производственных условиях. Изменение № 1 к СанПиН 2.2.4.1191-03.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СанПиН 2.2.1/2.1.1.1278-03. Гигиенические требования к естественному, искусственному и совмещенному освещению жилых и общественных зданий.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СанПиН 2.2.2/2.4.1298-07. Гигиенические требования к персональным электронно-вычислительным машинам и организации работы. Изменение № 1 к СанПиН 2.2.2/2.4.1340-03.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СанПиН 2.2.2/2.2.4.2620-10. Гигиенические требования к персональным электронно-вычислительным машинам и организации работы. Изменение № 2 к СанПиН 2.2.2/2.4.1340-03.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СанПиН 2.2.4.723-98. Переменные магнитные поля промышленной частоты (50 Гц) в производственных условиях.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СанПиН 2.2.5.1313-03. Предельно допустимые концентрации (ПДК) вредных веществ в воздухе рабочей зоны.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СНиП 23-02-2003. Тепловая защита зданий.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СНиП 23-03-2003. Защита от шума.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 52.13330.2011 (актуализированная версия СНиП 23-05-95) Естественное и искусственное освещение.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СНиП 41-01-2003. Отопление, вентиляция и кондиционирование.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НРБ 99/2009. Нормы радиационной безопасности.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ГОСТ Р ИСО 9000:2000. Система менеджмента. Требования.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Введение в специальность</w:t>
            </w:r>
          </w:p>
        </w:tc>
        <w:tc>
          <w:tcPr>
            <w:tcW w:type="dxa" w:w="8933"/>
          </w:tcPr>
          <w:p>
            <w:r>
              <w:t>Кошелев Б.В. Электронный конспект лекций по курсу «Введение в специальность»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Кошелев Б.В. Электронные методические указания по выполнению лабораторных работ по курсу «Введение в специальность».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Н.Ф. Зобов, Кошелев Б.В. Современные проблемы развития и внедрения аэронавигационной системы будущего. – М., МАИ, 2003, 202 стр.</w:t>
            </w:r>
          </w:p>
        </w:tc>
        <w:tc>
          <w:tcPr>
            <w:tcW w:type="dxa" w:w="900"/>
          </w:tcPr>
          <w:p>
            <w:r>
              <w:t>79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Коптев А.Н. Авиационное и радиоэлектронное оборудование воздушных судов гражданской авиации (в 3-х книгах):.- Самара: Изд-во СГАУ,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Г.А. Кржижановского Концепция и системы СNS/ATM в гражданской авиации, М. ИКЦ «Академкнига», 2003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Новиков В.Н., Вейтин В.Е., Введение в реактивно-космическую технику. – М.: МАИ, 1997.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Мишин В.П,, Паничкин Н.И. Основы авиационной и ракетно-космической техники. – М.: МАИ, 1998.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Егер С.М., Матвеенко А.М., Шаталов И.А. Основы авиационной техники: учебник/Под ред. И.А. Шаталова/. –М.: Издательство МАИ, 1999.</w:t>
            </w:r>
          </w:p>
        </w:tc>
        <w:tc>
          <w:tcPr>
            <w:tcW w:type="dxa" w:w="900"/>
          </w:tcPr>
          <w:p>
            <w:r>
              <w:t>441*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Аржанников Н.С., Садекова Г.С. Аэродинамика летательных аппаратов. –М.: Машиностроение, 1984.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Энциклопедия «Авиация»./Под ред. Свищева Г.П. –М.:Большая Российская энциклопедия, 1994.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Энциклопедия «Космонавтика»./Под ред. Глушко В.П.- М.: Советская энциклопедия, 1985.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Житомирский Г.И, Конструкция самолетов. – М.: Машиностроение, 1995.</w:t>
            </w:r>
          </w:p>
        </w:tc>
        <w:tc>
          <w:tcPr>
            <w:tcW w:type="dxa" w:w="900"/>
          </w:tcPr>
          <w:p>
            <w:r>
              <w:t>143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Авиастроение России./ Под ред. Проф.Братухина А.Г. – М.: Машиностроение, 1995.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Соболев Д.А. История самолетов. Начальный период. – М.: РОСС ПЭИ, 1995.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Соболев Д.А, История самолетов 1919-1945 г. – М.: РОСС ПЭИ, 1997.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Полная энциклопедия мировой авиации. Самолеты и вертолеты ХХ столетия./ Под ред. Дэвида Дональда. – Издание на русском языке – г. Самара: Корпорация «Федоров», 1997.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Афанасьев П.П., Русланов В.И, Московский авиационный институт. Факты, цифры, документы. М.: Изд-во МАИ, 2010.</w:t>
            </w:r>
          </w:p>
        </w:tc>
        <w:tc>
          <w:tcPr>
            <w:tcW w:type="dxa" w:w="900"/>
          </w:tcPr>
          <w:p>
            <w:r>
              <w:t>2076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Афанасьев П.П., Матвеенко А.М., Шустров Ю.М. 101 выдающийся летательный аппарат. – М.: Изд-во МАИ, 2005.</w:t>
            </w:r>
          </w:p>
        </w:tc>
        <w:tc>
          <w:tcPr>
            <w:tcW w:type="dxa" w:w="900"/>
          </w:tcPr>
          <w:p>
            <w:r>
              <w:t>25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Ю.А. Соловьев, Системы спутниковой навигации. М. Эко-Трендз, 2000, 266 стр..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В.И. Павлов, Гироскопический эффект и его применение, Ленинград….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Г.И. Блюмин Гироскопические приборы……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Воздушная навигация и самолетовождение</w:t>
            </w:r>
          </w:p>
        </w:tc>
        <w:tc>
          <w:tcPr>
            <w:tcW w:type="dxa" w:w="8933"/>
          </w:tcPr>
          <w:p>
            <w:r>
              <w:t>Б.В. Кошелев Электронный конспект лекций по курсу "Воздушная навигация и самолетовождение"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Б.В. Кошелев Электронные методические указания по проведению практических занятий по курсу "Воздушная навигация и самолетовождение"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Н.Ф. Зобов, Кошелев Б.В. Современные проблемы развития и внедрения аэронавигационной системы будущего. – М., МАИ, 2003, 202 стр.</w:t>
            </w:r>
          </w:p>
        </w:tc>
        <w:tc>
          <w:tcPr>
            <w:tcW w:type="dxa" w:w="900"/>
          </w:tcPr>
          <w:p>
            <w:r>
              <w:t>79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Г.А. Кржижановского Концепция и системы СNS/ATM в гражданской авиации, М. ИКЦ «Академкнига», 2003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Т.Г. Анодина, А.А.Кузнецов, Е.Д. Маркович. Автоматизация управления воздушным движением. Москва, Транспорт, 1992, 279 стр.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Михайлов Н.А. Воздушная навигация,- Центр подготовки и сертификации авиационного персонала, Новосибирск,2000, 169 стр.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Репников А.В. и др. Основы построения навигационно-пилотажных комплексов ЛА М.,МАИ, 1990, 98 стр.</w:t>
            </w:r>
          </w:p>
        </w:tc>
        <w:tc>
          <w:tcPr>
            <w:tcW w:type="dxa" w:w="900"/>
          </w:tcPr>
          <w:p>
            <w:r>
              <w:t>155*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Авиационные приборы и измерительные системы. / Под ред. В.Г. Воробьева. – М.: Транспорт, 1981, 367 стр..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Авиационная радионавигация; справочник. / А.А. Сосновский, И.А. Хаймович, Э.А. Лутин, И.Б. Максимов. Под ред. А.А. Сосновского. – М.: Транспорт, 1990, 263 стр..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Алпеев С.А. и др. CAS 67.  Руководство пилота. уч. пос. МАИ. М 2005 г.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Гироскопические приборы</w:t>
            </w:r>
          </w:p>
        </w:tc>
        <w:tc>
          <w:tcPr>
            <w:tcW w:type="dxa" w:w="8933"/>
          </w:tcPr>
          <w:p>
            <w:r>
              <w:t>Джашитов В.Э., Панкратов В.М., Голиков А.В. Общая и прикладная теория гироскопов с применением компьютерных технологий. Под общей редакцией В.Г. Пешехонова.-СПб.:ЦНИИ "Электроприбор", 2010, 153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Распопов В.Я. Теория гироскопических систем. Инерциальные датчики. - Тула.: ТулГУ, 2012, 252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Алешин Б.С., Тювин А.В., Черноморский А.И., Плеханов В.Е.. Проектирование бесплатформенных инерциальных навигационных систем/Под ред. Алешина Б.С.-М.: МАИ Принт, 2010, 395 с.</w:t>
            </w:r>
          </w:p>
        </w:tc>
        <w:tc>
          <w:tcPr>
            <w:tcW w:type="dxa" w:w="900"/>
          </w:tcPr>
          <w:p>
            <w:r>
              <w:t>232*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Мельников В.Е.. Мельникова Е.Н., Черноморский А.И., Гончаренко Г.Г. Датчики инерциальной информации /Под ред. Черноморского А.И. М.: МАИ Принт, 2011, 246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Виноградов Г.М., Кривошеев С.В. Динамически настраиваемые гироскопы.- Казань.КГПУ им. А.Н. Туполева, 2008, 127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Пельпор Д.С. Гироскопические системы. теория гироскопов и гиростабилизаторов.-М.:Высшая школа, 1986, 423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Коновалов С.Ф., Никитин Е.А., Селиванова Л.М. Гироскопические системы. Проектирование гироскопических систем.-М.: Машиностроение, 1988, 215 с.</w:t>
            </w:r>
          </w:p>
        </w:tc>
        <w:tc>
          <w:tcPr>
            <w:tcW w:type="dxa" w:w="900"/>
          </w:tcPr>
          <w:p>
            <w:r>
              <w:t>16*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Бороздин В.Н. Гироскопические приборы систем управления летательными аппаратами.-М.: Машиностроение, 1990, 350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Галкин В.И. Перспективные гироскопы летательных аппаратов.-М.:МАТИ, 2006, 179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Матвеев В.А. Липатников В.И., Алехин А.В. Проектирование волнового твердотельного гироскопа.- М.:МГТУ им. Н.Э.Баумана, 1998, 167 с.</w:t>
            </w:r>
          </w:p>
        </w:tc>
        <w:tc>
          <w:tcPr>
            <w:tcW w:type="dxa" w:w="900"/>
          </w:tcPr>
          <w:p>
            <w:r>
              <w:t>23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Филатов Ю.В. Волоконно-оптический гироскоп.- СПб.: СПбГЭТУ "ЛЭТИ", 2003, 51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Лукьянов Д.П., Филатов Ю.В. Основы квантовой гироскопии.- Л.:ЛЭТИ, 1987, 133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Гироскопические системы</w:t>
            </w:r>
          </w:p>
        </w:tc>
        <w:tc>
          <w:tcPr>
            <w:tcW w:type="dxa" w:w="8933"/>
          </w:tcPr>
          <w:p>
            <w:r>
              <w:t>Алешин  Б.С., Афонин А.А., Веремеенко К.К., Черноморский А.И., Под редакцией Алешина Б.С., Веремеенко К.К., Черноморского А.И., Ориентация и навигация подвижных объектов, -М. ФИЗМАТЛИТ, 2006 – 424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Распопов В.Я., Микромеханические приборы. Учебное пособие, Тул. Гос. Университет. Тула, 2002 г., 392 с..</w:t>
            </w:r>
          </w:p>
        </w:tc>
        <w:tc>
          <w:tcPr>
            <w:tcW w:type="dxa" w:w="900"/>
          </w:tcPr>
          <w:p>
            <w:r>
              <w:t>57*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Мельников В.Е., Мельникова Е.Н.,Черноморский А.И., Гончаренко Г.Г.. Датчики инерциальной информации.Под редакцией А.И.Черноморского. Москва, 2011 г..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David Titterton, John Weston, Strapdown Inertial Navigation. Technology 2nd Edition, The Institution of Electrical Engineers, 2004 г..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Смирнов Е.П., Яловенко А.В., Перфильев В.К., Воронов В.В., Технические средства судовождения, Том 2, Конструкция и эксплуатация: Учебник для ВУЗов. – СПб: «Элмор»,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Гироскопические системы. А.В.Репников, Г.П.Сачков, А.И.Черноморский, Под редакцией А.В.Репникова –М.:  Машиностроение, 1983.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Гироскопические системы. Под редакцией Д.С.Пельпора, 2-я ч., - М.: Высшая школа, 1971.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Гироскопические системы ориентации. Е.Р.Рахтеенко, - М.: Машиностроение, 1989.</w:t>
            </w:r>
          </w:p>
        </w:tc>
        <w:tc>
          <w:tcPr>
            <w:tcW w:type="dxa" w:w="900"/>
          </w:tcPr>
          <w:p>
            <w:r>
              <w:t>13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Механика гироскопических систем, Л.А.Северов, /Учебное пособие/, - М.;  МАИ, 1996 г.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Развитие механики гироскопических и инерциальных систем. Сборник, посвящённый академику А.Ю.Ишлинскому, -М.: Наука, 1973.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Ориентация, гироскопы и инерциальная навигация. А.Ю.Ишлинский, - М.: Наука, 1976.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Системы инерциальной навигации. Перевод с английского к.т.н. М.И.Малтинского, к.т.н. И.М.Окона,… Под ред. С.С.Ривкина, - Л.: Судостроение, 1967.667.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Киттель Ч., Найт В., Рудерман М., Механика: Учебное руководство: Пер. с англ. /Под ред. А.И. Шальникова и А.С.Ахматова. -3-е изд., испр. – М. Наука. Главная редакция физико-математической литературы, 1983. - /Берклеевский курс физики/. – 448 с..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Парселл Э., Электричество и магнетизм: Учебное руководство: Пер. с англ. /Под ред. А.И. Шальникова и А.О. Вайсенберга. -3-е изд., испр. – М. Наука. Главная редакция физико-математической литературы, 1983. - /Берклеевский курс физики/. – 416 с..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Гироскопические стабилизаторы</w:t>
            </w:r>
          </w:p>
        </w:tc>
        <w:tc>
          <w:tcPr>
            <w:tcW w:type="dxa" w:w="8933"/>
          </w:tcPr>
          <w:p>
            <w:r>
              <w:t>Алешин  Б.С., Афонин А.А., Веремеенко К.К., Черноморский А.И., Под редакцией Алешина Б.С., Веремеенко К.К., Черноморского А.И., Ориентация и навигация подвижных объектов, -М. ФИЗМАТЛИТ, 2006 – 424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Распопов В.Я., Микромеханические приборы. Учебное пособие, Тул. Гос. Университет. Тула, 2002 г., 392 с..</w:t>
            </w:r>
          </w:p>
        </w:tc>
        <w:tc>
          <w:tcPr>
            <w:tcW w:type="dxa" w:w="900"/>
          </w:tcPr>
          <w:p>
            <w:r>
              <w:t>57*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Мельников В.Е., Мельникова Е.Н.,Черноморский А.И., Гончаренко Г.Г.. Датчики инерциальной информации.Под редакцией А.И.Черноморского. Москва, 2011 г..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David Titterton, John Weston, Strapdown Inertial Navigation. Technology 2nd Edition, The Institution of Electrical Engineers, 2004 г..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Смирнов Е.П., Яловенко А.В., Перфильев В.К., Воронов В.В., Технические средства судовождения, Том 2, Конструкция и эксплуатация: Учебник для ВУЗов. – СПб: «Элмор»,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Гироскопические системы. А.В.Репников, Г.П.Сачков, А.И.Черноморский, Под редакцией А.В.Репникова –М.:  Машиностроение, 1983.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Гироскопические системы. Под редакцией Д.С.Пельпора, 2-я ч., - М.: Высшая школа, 1971.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Гироскопические системы ориентации. Е.Р.Рахтеенко, - М.: Машиностроение, 1989.</w:t>
            </w:r>
          </w:p>
        </w:tc>
        <w:tc>
          <w:tcPr>
            <w:tcW w:type="dxa" w:w="900"/>
          </w:tcPr>
          <w:p>
            <w:r>
              <w:t>13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Механика гироскопических систем, Л.А.Северов, /Учебное пособие/, - М.;  МАИ, 1996 г.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Развитие механики гироскопических и инерциальных систем. Сборник, посвящённый академику А.Ю.Ишлинскому, -М.: Наука, 1973.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Ориентация, гироскопы и инерциальная навигация. А.Ю.Ишлинский, - М.: Наука, 1976.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Системы инерциальной навигации. Перевод с английского к.т.н. М.И.Малтинского, к.т.н. И.М.Окона,… Под ред. С.С.Ривкина, - Л.: Судостроение, 1967.667.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Киттель Ч., Найт В., Рудерман М., Механика: Учебное руководство: Пер. с англ. /Под ред. А.И. Шальникова и А.С.Ахматова. -3-е изд., испр. – М. Наука. Главная редакция физико-математической литературы, 1983. - /Берклеевский курс физики/. – 448 с..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Парселл Э., Электричество и магнетизм: Учебное руководство: Пер. с англ. /Под ред. А.И. Шальникова и А.О. Вайсенберга. -3-е изд., испр. – М. Наука. Главная редакция физико-математической литературы, 1983. - /Берклеевский курс физики/. – 416 с..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Динамика полета воздушных и космических летательных аппаратов</w:t>
            </w:r>
          </w:p>
        </w:tc>
        <w:tc>
          <w:tcPr>
            <w:tcW w:type="dxa" w:w="8933"/>
          </w:tcPr>
          <w:p>
            <w:r>
              <w:t>Елисеев В.Д.. Электронный конспект лекций по курсу «Динамика полета», М.: МАИ, каф. 301, 2009. – 84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Елисеев В.Д. Электронные методические указания к лабораторным работам по курсу «Динамика полета», М.: МАИ, каф. 301, 2010. – 78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Бюшгенса Г.С. Динамика полета. М.: Машиностроение, 2011. – 776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Оболенский Ю.Г. Управление полетом маневренных самолетов. М.: филиал Воениздат, 2007 г., 480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Афанасьев П.П.  Голубев И.С. Новиков В.Н. и др. Беспилотные летательные аппараты. М.: МАИ, 2008. – 650 с.</w:t>
            </w:r>
          </w:p>
        </w:tc>
        <w:tc>
          <w:tcPr>
            <w:tcW w:type="dxa" w:w="900"/>
          </w:tcPr>
          <w:p>
            <w:r>
              <w:t>20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Анастаськин А.В., Агеев В.А. и др. Системы управления ЛА, под ред. Г.Н.Лебедева., М.Ж МАИ, 2008. – 756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Михалев И.А., Окоемов Б.Н..Чикулаев М.С. Системы автоматического управления самолетом. М.: Машиностроение, 1987, - 240 с.</w:t>
            </w:r>
          </w:p>
        </w:tc>
        <w:tc>
          <w:tcPr>
            <w:tcW w:type="dxa" w:w="900"/>
          </w:tcPr>
          <w:p>
            <w:r>
              <w:t>44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Красовский А.А. Системы автоматического управления полетом и их аналитическое конструирование.М.: Изд. Наука, 1973, - 560 с.</w:t>
            </w:r>
          </w:p>
        </w:tc>
        <w:tc>
          <w:tcPr>
            <w:tcW w:type="dxa" w:w="900"/>
          </w:tcPr>
          <w:p>
            <w:r>
              <w:t>28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Бочкарева А.Ф. и Андреевского В.В. Аэромеханика самолета (динамика полета). М.: Машиностроение, 1985 , - 360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Елисеев В.Д. Математические модели ЛА в задачах проектирования САУ.  – М.: Изд. МАИ, 1992, - 64 с.</w:t>
            </w:r>
          </w:p>
        </w:tc>
        <w:tc>
          <w:tcPr>
            <w:tcW w:type="dxa" w:w="900"/>
          </w:tcPr>
          <w:p>
            <w:r>
              <w:t>326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Елисеев В.Д. Описания лабораторных работ.(каф. 301).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Дифференциальные уравнения</w:t>
            </w:r>
          </w:p>
        </w:tc>
        <w:tc>
          <w:tcPr>
            <w:tcW w:type="dxa" w:w="8933"/>
          </w:tcPr>
          <w:p>
            <w:r>
              <w:t>Эльсгольц Л.Э. Дифференциальные уравнения. КомКнига, 2006, 309 с.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Степанов В.В. Курс дифференциальных уравнений. ИЗДАТЕЛЬСКАЯ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ГРУППА URSS  Изд.10, стер., 2008. 472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Тихонов А.Н., Васильева А.Б., Свешников А.Г Дифференциальные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уравнения. (Курс высшей математики и математической физики)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Физматлит, 2005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А.В. Пантелеев, А.С. Якимова, А.В.Босов. Обыкновенные</w:t>
            </w:r>
          </w:p>
        </w:tc>
        <w:tc>
          <w:tcPr>
            <w:tcW w:type="dxa" w:w="900"/>
          </w:tcPr>
          <w:p>
            <w:r>
              <w:t>45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дифференциальные уравнения в примерах и задачах. М. Высшая школа , 2001 г.</w:t>
            </w:r>
          </w:p>
        </w:tc>
        <w:tc>
          <w:tcPr>
            <w:tcW w:type="dxa" w:w="900"/>
          </w:tcPr>
          <w:p>
            <w:r>
              <w:t>45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Краснов М.Л., Киселев А.И., Макаренко Г.И. Обыкновенные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дифференциальные уравнения. Задачи и примеры с подробными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решениями. Серия "Вся высшая математика в задачах".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ИЗДАТЕЛЬСКАЯ ГРУППА URSS  Изд.4, 2002. 256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Филиппов А.Ф.Сборник задач по дифференциальным уравнениям.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Изд.3 ИЗДАТЕЛЬСКАЯ ГРУППА URSS  2009. 240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Сборник задач по математике для втузов. Под ред. А.В. Ефимова,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А.С. Поспелова. В 4-х ч. ч. 2  ФИЗМАТЛИТ, 2001, 432 с.</w:t>
            </w:r>
          </w:p>
        </w:tc>
        <w:tc>
          <w:tcPr>
            <w:tcW w:type="dxa" w:w="900"/>
          </w:tcPr>
          <w:p>
            <w:pPr>
              <w:pStyle w:val="Normal"/>
            </w:pPr>
            <w:r/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Инерциальные навигационные системы</w:t>
            </w:r>
          </w:p>
        </w:tc>
        <w:tc>
          <w:tcPr>
            <w:tcW w:type="dxa" w:w="8933"/>
          </w:tcPr>
          <w:p>
            <w:r>
              <w:t>Г.Ф. Савинов. Конспект лекций по курсу "Навигационные системы".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А.А. Голован, Н.А. Парусников. Математическме основы навигационных систем. Часть1. Матаматические модели инерциальной навигации. М.:Изд-воМГУ,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И.И. Помыкаев, В.П. Селезнев, Л.А. Дмитроченко. Навигационные приборы и системы. М., Маштностроение, 1983.</w:t>
            </w:r>
          </w:p>
        </w:tc>
        <w:tc>
          <w:tcPr>
            <w:tcW w:type="dxa" w:w="900"/>
          </w:tcPr>
          <w:p>
            <w:r>
              <w:t>29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П.В. Бромберг. Теория инерциальной навигации.М., Наука,1979.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Л.А. Дмитроченко, В.П. Гора, Г.Ф. Савинов. Бесплатформенные инерциальные навигационные системы. М.,МАИ, 1984.</w:t>
            </w:r>
          </w:p>
        </w:tc>
        <w:tc>
          <w:tcPr>
            <w:tcW w:type="dxa" w:w="900"/>
          </w:tcPr>
          <w:p>
            <w:r>
              <w:t>94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Л.А. Дмитроченко, В.П. Гора, Г.Ф. Савинов, А.В. Тювин. Анализ точности и основы проектирования бесплатформенных инерциальных навигационных систем. М.,МАИ, 1985.</w:t>
            </w:r>
          </w:p>
        </w:tc>
        <w:tc>
          <w:tcPr>
            <w:tcW w:type="dxa" w:w="900"/>
          </w:tcPr>
          <w:p>
            <w:r>
              <w:t>120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В.Д. Андреев. Теория инерциальной навигации.(автономные системы). М., Наука, 1966.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В.Д. Андреев. Теория инерциальной навигации.(корректируемые системы). М., Наука, 1967.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И.Е.Казаков. Статистическая теория систем управления в пространстве сосотояний.М., Наука, 1976.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Г.Ф. Савинов. Пиименение методов оптимальной фильтрации при построении навигационных комплексов.М., МАИ, Учебное пособие, 1980.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Инженерная и компьютерная графика</w:t>
            </w:r>
          </w:p>
        </w:tc>
        <w:tc>
          <w:tcPr>
            <w:tcW w:type="dxa" w:w="8933"/>
          </w:tcPr>
          <w:p>
            <w:r>
              <w:t>Государственные стандарты Единой системы конструкторской документации (ЕСКД).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Левицкий В.С. Машиностроительное черчение. – М.: Высшая школа, 1988.</w:t>
            </w:r>
          </w:p>
        </w:tc>
        <w:tc>
          <w:tcPr>
            <w:tcW w:type="dxa" w:w="900"/>
          </w:tcPr>
          <w:p>
            <w:r>
              <w:t>200*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Бабулин Н.А. Построение и чтение машиностроительных чертежей. - М.: Высшая школа, 2000.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Н.Б. Ганин. Автоматизированное проектирование в системе Компас-3DV12. ДМК-пресс,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 Большаков, А. Бочков, А. Сергеев. 3D-моделирование в AutoCAD, КОМПАС-3D, SolidWorks, Inventor, T-Flex. Учебный курс. Питер, 2010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Ермакова В.А. и др. Общие правила выполнения чертежей и геометрические построения. Методические указания к работе 1. - М.: МАИ, 2009.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Изображение (виды, разрезы, сечения) предметов. Учебное пособие под ред. Ермаковой В.А.-М.: МАИ,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Андреев В.А. и др. Соединение винтом.-М.;МАИ,2010.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Пшеничнова Н.В. Неразъемные соединения. Методические указания.-М:, МАИ,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Пшеничнова Н.В. Общие требования к чертежам деталей. Учебное пособие. -М.: МАИ, 1995</w:t>
            </w:r>
          </w:p>
        </w:tc>
        <w:tc>
          <w:tcPr>
            <w:tcW w:type="dxa" w:w="900"/>
          </w:tcPr>
          <w:p>
            <w:r>
              <w:t>16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Кожухова Е.А. Чертежи типовых деталей и их элементов. Учебное пособие.- М.: МАИ, 2011.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Андреев В.А. и др. Шероховатость поверхностей. - М.: МАИ, 2006.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Кожухова Е.А., Ульянов К.И..Рабочие конструкторские документы сборочных единиц. Методические указания.-М.: МАИ, 2010.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Кожухова Е.А., Ульянов К.И.. Гидравлические и пневматические устройства ЛА. Учебное пособие.- М.: МАИ, 2005.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Аведьян А.Б., Гагасов Д.А., Куприков М.Ю. Твердотельное моделирование в курсе «Инженерная графика». Учебное пособие под ред. Куприкова М.Ю. –М.: МАИ, 2006.</w:t>
            </w:r>
          </w:p>
        </w:tc>
        <w:tc>
          <w:tcPr>
            <w:tcW w:type="dxa" w:w="900"/>
          </w:tcPr>
          <w:p>
            <w:r>
              <w:t>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Куприков М.Ю.,  Кравчик Т.Н.,  Бодрышев В.В.. Твердотельное моделирование пневмогидроагрегатов в среде SolidWorks.-М. МАИ,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Учебное пособие к практическим занятиям по компьютерной графике на ПЭВМ  системе "КРЕДО"/ Маркин Л.В. и др. Изд-во МАИ-Принт,2008.</w:t>
            </w:r>
          </w:p>
        </w:tc>
        <w:tc>
          <w:tcPr>
            <w:tcW w:type="dxa" w:w="900"/>
          </w:tcPr>
          <w:p>
            <w:r>
              <w:t>977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Наградова М. AutoCAD. Справочник конструктора; М., 2001.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1*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Иностранный язык</w:t>
            </w:r>
          </w:p>
        </w:tc>
        <w:tc>
          <w:tcPr>
            <w:tcW w:type="dxa" w:w="8933"/>
          </w:tcPr>
          <w:p>
            <w:r>
              <w:t>Орловская И.В. и др. Учебник английского языка (для технических вузов). -  М.: МВТУ, 2008 г., 2009г., 2011г., 2013г., 2015г.</w:t>
            </w:r>
          </w:p>
        </w:tc>
        <w:tc>
          <w:tcPr>
            <w:tcW w:type="dxa" w:w="900"/>
          </w:tcPr>
          <w:p>
            <w:r>
              <w:t>1412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Т.Ю.Полякова, Е.В.Синявская, О.И. Тынкова, Э.С.Улановская. Английский язык для инженеров. Учебник.  – М: Высшая школа,  1998 г., 2002 г.,2004 г., 2009г.…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Мкртчян Г.А., Вечеринина Е.А. Под ред. Ю.М.Шустрова. Английский язык. Математика. Информатика. Пособие.  – М.: Изд-во МАИ, 2004 г.</w:t>
            </w:r>
          </w:p>
        </w:tc>
        <w:tc>
          <w:tcPr>
            <w:tcW w:type="dxa" w:w="900"/>
          </w:tcPr>
          <w:p>
            <w:r>
              <w:t>94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С.А.Шевелева В.Е.Стогов. Основы экономики и бизнеса. Учебное пособие по английскому языку. М.: ЮНИТИ, 1999, 2000, 2001 и др.</w:t>
            </w:r>
          </w:p>
        </w:tc>
        <w:tc>
          <w:tcPr>
            <w:tcW w:type="dxa" w:w="900"/>
          </w:tcPr>
          <w:p>
            <w:r>
              <w:t>545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А.С.Кутькова. Человек, компьютер, будущее. Пособие по английскому языку для вузов. М: Высшая школа.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М.А.Бух. Л.П.Зайцева. Микроэлектроника: настоящее и будущее. Учебное пособие по английскому языку для технических вузов. М: Высшая школа, 2005…</w:t>
            </w:r>
          </w:p>
        </w:tc>
        <w:tc>
          <w:tcPr>
            <w:tcW w:type="dxa" w:w="900"/>
          </w:tcPr>
          <w:p>
            <w:r>
              <w:t>657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Г.А. Мкртчян, Е.А. Вечеринина. Английский язык  для продвинутых  групп  студентов, аспирантов, бакалавров и магистров экономических специальностей. Москва, Издательство МАИ, 2003 г.</w:t>
            </w:r>
          </w:p>
        </w:tc>
        <w:tc>
          <w:tcPr>
            <w:tcW w:type="dxa" w:w="900"/>
          </w:tcPr>
          <w:p>
            <w:r>
              <w:t>104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Павловец И.И., Чуксина О.В., Яновская Г.С. Методические разработки для подготовки студентов авиационного ВУЗа к участию в конференции на английском языке. – М.: Изд-во МАИ, 2006. – 76 с.</w:t>
            </w:r>
          </w:p>
        </w:tc>
        <w:tc>
          <w:tcPr>
            <w:tcW w:type="dxa" w:w="900"/>
          </w:tcPr>
          <w:p>
            <w:r>
              <w:t>85*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Филатов В.А., Чуксина О.В. Учебное пособие по чтению и переводу текстов на английском языке по теме: “Реактивные двигатели”. – М.: Изд-во МАИ, 2007. – 40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Н.А. Бонк, Г.А. Котий, Н.А. Лукьянова. Учебник  английского языка. Части 1,2-М.: Высшая  школа, 1996 г., 2001г. и др.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И.Ф. Турук, В.Н. Стойкова. Пособие по переводу научно-технических    текстов с английского языка на русский. - М: Высшая школа  (любой год издания).</w:t>
            </w:r>
          </w:p>
        </w:tc>
        <w:tc>
          <w:tcPr>
            <w:tcW w:type="dxa" w:w="900"/>
          </w:tcPr>
          <w:p>
            <w:r>
              <w:t>50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Дроздова Т.Ю., Берестова А.И., Маилова В.Г. English Grammar Reference and Practice: Учебное пособие для старшеклассников школ и гимназий, студентов неязыковых вузов с углубленным изучением английского языка.- СПб.: ООО “Издательство “Химера” , 1999. – 360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Дроздова Т.Ю., Маилова В.Г. Student`s Grammar Guide: учебное пособие для студентов  гуманитарных ВУЗов и старшеклассников школ и гимназий, студентов неязыковых вузов с углубленным изучением английского языка.- СПб.: “Химера” , 1998. – 144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Качалова К.Н., Израилевич Е.Е. Практическая грамматика английского языка с упражнениями и ключами. – М.: ЮНВЕРС, 1996…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Murphy R. English Grammar in Use/ A self-study reference and practice book for intermediate students, - Cambridge University Press, 2004…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Искандарова О.Ю. Reading and dicussing the problems of hardware and software. Читаем и обсуждаем проблемы компьютерной техники и программного обеспечения. Учебно-методическое пособие. -М.: МАКС-пресс, 2011. - 132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Коротаева И.Э., Христофорова Н.И., Чуксина О.В. LEARN ABOUT AVIATION AND SPASE FLIGHT IN ENGLISH: АВИАЦИЯ И КОСМОНАВТИКА НА УРОКАХ АНГЛИЙСКОГО ЯЗЫКА: Учебное пособие по английскому языку. М.: Изд-во МАИ, 2013. - 96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Коротаева И.Э., Рогожина Л.А., Христофорова Н.И., Чуксина О.В. Aviation English: Air transport and operation structure / Авиационный английский: Воздушный транспорт и инфраструктура: Учебное пособие по английскому языку. - М. Изд-во МАИ, 2015. - 88 с.</w:t>
            </w:r>
          </w:p>
        </w:tc>
        <w:tc>
          <w:tcPr>
            <w:tcW w:type="dxa" w:w="900"/>
          </w:tcPr>
          <w:p>
            <w:r>
              <w:t>129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Вечеринина Е.А., Волкова Е.Б. Учебное пособие для изучения профессиональной лексики, чтения и перевода текстов по прикладной механике на английском языке для студентов аэрокосмических вузов. - М. Изд-во МАИ, 2015. -100 с.</w:t>
            </w:r>
          </w:p>
        </w:tc>
        <w:tc>
          <w:tcPr>
            <w:tcW w:type="dxa" w:w="900"/>
          </w:tcPr>
          <w:p>
            <w:r>
              <w:t>166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Вечеринина Е.А., Глоткина А.А., Карлина М.А. Aviation and Space Explorations (texts to read and discuss)/ Авиационные и космические исследования (тексты для чтения и обсуждения). Учебное пособие. - М.: Изадательство "Доброе слово", 2016. - 88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Иностранный язык-1</w:t>
            </w:r>
          </w:p>
        </w:tc>
        <w:tc>
          <w:tcPr>
            <w:tcW w:type="dxa" w:w="8933"/>
          </w:tcPr>
          <w:p>
            <w:r>
              <w:t>Орловская И.В. и др. Учебник английского языка (для технических вузов). -  М.: МВТУ, 2008 г., 2009г.</w:t>
            </w:r>
          </w:p>
        </w:tc>
        <w:tc>
          <w:tcPr>
            <w:tcW w:type="dxa" w:w="900"/>
          </w:tcPr>
          <w:p>
            <w:r>
              <w:t>1015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Т.Ю.Полякова, Е.В.Синявская, О.И. Тынкова, Э.С.Улановская. Английский язык для инженеров. Учебник.  – М: Высшая школа,  1998 г., 2002 г.,2004 г….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Мкртчян Г.А., Вечеринина Е.А. Под ред. Ю.М.Шустрова. Английский язык. Математика. Информатика. Пособие.  – М.: Изд-во МАИ, 2004 г.</w:t>
            </w:r>
          </w:p>
        </w:tc>
        <w:tc>
          <w:tcPr>
            <w:tcW w:type="dxa" w:w="900"/>
          </w:tcPr>
          <w:p>
            <w:r>
              <w:t>94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С.А.Шевелева В.Е.Стогов. Основы экономики и бизнеса. Учебное пособие по английскому языку. М.: ЮНИТИ, 1999, 2000, 2001 и др.</w:t>
            </w:r>
          </w:p>
        </w:tc>
        <w:tc>
          <w:tcPr>
            <w:tcW w:type="dxa" w:w="900"/>
          </w:tcPr>
          <w:p>
            <w:r>
              <w:t>545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А.С.Кутькова. Человек, компьютер, будущее. Пособие по английскому языку для вузов. М: Высшая школа.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М.А.Бух. Л.П.Зайцева. Микроэлектроника: настоящее и будущее. Учебное пособие по английскому языку для технических вузов. М: Высшая школа, 2005…</w:t>
            </w:r>
          </w:p>
        </w:tc>
        <w:tc>
          <w:tcPr>
            <w:tcW w:type="dxa" w:w="900"/>
          </w:tcPr>
          <w:p>
            <w:r>
              <w:t>657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Г.А. Мкртчян, Е.А. Вечеринина. Английский язык  для продвинутых  групп  студентов, аспирантов, бакалавров и магистров экономических специальностей. Москва, Издательство МАИ, 2003 г.</w:t>
            </w:r>
          </w:p>
        </w:tc>
        <w:tc>
          <w:tcPr>
            <w:tcW w:type="dxa" w:w="900"/>
          </w:tcPr>
          <w:p>
            <w:r>
              <w:t>104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Павловец И.И., Чуксина О.В., Яновская Г.С. Методические разработки для подготовки студентов авиационного ВУЗа к участию в конференции на английском языке. – М.: Изд-во МАИ, 2006. – 76 с.</w:t>
            </w:r>
          </w:p>
        </w:tc>
        <w:tc>
          <w:tcPr>
            <w:tcW w:type="dxa" w:w="900"/>
          </w:tcPr>
          <w:p>
            <w:r>
              <w:t>85*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Филатов В.А., Чуксина О.В. Учебное пособие по чтению и переводу текстов на английском языке по теме: “Реактивные двигатели”. – М.: Изд-во МАИ, 2007. – 40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Н.А. Бонк, Г.А. Котий, Н.А. Лукьянова. Учебник  английского языка. Части 1,2-М.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Высшая  школа, 1996 г. и др.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И.Ф. Турук, В.Н. Стойкова. Пособие по переводу научно-технических    текстов с английского языка на русский. - М: Высшая школа  (любой год издания).</w:t>
            </w:r>
          </w:p>
        </w:tc>
        <w:tc>
          <w:tcPr>
            <w:tcW w:type="dxa" w:w="900"/>
          </w:tcPr>
          <w:p>
            <w:r>
              <w:t>50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Дроздова Т.Ю., Берестова А.И., Маилова В.Г. English Grammar Reference and Practice: Учебное пособие для старшеклассников школ и гимназий, студентов неязыковых вузов с углубленным изучением английского языка.- СПб.: ООО “Издательство “Химера” , 1999. – 360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Дроздова Т.Ю., Маилова В.Г. Student`s Grammar Guide: учебное пособие для студентов  гуманитарных ВУЗов и старшеклассников школ и гимназий, студентов неязыковых вузов с углубленным изучением английского языка.- СПб.: “Химера” , 1998. – 144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Качалова К.Н., Израилевич Е.Е. Практическая грамматика английского языка с упражнениями и ключами. – М.: ЮНВЕРС, 1996…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14  Murphy R. English Grammar in Use/ A self-study reference and practice book for intermediate students, - Cambridge University Press, 2004…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Искандарова О.Ю. Reading and dicussing the problems of hardware and software. Читаем и обсуждаем проблемы компьютерной техники и программного обеспечения. Учебно-методическое пособие. -М.: МАКС-пресс, 2011. - 132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Иностранный язык-2</w:t>
            </w:r>
          </w:p>
        </w:tc>
        <w:tc>
          <w:tcPr>
            <w:tcW w:type="dxa" w:w="8933"/>
          </w:tcPr>
          <w:p>
            <w:r>
              <w:t>Орловская И.В. и др. Учебник английского языка (для технических вузов). -  М.: МВТУ, 2008 г., 2009г.</w:t>
            </w:r>
          </w:p>
        </w:tc>
        <w:tc>
          <w:tcPr>
            <w:tcW w:type="dxa" w:w="900"/>
          </w:tcPr>
          <w:p>
            <w:r>
              <w:t>1015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Искандарова О.Ю. Reading and discussing the problems of hardware and software/Читаем и обсуждаем проблемы компьютерной техники и программного обеспечения (на английском языке). Учебно-методическое пособие. – М.: МАКС Пресс,  Москва, 2011. – 132 стр.</w:t>
            </w:r>
          </w:p>
        </w:tc>
        <w:tc>
          <w:tcPr>
            <w:tcW w:type="dxa" w:w="900"/>
          </w:tcPr>
          <w:p>
            <w:r>
              <w:t>13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Английский язык для инженеров. Учебник. Т.Ю.Полякова, Е.В.Синявская, О.И. Тынкова, Э.С.Улановская. – М: Высшая школа,  1998 г., 2002 г.,2004 г….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Английский язык. Математика. Информатика. Пособие. Мкртчян Г.А., Вечеринина Е.А. Под ред. Ю.М.Шустрова. – М.: Изд-во МАИ, 2004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С.А.Шевелева В.Е.Стогов. Основы экономики и бизнеса. Учебное пособие по английскому языку. М.: ЮНИТИ, 1999, 2000, 2001 и др.</w:t>
            </w:r>
          </w:p>
        </w:tc>
        <w:tc>
          <w:tcPr>
            <w:tcW w:type="dxa" w:w="900"/>
          </w:tcPr>
          <w:p>
            <w:r>
              <w:t>545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А.С.Кутькова. Человек, компьютер, будущее. Пособие по английскому языку для вузов. М: Высшая школа.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М.А.Бух. Л.П.Зайцева. Микроэлектроника: настоящее и будущее. Учебное пособие по английскому языку для технических вузов. М: Высшая школа, 2005…</w:t>
            </w:r>
          </w:p>
        </w:tc>
        <w:tc>
          <w:tcPr>
            <w:tcW w:type="dxa" w:w="900"/>
          </w:tcPr>
          <w:p>
            <w:r>
              <w:t>657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Г.А. Мкртчян, Е.А. Вечеринина. Английский язык  для продвинутых  групп  студентов, аспирантов, бакалавров и магистров экономических специальностей. Москва, Издательство МАИ, 2003 г.</w:t>
            </w:r>
          </w:p>
        </w:tc>
        <w:tc>
          <w:tcPr>
            <w:tcW w:type="dxa" w:w="900"/>
          </w:tcPr>
          <w:p>
            <w:r>
              <w:t>104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Павловец И.И., Чуксина О.В., Яновская Г.С. Методические разработки для подготовки студентов авиационного ВУЗа к участию в конференции на английском языке. – М.: Изд-во МАИ, 2006. – 76 с.</w:t>
            </w:r>
          </w:p>
        </w:tc>
        <w:tc>
          <w:tcPr>
            <w:tcW w:type="dxa" w:w="900"/>
          </w:tcPr>
          <w:p>
            <w:r>
              <w:t>85*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Филатов В.А., Чуксина О.В. Учебное пособие по чтению и переводу текстов на английском языке по теме: “Реактивные двигатели”. – М.: Изд-во МАИ, 2007. – 40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Н.А. Бонк, Г.А. Котий, Н.А. Лукьянова. Учебник  английского языка. Части 1,2-М.Высшая  школа, 1996 г. и др.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И.Ф. Турук, В.Н. Стойкова. Пособие по переводу научно-технических    текстов с английского языка на русский. - М: Высшая школа  (любой год издания).</w:t>
            </w:r>
          </w:p>
        </w:tc>
        <w:tc>
          <w:tcPr>
            <w:tcW w:type="dxa" w:w="900"/>
          </w:tcPr>
          <w:p>
            <w:r>
              <w:t>50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Дроздова Т.Ю., Берестова А.И., Маилова В.Г. English Grammar Reference and Practice: Учебное пособие для старшеклассников школ и гимназий, студентов неязыковых вузов с углубленным изучением английского языка.- СПб.: ООО “Издательство “Химера” , 1999. – 360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Дроздова Т.Ю., Маилова В.Г. Student`s Grammar Guide: учебное пособие для студентов  гуманитарных ВУЗов и старшеклассников школ и гимназий, студентов неязыковых вузов с углубленным изучением английского языка.- СПб.: “Химера” , 1998. – 144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Качалова К.Н., Израилевич Е.Е. Практическая грамматика английского языка с упражнениями и ключами. – М.: ЮНВЕРС, 1996…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Murphy R. English Grammar in Use/ A self-study reference and practice book for intermediate students, - Cambridge University Press, 2004…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Информатика</w:t>
            </w:r>
          </w:p>
        </w:tc>
        <w:tc>
          <w:tcPr>
            <w:tcW w:type="dxa" w:w="8933"/>
          </w:tcPr>
          <w:p>
            <w:r>
              <w:t>Информатика : учебник / Б.В. Соболь, А.Б. Галин, Ю.В. Панов, Е.В. Рашидова, Н.Н.Садовой. -Изд. 4-е, дополн. и перераб. — Ростов н/Д: Феникс, 2009. — 446с.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Иопа Н.И. Информатика (для технических специальностей): учебное пособие/ Н.И.Иопа. – М.: КНОРУС, 2011. -472с.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Павловская Т.А. С / С++.Программирование на языке высокого уровня. Учебник для вузов. СПб.: Питер, 2013. - 460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Бобровский С.И., Евсеев Г.А., Мураховский В.И., Симонович С.В. Информатика.Базовый курс учеб.пособие для втузов. Питер, 2007.  - 639 с.</w:t>
            </w:r>
          </w:p>
        </w:tc>
        <w:tc>
          <w:tcPr>
            <w:tcW w:type="dxa" w:w="900"/>
          </w:tcPr>
          <w:p>
            <w:r>
              <w:t>329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Березин Б.И., Березин С.Б. Начальный курс C и C++ Учеб. пособие. Диалог-МИФИ, 2008.  - 288 с.</w:t>
            </w:r>
          </w:p>
        </w:tc>
        <w:tc>
          <w:tcPr>
            <w:tcW w:type="dxa" w:w="900"/>
          </w:tcPr>
          <w:p>
            <w:r>
              <w:t>100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Павловская Т.А. C/C ++. Программирование на языке высокого уровня Учеб. для вузов по направлению подготовки дипломир. специалистов "Информатика и вычислит. техника". Питер, 2009.  - 460 с.</w:t>
            </w:r>
          </w:p>
        </w:tc>
        <w:tc>
          <w:tcPr>
            <w:tcW w:type="dxa" w:w="900"/>
          </w:tcPr>
          <w:p>
            <w:r>
              <w:t>150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Акулов О.А., Медведев Н.В. Информатика: базовый курс  учебник для вузов по направл. "Информатика и выч. техника". Омега-Л, 2012.  - 574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Избачков Ю. С., Петров В. Н., Васильев А.А., Телина И. С. Информационные системы: Учебник для вузов. 3-е изд. – СПб.: Питер, 2011. -544с.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Кормен, Томас Х., Лейзерсон, Чальз И., Ривест, Рональд Л., Штайн, Клиффорд. Алгоритмы: построение и анализ. 2-е изд.: Пер. с англ. – М.: Издательский дом «Вильямс», 2012. – 1296с.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Макарова Н.В., Волков В.Б. Информатика: Учебник для вузов. – СПб.: Питер, 2011. – 576с.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Сергеева И.И., Музалевская А.А., Тарасова И.В. Информатика: учебник. – 2-е изд., перераб. и доп./ И.И. Сергеева, А.А. Музалевская, И.В. Тарасова. -М.: ИД«Форум»: ИНФРА-М, 2012. -384с.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Васильков А. В., Васильков А. А., Васильков И. А. Информационные системы и их безопасность.: учебное пособие/ А.В. Васильков, А.А. Васильков, И.А. Васильков. -М.: Форум,2011.-528с.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Калинкина Т.И. Телекоммуникационные и вычислительные сети. Архитектура, стандарты и технологии: учебное пособие/Т. И. Калинкина, Б. В. Костров, В.Н.Ручкин. – СПб.: БХВ-Петербург, 2010. – 288с.</w:t>
            </w:r>
          </w:p>
        </w:tc>
        <w:tc>
          <w:tcPr>
            <w:tcW w:type="dxa" w:w="900"/>
          </w:tcPr>
          <w:p>
            <w:r>
              <w:t>24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Коноплева И. А., Хохлова О.А., Денисов А.В. Информационные технологии: учебное пособие/ под ред. И.А. Коноплевой. -2-е изд., перераб. и доп. – Москва: Проспект, 2011. -328с.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Заботина Н.Н. Проектирование информационных систем. Учебное пособие. – М.: ИНФРА-М, 2011. – 331с. + CD-R.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Акулов О.А., Медведев Н.В. Информатика: базовый курс. - М.:Омега-Л, 2008.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Павловская Т.А. C/C++. Программирование на языке высокого уровня Учебник для вузов по спец." Информатика и вычислительная техника". Питер, 2004.  - 460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Шилдт Г. C++ базовый курс; пер. с англ.. Вильямс, 2012.  - 620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Испытания измерительно-управляющих комплексов и их элементов</w:t>
            </w:r>
          </w:p>
        </w:tc>
        <w:tc>
          <w:tcPr>
            <w:tcW w:type="dxa" w:w="8933"/>
          </w:tcPr>
          <w:p>
            <w:r>
              <w:t>Буканин В.А., Павлов В.Н. и др. Испытания приборов, устройств и систем. – СПб.: СПбГЭТУ, 2011. – 180с.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Алифанов О.М. и Андреев А.Н. Баллистические ракеты и ракеты-носители. – М.: Дрофа, 2004. – 512с.</w:t>
            </w:r>
          </w:p>
        </w:tc>
        <w:tc>
          <w:tcPr>
            <w:tcW w:type="dxa" w:w="900"/>
          </w:tcPr>
          <w:p>
            <w:r>
              <w:t>157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Машбиц Л.М. Комьютерная картография м зоны спутниковой связи. – М.: Горячая линия – Телеком, 2009. – 236с.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Шовенгердт Р.А. Дистанционное зондирование. Модели и методы обработки изображений. – М.: Техносфера, 2010. – 560с.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Шишкин И.Ф. и Сергушев Г.Ф. Испытания и испытательное оборудование. – СПб.: СЗТУ, 1999. 37с.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Караштин В.М., Катков А.Г. и Родченко В.В. Основы проектирования систем наземного обеспечения. – М.: МАИ, 1998. – 312с.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Спутниковая связь и вещание: Справочник. Под ред. Л.Я. Кантора. – М.: Радио и связь, 1997. – 528с.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Соллогуб А.В., Аншаков Г.П. и Данилов В.В. Космические аппараты систем зондирования поверхности Земли. – М.: Машиностроение, 1993. – 368с.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Кринецкий Е.И., Александровская Л.Н. и др. Лётные испытания ракет и космических аппаратов. М.: Машиностроение, 1979. – 464с.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Проектирование и испытания ракет баллистических ракет. – М.: Воениздат, 1970.–392с.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Горелов В.Н. Многозональные телевизионные системы для исследования Земли из космоса. – М.: ЦНИИГАиК, 1986. – 52с.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Испытания приборов и систем</w:t>
            </w:r>
          </w:p>
        </w:tc>
        <w:tc>
          <w:tcPr>
            <w:tcW w:type="dxa" w:w="8933"/>
          </w:tcPr>
          <w:p>
            <w:r>
              <w:t>Д. М. Калихман.  Прецизионные управляемые стенды для динамических испытаний гироскопических приборов / Под общ. ред. акад. В.Г.Пешехонова. - СПб.: ГНЦ РФ ЦНИИ "Электроприбор", 2008. - 296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А.А. Афонин, К.К. Веремеенко и др. Ориентация и навигация подвижных объектов. Под ред. Б.С. Алешина, К.К. Веремеенко, А.И. Черноморский. – М. ФИЗМАТЛИТ, 2006. – 422 с.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К.К. Веремеенко, С.Ю.Желтов, Н.В. Ким, Д.А.Козорез, М.Н.Красильщиков, Г.Г. Себряков, К.И.Сыпало, А.И.Черноморский. Современные информационные технологии в задачах навигации и наведения беспилотных маневренных летательных аппаратов. - / Под ред. М.Н. Красильщикова и Г.Г Себрякова. - М.: ФИЗМАТЛИТ, 2009, 556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98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История</w:t>
            </w:r>
          </w:p>
        </w:tc>
        <w:tc>
          <w:tcPr>
            <w:tcW w:type="dxa" w:w="8933"/>
          </w:tcPr>
          <w:p>
            <w:r>
              <w:t xml:space="preserve"> Всемирная история: Учебник для вузов. Изд. 3-е, перераб. и доп. / Под ред. Поляка Г.Б., Марковой А.Н.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Гумилёв Л. История Евразии.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Данилов А.А., Леонов С.В. и др. История России с древнейших времен до начала XXI века (9-е изд.).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Захаревич А.В. История Отечества. Учебник для вузов. 4-е изд., перераб и доп. – М.,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Инновационный учебно-методический комплекс «История» / Под ред.        А.О. Чубарьяна.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История России: учебник для технических вузов / Под ред. М.Н. Зуева,      А.А. Чернобаева. – 3-е изд., перераб., доп. – М., 2009.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Корпачев С.П. История России: краткий курс лекций.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Краткая история мира / Алекс Вульф; пер. с англ. яз. Ю.В. Крижевский, А.Е. Кулакова, Е.Е. Сырневой.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Леонов С.В., Пономарёв Н.В., Родригес А.М. История ХХ века: Россия-Запад – Восток.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Мунчаев Ш.М. История России: Учебник для вузов. – М., 2011.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Ольштынский Л.И. Курс истории для бакалавров. – М., 2012.</w:t>
            </w:r>
          </w:p>
        </w:tc>
        <w:tc>
          <w:tcPr>
            <w:tcW w:type="dxa" w:w="900"/>
          </w:tcPr>
          <w:p>
            <w:r>
              <w:t>43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Орлов А.С., Георгиев В.А., Георгиева Н.Г., Сивохина Т.А. История России. Учебник. 4-е изд., перераб. и доп. – М., 2011.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Отечественная история новейшего времени: 1985 – 2008: Учебник для вузов / А.Б. Безбородов и др.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Полная история России с древнейших времен до наших дней.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Родригес А.М. История стран Азии и Африки в новейшее время: Учебник.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Самыгин С.И. История России: Для студентов вузов.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Смоленский Н.И. Теория и методология истории. Учебное пособие для вузов. 2-е изд.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Скворцова Е.М., Маркова А.Н. История Отечества: Учебник для вузов. Изд. 2-е стереотип.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Фортунатов В.В. Отечественная история.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Якушев А.В. История России (конспект лекций).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Бажанов Е.П. Актуальные проблемы международных отношений. – М.,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Барг М.А. Категории и методы исторической науки. – М., 1984.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Барг М.А. Эпохи и идеи. Становление историзма. – М., 1987.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Барсенков А.С. Введение в современную российскую историю.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1985 – 1991 гг. – М., 2002.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Блок М. Апология истории или Ремесло историка. – М., 1986.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Васильев Л.С. История Востока. В 2-х тт. – М., 1994.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Великая французская революция и Россия / Ред. А.А. Адо, В.Г. Сироткин. – М., 1989.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Война и мир в терминах и определениях / Под. ред. Д.О. Рогозина. – М.,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Восток – Запад: Региональные подсистемы и региональные проблемы международных отношений: Учеб. пособие / Под ред. А.Д. Воскресенского. – М.,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Вторая мировая война: Два взгляда / Пер. с англ. и нем. – М., 1995.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Жукова Л.А., Кацва Л.А. История России в датах: Справочник. – М.: Проспект,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Заболотный В.М. Новейшая история стран Европы и Северной Америки. Конец ХХ – начало ХХI в.: Учеб. пособие. – М.,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Иванов Г.М., Коршунов А.М., Петров Ю.В. Методолгические проблемы исторического познания. – М., 1981.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Иванов Н.А. Всеобщая история. Курс лекций. – М.,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История Великой Отечественной войны (1941 – 1945). Инновационный учебно-методический комплекс «История»: Учебное пособие.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Источниковедение. Учебник для вузов. М., 1996</w:t>
            </w:r>
          </w:p>
        </w:tc>
        <w:tc>
          <w:tcPr>
            <w:tcW w:type="dxa" w:w="900"/>
          </w:tcPr>
          <w:p>
            <w:r>
              <w:t>71*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История Отечества с древнейших времен до начала XXI века: Учеб. пособие / Под ред. М.В. Зотовой. – М.,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История Европы. В 5-ти тт. – М., 1996.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История средних веков: Учебник для вузов [В 2 т.]/Ред. С.П. Карпов. –  М., 1998.</w:t>
            </w:r>
          </w:p>
        </w:tc>
        <w:tc>
          <w:tcPr>
            <w:tcW w:type="dxa" w:w="900"/>
          </w:tcPr>
          <w:p>
            <w:r>
              <w:t>156*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Камалова Р.М. Россия в период войн и революций (1914 – 1920 гг.): Методические указания по курсу отечественной истории для студентов первого курса технического вуза всех специальностей. – Ульяновск,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Ковальченко И.Д. Методы исторического исследования. – М., 1987.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Козьменко В.М., Протопопов А.С., Елманова Н.С. История международных отношений и внешней политики России (1648-2005). 2-е изд., испр. и доп. / Под ред. А.С. Протопопова. – М.,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Кузнецов И.Н. Отечественная история. Учебник. – М., 2012.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Кургузов В.Л. Гуманитарная среда технического вуза. Методология. Опыт. Проблемы. – Улан-Удэ, 1997.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Культура России: IX – XX вв.: Учебное пособие. – М., 1996.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Курс отечественной истории IX-XX веков. Основные этапы и особенности развития российского общества в мировом историческом процессе: Учебник для вузов / Под ред. Л.И. Ольштынского. – 2-е изд., испр. и доп. – М.,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Материалы обсуждения методологических проблем исторической науки // Новая и новейшая история, 1995, № 1, 3, 5, 6; 1996, № 1-4, 6; 1997, № 1-3.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Медушевская О.М. Источниковедение: теория, история и метод. – М., 1996.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 Могильницкий Б.Г. О природе исторического познания. – Томск, 1981.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Орлов Г.В. Вызовы XXI века и национальные интересы россиян. – Волгоград,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Основные этапы формирования гражданского общества в странах Западной Европы и России в ХIХ – ХХ вв. / Отв. ред. С.П. Пожарская. – М.,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Отечественная итсория: Учебник / Под общ. ред. Р.Г. Пихои. – М.,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Отечественная история: Учебник / Под общ. ред. д-ра истор, проф.             Л.Н. Гончаренко. – СПб.,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Полякова Л.А. Международные отношения на рубеже  XXI века: Куба, ОАГ, США: Учеб. пособие. – М.,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Полторанин М.Н. Власть в тротиловом эквиваленте. Наследие царя Бориса.   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Платонов С.Ф. Лекции по русской истории. – М., 1993.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Россия. Хроника основных событий. IX-XX вв. – М.,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Россия в мировой истории. Учебник. 2-е изд., испр. и доп. / Под общ. ред. В.С. Порохни. – М., 2003.</w:t>
            </w:r>
          </w:p>
        </w:tc>
        <w:tc>
          <w:tcPr>
            <w:tcW w:type="dxa" w:w="900"/>
          </w:tcPr>
          <w:p>
            <w:r>
              <w:t>348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Румянцева М.Ф. Теория истории: Учебное пособие. – М.,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Селунская Н.Б. Методические проблемы исторических исследований.            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Семин В.П. Отечественная история: Учебное пособие для вузов.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Семин В.П. История: Россия и мир: Уч. пособие. – М.,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Сидорцов В.Н., Нечухрин А.Н., Яскевич Я.С. и др. Методологические проблемы истории: Учебное пособие для вузов. – М.,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Тимофеев В.В., Султыгова Л.А. История России: Учебно-методическое пособие. – СПб.,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Уткин А.И. Новый мировой порядок. – М.,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Хвостов В.М. Теория исторического процесса. Очерки по теории и методологии истории. – М.,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 Хвостова К.В., Финн В.К. Проблемы исторического познания в свете современных междисциплинарных исследований. – М., 1997.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Шевякин А.П. Загадка гибели СССР. – М.,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Шевякин А.П. Разгром советской державы. От «оттепели» до «перестройки». – М.,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Цыганков П.А. Теория международных отношений: Учеб. пособие для вузов. – М.,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 Язов Д.Т. Карибский кризис: Сорок лет спустя. – М.,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 xml:space="preserve"> 65 лет Великой Победы. В 6-ти томах / Под общ. ред. С.Е. Нарышкина, А.В. Торкунова. – М., 2010.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История культуры</w:t>
            </w:r>
          </w:p>
        </w:tc>
        <w:tc>
          <w:tcPr>
            <w:tcW w:type="dxa" w:w="8933"/>
          </w:tcPr>
          <w:p>
            <w:r>
              <w:t>Безклубая С.А. Введение в культурологию: Учебное пособие. - М.: Изд-во МАИ, 2006. - 88с.</w:t>
            </w:r>
          </w:p>
        </w:tc>
        <w:tc>
          <w:tcPr>
            <w:tcW w:type="dxa" w:w="900"/>
          </w:tcPr>
          <w:p>
            <w:r>
              <w:t>661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Безклубая С.А,  Ботвинник Е.А., Гришин М.В., Коршунова Н.Н.,  Лавинская Л.А.  Культурология: Учебное пособие/ Под ред.  В.П.Комарова, Н.Н.Коршуновой. – М.: Изд-во МАИ, 2006.- 92 с.</w:t>
            </w:r>
          </w:p>
        </w:tc>
        <w:tc>
          <w:tcPr>
            <w:tcW w:type="dxa" w:w="900"/>
          </w:tcPr>
          <w:p>
            <w:r>
              <w:t>576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Гриненко Г.В. Хрестоматия по истории мировой культуры. – М.: Юрайт, 1999. - 669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История мировой культуры / Научный редактор Г.В. Драч.- Ростов-на Дону: Феникс, 2001. - 512 с.</w:t>
            </w:r>
          </w:p>
        </w:tc>
        <w:tc>
          <w:tcPr>
            <w:tcW w:type="dxa" w:w="900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Культурология: Учебник для вузов/Б.А.Эренгросс, Р.Г.Апресян, Е.А. Ботвинник, С.А. Безклубая и др.; Под ред. Б.А. Эренгросс. – М.: Изд-во Оникс,2007. - 480 с.</w:t>
            </w:r>
          </w:p>
        </w:tc>
        <w:tc>
          <w:tcPr>
            <w:tcW w:type="dxa" w:w="900"/>
          </w:tcPr>
          <w:p>
            <w:r>
              <w:t>65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Культурология. История мировой культуры/Под ред. А.Н. Марковой. – М.: ЮНИТИ, 2003. - 600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Культурология. Краткий тематический словарь/ Под ред.  Г.В. Драч, Т.П. Матяш. – Ростов-на–Дону: Феникс, 2001. - 192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Мировая  художественная культура. – В 2-х  т. – Т.1:  Учебное пособие/ Б.А. Эренгросс, Е.А. Ботвинник, В.Е. Комаров, В.П.Комаров, В.И. Сороковикова и др. – Под ред. Б.А. Эренгросс. – 3-е изд., перераб. и доп. – М.: Высш. шк., 2009. - 487 с.: ил.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Мировая художественная культура.- В 2-х т. – Т.2: Учебное пособие /В.Р. Арсеньев, С.А.Безклубая, Е.А.Ботвинник, В.П.Комаров и др.; Под ред. Б.А.Эренгросс. -3-е изд., перераб. и доп. – М.: Высш. шк., 2009. –  511 с.: ил.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Словарь по мировой художественной культуре/ Под ред.  А.П. Садохина. – М.: Академия, 2001. - 408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Шульгин В.С., Зезина М.Р. История русской культуры IХ-ХХI века: Учебное пособие. - М.: Инфра-М, 2014. - 432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Антология исследований культуры. Интерпретации культуры. – СПб.: Изд-во СПб-го университета, 2006.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Барнтольд В.В. Ислам и культура мусульманства. – М.: Книговек,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Барт Р. Мифология. – М.: Академический проект,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Бахтин М.М. Творчество Ф.Рабле и народная культура Средневековья и Ренессанса. – М.: Худ. лит., 1990.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Безклубая С.А. Культура как система. – М.: Изд-во МАИ, 2006.</w:t>
            </w:r>
          </w:p>
        </w:tc>
        <w:tc>
          <w:tcPr>
            <w:tcW w:type="dxa" w:w="900"/>
          </w:tcPr>
          <w:p>
            <w:r>
              <w:t>602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Бицилли П.М. Элементы средневековой культуры. – СПб.: Мифрил, 1995.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Бонгард-Левин Г.М. Древнеиндийская цивилизация. – М.: Восточная литература, 2007.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Боннар А. Греческая цивилизация. – Ростов-на-Дону: Феникс, 1994.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Васильев А. Красота в изгнании. Творчество русских эмигрантов первой волны: искусство и люди.- М.:Слово,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Васильев Л.С. Восток и Запад в истории (основные параметры проблематики). – М.:Логос,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Вебер М. Избранное: Протестантская этика и дух капитализма. – М.: Российская политическая энциклопедия,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Викторов В.В. Российская цивилизация: тенденции развития от истоков к современности. – М.: Вузовский учебник,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Власов В.Г. Византийское и древнерусское искусство.Словарь терминов. - М.: Дрофа,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Данилевский Н.Я. Россия и Европа: Взгляд на культурные и политические отношения славянского мира к германо-романскому. – М.: Терра,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Жидков В.С., Соколов К.Б. Искусство и картина мира.- СПб.: Алетейя,2003.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Жуковская Н.Л., Корнев В.И. Буддизм. Словарь. -  М.: Республика, 1992.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Западноевропейская культура Нового времени. – М.: Изд-во МАИ, 1997.</w:t>
            </w:r>
          </w:p>
        </w:tc>
        <w:tc>
          <w:tcPr>
            <w:tcW w:type="dxa" w:w="900"/>
          </w:tcPr>
          <w:p>
            <w:r>
              <w:t>819*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История культуры стран Западной Европы в эпоху Возрождения/Под ред. Л.М.Брагиной. - М.:Высшая школа, 2001.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История русской культуры IХ-ХХ вв./Под ред. Л.В.Кошман.- М.: Университет,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Козякова М.И. История .Культура. Повседневность. Западная Европа:от античности до 20 века.- М.: "Весь мир",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Кон-Винер История стилей изобразительных искусств. - М.: "Сварог и К",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Кондаков И. В. Культурология: история культуры России. – М.: Высшая школа,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Костина А.В. Массовая культура как феномен постиндустриального общества. – М.:Едиториал УРСС,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Культура России Нового времени. – М.: Изд-во МАИ, 1997.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Культурология. Хрестоматия. – М.: Юнити-Дана, 2008.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Культурология. Энциклопедия.- В 2-х т.– М.: Российская политическая энциклопедия, 2007.</w:t>
            </w:r>
          </w:p>
        </w:tc>
        <w:tc>
          <w:tcPr>
            <w:tcW w:type="dxa" w:w="900"/>
          </w:tcPr>
          <w:p>
            <w:r>
              <w:t>9*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Куманецкий К. История культуры Древней Греции и Рима. – М.: Высшая школа, 1990.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Ле Гофф Ж. Цивилизация средневекового Запада. – М.: У-Фактория,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Лиотар Ж.-Ф. Состояние постмодерна.- М.: Институт экспериментальной социологии, 1998.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Лотман Ю.М. История и типология русской культуры. - СПб.: Искусство-СПБ Год,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Мамфорд Л. Миф машины. Техника и развитие человечества.- М.: Логос,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Манин В. Неискусство как искусство.- СПб.: Аврора,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Милюков П.Н. Очерки по истории русской культуры.- В 3 т. – М.: ДиректМедиа Паблишинг, 2008.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Самосознание культуры и искусства ХХ века. – СПб.: Университетская книга,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Миронов В.Б.,Голубев С.А. История русской и мировой культуры. Книжная серия в 5 т.- М.: Вече, 2006 - 2011.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Мифы народов мира. Энциклопедия.- В 2-х т.– М.: Большая Российская энциклопедия, 2008.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Ортега-и-Гассет Х. Дегуманизация искусства.- М.: АСТ,АСТ Москва, 2008.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Панарин А. Искушение глобализмом. – М.: Эксмо-Пресс,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Пинский Л.М. Ренессанс.Барокко.Просвещение.Статьи.Лекции.- М.: РГГУ,2002.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Полная энциклопедия символов.- М.: АСТ,Сова,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Религиозные традиции народов мира.- В 2-х т. – М.: Крон-пресс, 1996.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Сибрук Д. Культура маркетинга, маркетинг культуры. -  М.: Ad Marginem,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Современные  философские проблемы естественных, технических и социально-гуманитарных наук.- М.:Гардарики, 2006.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Сорокин П.А. Человек.Цивилизация.Общество. – М: Политиздат, 1992.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Ионина Н.А. 100 великих музеев мира. - М.: Вече, 2004.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Суминова Т.М. Художественная культура как информационная система (мировоззренческие и теоретико-методологические основания). М.: Акад. проект,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Тайлор Э.Б. Первобытная культура. – М.: Политиздат, 1989.</w:t>
            </w:r>
          </w:p>
        </w:tc>
        <w:tc>
          <w:tcPr>
            <w:tcW w:type="dxa" w:w="900"/>
          </w:tcPr>
          <w:p>
            <w:r>
              <w:t>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Тойнби А. Дж. Постижение истории. – М.: Айрис-Пресс, 2008.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Тоффлер Э., Тоффлер Х. Революционное богатство.- М.:АСТ, АСТ Москва,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ТоффлерЭ. Третья волна.- М.: ООО"Фирма "Издательство АСТ", 1999.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Тульчинский Г.Л. Постчеловеческая персонология. Новые перспективы свободы и рациональности.- СПб.:Алетейя,2002.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Уайт Л. Избранное. Эволюция культуры. – Российская политическая энциклопедия,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Чередниченко Т.В. Музыка в истории культуры.- В 2-х т.-  М.: Аллегро-Пресс, 1994.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Шендрик А.И. Теория культуры. – М.: Изд-во полит. лит-ры "Единство",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Шпенглер О. Закат Европы. – М.: Эксмо, 2006.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Хренов Н.А. «Человек играющий» в русской культуре. - СПб.:Алетейя,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Христианство. Энциклопедический словарь. - В 3т./Под ред. С.С. Аверинцева. – М.: Большая Российская энциклопедия, 1993.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Фромм Э. Иметь или быть. – М.: АСТ, 2000.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Ясперс К. Смысл и назначение истории. – М.: Политиздат, 1991.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2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Культурология</w:t>
            </w:r>
          </w:p>
        </w:tc>
        <w:tc>
          <w:tcPr>
            <w:tcW w:type="dxa" w:w="8933"/>
          </w:tcPr>
          <w:p>
            <w:r>
              <w:t>Викторов В.В. Культурология. – М. : Вузовский учебник,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Б.А.Эренгросс (руководитель), С.А.Безклубая, Е.А.Ботвинник и др. Культурология. Учебник для вузов. – М.: Оникс,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Б.А.Эренгросс (руководитель), Е.А.Ботвинник, В.Е.Комаров, В.П.Комаров, В.И.Сороковикова и др. Мировая художественная культура. В 2-х томах. Учебное пособие. – М.: Высшая школа,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Безклубая С.А. Введение в культурологию Учеб.пособие. МАИ, 2006.  - 88 с.</w:t>
            </w:r>
          </w:p>
        </w:tc>
        <w:tc>
          <w:tcPr>
            <w:tcW w:type="dxa" w:w="900"/>
          </w:tcPr>
          <w:p>
            <w:r>
              <w:t>661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Ботвинник Е.А., Гришин М.В., Комаров В.П., Коршунова Н.Н., Лавинская Л.А., Безклубая С.А. Культурология Учеб.пособие. МАИ, 2006.  - 92 с.</w:t>
            </w:r>
          </w:p>
        </w:tc>
        <w:tc>
          <w:tcPr>
            <w:tcW w:type="dxa" w:w="900"/>
          </w:tcPr>
          <w:p>
            <w:r>
              <w:t>576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Антология исследований культуры. Интерпретации культуры. – СПб.: Изд-во СПб-го университета, 2006.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Барт Р. Мифология. – М.: Академический проект,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Безклубая С.А. Культура как система. – М.: Изд-во МАИ, 2006.</w:t>
            </w:r>
          </w:p>
        </w:tc>
        <w:tc>
          <w:tcPr>
            <w:tcW w:type="dxa" w:w="900"/>
          </w:tcPr>
          <w:p>
            <w:r>
              <w:t>602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Бицилли П.М. Элементы средневековой культуры. – СПб.: Мифрил, 1995.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Боннар А. Греческая цивилизация. – Ростов-на-Дону: Феникс, 1994.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Вебер М. Избранное: Протестантская этика и дух капитализма. – М.: Российская политическая энциклопедия,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Викторов В.В. Российская цивилизация: тенденции развития от истоков к современности. – М.: Вузовский учебник,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Данилевский Н.Я. Россия и Европа: Взгляд на культурные и политические отношения славянского мира к германо-романскому. – М.: Терра,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Западноевропейская культура Нового времени. – М.: Изд-во МАИ, 1997.</w:t>
            </w:r>
          </w:p>
        </w:tc>
        <w:tc>
          <w:tcPr>
            <w:tcW w:type="dxa" w:w="900"/>
          </w:tcPr>
          <w:p>
            <w:r>
              <w:t>819*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Кондаков И. В. Культурология: история культуры России. – М.: Высшая школа,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Культура России Нового времени. – М.: Изд-во МАИ, 1997.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Культурология. Хрестоматия. – М.: Юнити-Дана, 2008.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Культурология. Энциклопедия. В 2-х т.– М.. Российская политическая энциклопедия, 2007.</w:t>
            </w:r>
          </w:p>
        </w:tc>
        <w:tc>
          <w:tcPr>
            <w:tcW w:type="dxa" w:w="900"/>
          </w:tcPr>
          <w:p>
            <w:r>
              <w:t>9*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Куманецкий К. История культуры Древней Греции и Рима. – М.: Высшая школа, 1990.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Ле Гофф Ж. Цивилизация средневекового Запада. – М.: У-Фактория,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Милюков П.Н. Очерки по истории русской культуры: В 3 т. – М.: ДиректМедиа Паблишинг, 2008.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Мифы народов мира. Энциклопедия. В 2-х т.– М.: Большая Российская энциклопедия, 2008.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Религиозные традиции народов мира. В 2-х т. – М.: Крон-пресс,  1996.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Самосознание культуры и искусства ХХ века. – СПб.: Университетская книга,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Тайлор Э.Б. Первобытная культура. – М.: Политиздат, 1989.</w:t>
            </w:r>
          </w:p>
        </w:tc>
        <w:tc>
          <w:tcPr>
            <w:tcW w:type="dxa" w:w="900"/>
          </w:tcPr>
          <w:p>
            <w:r>
              <w:t>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Тойнби А. Дж. Постижение истории. – М.: Айрис-Пресс, 2008.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Уайт Л. Избранное. Эволюция культуры. – Российская политическая энциклопедия,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Шпенглер О. Закат Европы. – М.: Эксмо, 2006.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Ясперс К. Смысл и назначение истории. – М.: Политиздат, 1991.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2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Линейная алгебра и аналитическая геометрия</w:t>
            </w:r>
          </w:p>
        </w:tc>
        <w:tc>
          <w:tcPr>
            <w:tcW w:type="dxa" w:w="8933"/>
          </w:tcPr>
          <w:p>
            <w:r>
              <w:t>Кочетков Е.С., Осокин А.В. Линейная алгебра: учебное пособие, - М.: Форум, 2012.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Кочетков Е.С., Осокин А.В. Начала алгебры, - М.: МАИ, 1999.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Бортаковский А.С., Пантелеев А.В. Практикум по линейной алгебре и аналитической геометрии.</w:t>
            </w:r>
          </w:p>
        </w:tc>
        <w:tc>
          <w:tcPr>
            <w:tcW w:type="dxa" w:w="900"/>
          </w:tcPr>
          <w:p>
            <w:r>
              <w:t>307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Бортаковский А.С., Пантелеев А.В. Аналитическая геометрия в примерах и задачах. – М.: Высшая школа, 2005.</w:t>
            </w:r>
          </w:p>
        </w:tc>
        <w:tc>
          <w:tcPr>
            <w:tcW w:type="dxa" w:w="900"/>
          </w:tcPr>
          <w:p>
            <w:r>
              <w:t>68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Бортаковский А.С., Пантелеев А.В. Линейная алгебра в примерах и задачах. – М.: Высшая школа, 2005.</w:t>
            </w:r>
          </w:p>
        </w:tc>
        <w:tc>
          <w:tcPr>
            <w:tcW w:type="dxa" w:w="900"/>
          </w:tcPr>
          <w:p>
            <w:r>
              <w:t>234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Беклемишева Л.А., Петрович А.Ю., Чубаров И.А. Сборник задач по аналитической геометрии и линейной алгебре. – М.: Наука, 1987.</w:t>
            </w:r>
          </w:p>
        </w:tc>
        <w:tc>
          <w:tcPr>
            <w:tcW w:type="dxa" w:w="900"/>
          </w:tcPr>
          <w:p>
            <w:r>
              <w:t>316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Проскуряков И.В. Сборник задач по линейной алгебре. – М.: Наука, 1978.</w:t>
            </w:r>
          </w:p>
        </w:tc>
        <w:tc>
          <w:tcPr>
            <w:tcW w:type="dxa" w:w="900"/>
          </w:tcPr>
          <w:p>
            <w:r>
              <w:t>274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Сборник задач по математике для ВТУЗов. / Под ред. Ефимова А.В. и Демидовича Б.П. Т.1. – М.: Наука, 1981 или 1986 и позднее. (Все темы)</w:t>
            </w:r>
          </w:p>
        </w:tc>
        <w:tc>
          <w:tcPr>
            <w:tcW w:type="dxa" w:w="900"/>
          </w:tcPr>
          <w:p>
            <w:r>
              <w:t>225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Клетеник Д.В. Сборник задач по аналитической геометрии. – М., Наука, 1967.</w:t>
            </w:r>
          </w:p>
        </w:tc>
        <w:tc>
          <w:tcPr>
            <w:tcW w:type="dxa" w:w="900"/>
          </w:tcPr>
          <w:p>
            <w:pPr>
              <w:pStyle w:val="Normal"/>
            </w:pPr>
            <w:r/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Математические методы оптимизации в приборах и измерительных системах</w:t>
            </w:r>
          </w:p>
        </w:tc>
        <w:tc>
          <w:tcPr>
            <w:tcW w:type="dxa" w:w="8933"/>
          </w:tcPr>
          <w:p>
            <w:r>
              <w:t>Методы оптимизации: Конспект лекций / Б.Ю. Лемешко. – Но-восибирск: Изд-во НГТУ, 2009. – 126 с.</w:t>
            </w:r>
          </w:p>
        </w:tc>
        <w:tc>
          <w:tcPr>
            <w:tcW w:type="dxa" w:w="900"/>
          </w:tcPr>
          <w:p>
            <w:r>
              <w:t>59*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Галеев Э.М. Оптимизация : теория, примеры, задачи Учеб. пособие. ЛИБРОКОМ, 2010.  - 335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Методы оптимизации. Примеры и задачи. Учебное пособие. / Ларин Р.М., Плясунов А.В., Пяткин А.В. Новосибирск. ун-т. Новосибирск, 2003. – 115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116*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Математический анализ</w:t>
            </w:r>
          </w:p>
        </w:tc>
        <w:tc>
          <w:tcPr>
            <w:tcW w:type="dxa" w:w="8933"/>
          </w:tcPr>
          <w:p>
            <w:r>
              <w:t>А. Зорич. Математический анализ. В 2-х ч. - М.: МЦНМО, 2002.</w:t>
            </w:r>
          </w:p>
        </w:tc>
        <w:tc>
          <w:tcPr>
            <w:tcW w:type="dxa" w:w="900"/>
          </w:tcPr>
          <w:p>
            <w:r>
              <w:t>18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Д. Кудрявцев. Курс математического анализа. В 3-х т. - М.: Дрофа 2004.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П. Демидович. Сборник задач и упражнений по математическому анализу. - М.: Наука, 2002.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П. Иванова. Дифференциальное исчисление функции одной переменной.-М.:МАИ, 2009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А. Виноградова, С.Н. Олехник, В.А. Садовничий. Задачи и упражнения по математическому анализу. - М.: Дрофа 2001.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7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Материаловедение</w:t>
            </w:r>
          </w:p>
        </w:tc>
        <w:tc>
          <w:tcPr>
            <w:tcW w:type="dxa" w:w="8933"/>
          </w:tcPr>
          <w:p>
            <w:r>
              <w:t>Материаловедение и технология металлов    Г.П.Фетисов, М.Г. Карпман, В.М. Матюнин и др.  Под ред. Г.П. Фетисова М.: Высшая  школа, 2001г.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Калачев Б.А., Елагин В.И., Ливанов В.А. Металловедение и термическая обработка цветных металлов и сплавов., М.: МИСиС, 2005, 432с.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Учебное пособие к лабораторным работам по металловедению  под.ред. д.т.н., профессора О.Х.Фаткуллина, М., МАИ, 2005г.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Композиционные материалы: строение, получение применение.-Батаев А.А., Батаев В.А.. М.:Логос, 2006, 400с.</w:t>
            </w:r>
          </w:p>
        </w:tc>
        <w:tc>
          <w:tcPr>
            <w:tcW w:type="dxa" w:w="900"/>
          </w:tcPr>
          <w:p>
            <w:r>
              <w:t>52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Арзамасов Б.Н., и др., Макарова В.И., Мухин Г.Г. Материаловедение Учеб.для вузов по спец.в обл.техники и технологии. МГТУ им.Н.Э.Баумана, 2005.  - 647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Ильин А.А., Мартынов В.Н., Строганов Г.Б., Фаткуллин О.Х., Шульга А.В. Металловедение и технология быстрозакаленных сплавов Учебник для вузов по направл. "Материаловедение и технология новых материалов", "Материаловедение, технология материалов и покрытий" и "Металлургия". МАИ-ПРИНТ, 2009.  - с.367-779 с.</w:t>
            </w:r>
          </w:p>
        </w:tc>
        <w:tc>
          <w:tcPr>
            <w:tcW w:type="dxa" w:w="900"/>
          </w:tcPr>
          <w:p>
            <w:r>
              <w:t>448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Вишневский Г.Е., Задорина Е.Н., Прокофьев М.В. Учебное пособие к лабораторным работам по материаловедению(неметаллы) . МАИ, 2005.  - 96 с.</w:t>
            </w:r>
          </w:p>
        </w:tc>
        <w:tc>
          <w:tcPr>
            <w:tcW w:type="dxa" w:w="900"/>
          </w:tcPr>
          <w:p>
            <w:r>
              <w:t>465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Висков А.С., Прокофьев М.В. Лекции по материаловедению Учеб.пособие. МАИ, 2006.  - 95 с.</w:t>
            </w:r>
          </w:p>
        </w:tc>
        <w:tc>
          <w:tcPr>
            <w:tcW w:type="dxa" w:w="900"/>
          </w:tcPr>
          <w:p>
            <w:r>
              <w:t>717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кристаллографии ,Е. В. Чупрунов, А. Ф. Хохлов, М. А. Фаддеев-М., Изд-во: ФИЗМАТЛИТ, 2006 г.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Карабасов Ю.С. Новые материалы  Под научной ред. Ю. С. Карабасова. - М.: МИСИС. 2002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 Б. Бобович, Неметаллические конструкционные материалы, Изд-во  МГИУ, 2009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Пикунов М.В. Плавка металлов, кристаллизация сплавов, затвердевание отливок., учебное пособие для ВУЗов, 2006. 416с.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Контроль качества конструкционных материалов. Герасимова Л.П., Гук Ю.В., 2010, 848с.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Методы оптимизации в измерительно-управляющих системах и комплексах</w:t>
            </w:r>
          </w:p>
        </w:tc>
        <w:tc>
          <w:tcPr>
            <w:tcW w:type="dxa" w:w="8933"/>
          </w:tcPr>
          <w:p>
            <w:r>
              <w:t>Методы оптимизации: Конспект лекций / Б.Ю. Лемешко. – Но-восибирск: Изд-во НГТУ, 2009. – 126 с.</w:t>
            </w:r>
          </w:p>
        </w:tc>
        <w:tc>
          <w:tcPr>
            <w:tcW w:type="dxa" w:w="900"/>
          </w:tcPr>
          <w:p>
            <w:r>
              <w:t>59*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Галеев Э.М. Оптимизация : теория, примеры, задачи Учеб. пособие. ЛИБРОКОМ, 2010.  - 335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Методы оптимизации. Примеры и задачи. Учебное пособие. / Ларин Р.М., Плясунов А.В., Пяткин А.В. Новосибирск. ун-т. Новосибирск, 2003. – 115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116*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Метрология, стандартизация и сертификация</w:t>
            </w:r>
          </w:p>
        </w:tc>
        <w:tc>
          <w:tcPr>
            <w:tcW w:type="dxa" w:w="8933"/>
          </w:tcPr>
          <w:p>
            <w:r>
              <w:t>В.Е. Мельников, Е.Н. Мельникова, А.И. Черноморский, Г.Г. Гончаренко, Датчики инерциальной информации: Учеб. пособие/ - М.: МАИ ПРИНТ, 2011. -356 с.: илл.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Распопов В.Я. МИКРОМЕХАНИЧЕСКИЕ ПРИБОРЫ.М.: М-МАШИНОСТРОЕНИЕ 2007.</w:t>
            </w:r>
          </w:p>
        </w:tc>
        <w:tc>
          <w:tcPr>
            <w:tcW w:type="dxa" w:w="900"/>
          </w:tcPr>
          <w:p>
            <w:r>
              <w:t>57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Бакиев Т.А., Никифоров А.Д. Метрология, стандартизация и сертификация Учеб. пособие. Высш. шк., 2002.  - 422 с.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Малинский В.Д. Метрология, стандартизация и сертификация Учеб.пособие по напр.657000"Упр.качеством". Европейский центр по качеству, 2002.  - 188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3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Микропроцессорная техника в приборах, системах и комплексах</w:t>
            </w:r>
          </w:p>
        </w:tc>
        <w:tc>
          <w:tcPr>
            <w:tcW w:type="dxa" w:w="8933"/>
          </w:tcPr>
          <w:p>
            <w:r>
              <w:t>Прянишников В.А. Электроника: Полный курс лекций. -СПб., Учитель и ученик: Корона принт, 2003</w:t>
            </w:r>
          </w:p>
        </w:tc>
        <w:tc>
          <w:tcPr>
            <w:tcW w:type="dxa" w:w="900"/>
          </w:tcPr>
          <w:p>
            <w:r>
              <w:t>47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Бойт К. Цифровая электроника. Техносфера, 2007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Миловзоров О.В., Панков И.Г. Электроника: Учебник для ВУЗов/ -М.: Высшая школа, 2004</w:t>
            </w:r>
          </w:p>
        </w:tc>
        <w:tc>
          <w:tcPr>
            <w:tcW w:type="dxa" w:w="900"/>
          </w:tcPr>
          <w:p>
            <w:r>
              <w:t>32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Новиков Ю.В., Скоробогатов П.К. Основы микропроцессорной техники; Изд-во: Интернет-университет информационных технологий, Бином. Лаборатория знаний. Серия: Основы информационных технологий, 2009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Гусев В.Г., Гусев Ю.М.. Электроника и микропроцессорная техника. Учебник для вузов. Изд-во "Высшая школа", 2006</w:t>
            </w:r>
          </w:p>
        </w:tc>
        <w:tc>
          <w:tcPr>
            <w:tcW w:type="dxa" w:w="900"/>
          </w:tcPr>
          <w:p>
            <w:r>
              <w:t>14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Брей Б. Применение микроконтроллеров PIC18. Архитектура, программирование и построение интерфейсов с применением С и ассемблера. КОРОНА-ВЕК, МК-Пресс,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Шнайдер К., Шонфелдер Г. Измерительные устройства на базе микропроцессора ATmega Пер. с нем.. БХВ-Петербург, 2012.  - 268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Микушин А.В., Сажнев А.М., Сединин В.И. Цифровые устройства и микропроцессоры учеб. пособие для вузов по направл. 210400 (654400) - Телекоммуникации. БХВ- Петербург, 2010.  - 818 с.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Гуров В.В. Архитектура микропроцессоров  Учеб. пособие. Интернет-Ун-т Информ. Технологий: БИНОМ. Лаб. знаний, 2010.  - 271 с.</w:t>
            </w:r>
          </w:p>
        </w:tc>
        <w:tc>
          <w:tcPr>
            <w:tcW w:type="dxa" w:w="900"/>
          </w:tcPr>
          <w:p>
            <w:r>
              <w:t>10*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Коледов Л.А. Технология и конструкции микросхем, микропроцессоров и микросборок учеб. пособие для вузов по спец. 210201 "Проектирование и технология радиоэлектрон. средств" направл. 21020 "Проектирование и технология электрон. средств". Лань, 2009.  - 400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Фудзисава Юкихо 32-битные микропроцессоры и микроконтроллеры SuperH . Додэка-XXI, 2009.  - 355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Гусев В.Г., Гусев Ю.М. Электроника и микропроцессорная техника учеб. для вузов по направл. "Биомедицин. инженерия" и "Биомедицин. техника". Высш.шк., 2008.  - 798 с.</w:t>
            </w:r>
          </w:p>
        </w:tc>
        <w:tc>
          <w:tcPr>
            <w:tcW w:type="dxa" w:w="900"/>
          </w:tcPr>
          <w:p>
            <w:r>
              <w:t>30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Борисов С.А., Власов И.В., Смолянинов В.В. Архитектуры микропроцессорных систем Учеб. пособие. МАИ-ПРИНТ, 2008.  - 95 с.</w:t>
            </w:r>
          </w:p>
        </w:tc>
        <w:tc>
          <w:tcPr>
            <w:tcW w:type="dxa" w:w="900"/>
          </w:tcPr>
          <w:p>
            <w:r>
              <w:t>67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Жаворонков М.А., Кузин А.В. Микропроцессорная техника Учеб. для образоват. учреждений сред. проф. образования по группам спец.2200 "Информатика и вычислит. техника", 1800 "Электротехника". Академия, 2008.  - 304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Безуглов Д.А., Калиенко И.В. Цифровые устройства и микропроцессоры учеб. пособие по спец. ЮРГУЭС для вузов напр. 210300 (654200) "Радиотехника". Феникс, 2008.  - 469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Новожилов О.П. Основы микропроцессорной техники  Учеб. пособие в 2-х  томах. РадиоСофт, 2007.  - 431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Гаврилин Б.Н., Гуревич Е.И., Можаев В.А., Шеленков В.М. Микропроцессорные средства систем управления Учеб. пособие по спец. "Системы управл. и навигация","Системы управления ЛА". МАИ, 2007.  - 179 с.</w:t>
            </w:r>
          </w:p>
        </w:tc>
        <w:tc>
          <w:tcPr>
            <w:tcW w:type="dxa" w:w="900"/>
          </w:tcPr>
          <w:p>
            <w:r>
              <w:t>501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Белов А.В. Самоучитель по микропроцессорной технике [Учебник]. Наука и техника, 2007.  - 240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Новиков Ю.В., Скоробогатов П.К. Основы микропроцессорной техники.Курс лекций Учеб.пособие для студентов вузов по спец.351400"Приклад.информатика". Интернет-Ун-т Информ.технологий, 2004.  - 432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Шагурин И.И. Современные микроконтроллеры и микропроцессоры Motorola Справочник. Горячая линия-Телеком, 2004.  - 952 с.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Зори А.А., Спивак В.М., Бойко В.И., Гуржий А.Н., Жуйков В.Я. Схемотехника электронных систем.Микропроцессоры и микроконтроллеры Учебник. БХВ-Петербург, 2004.  - 453 с.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Киселев А.В., Корнеев В.В. Современные микропроцессоры . БХВ-Петербург, 2003.  - 440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Рюмик С.М. 1000 и одна микроконтроллерная схема . Додэка-XXI, 2012.  - 356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Ревич Ю.В. Практическое программирование микроконтроллеров Atmel AVR на языке ассемблера . БХВ-Петербург, 2011.  - 351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Белов А.В. Самоучитель разработчика устройств на микроконтроллерах AVR . Наука и техника, 2010.  - 528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Тревор М. Микроконтроллеры ARM7 семейств LPC2300/2400 вводный курс разработчика. Издательский дом "Додэка-XXI", 2010.  - 334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Яценков В.С. Микроконтроллеры MicroCHIP Практическое руководство. Горячая линия-Телеком, 2008.  - 278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Катцен С. PIC - микроконтроллеры. Все,что вам необходимо знать  Пер. с англ.. Додэка-XXI, 2008.  - 650 с.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Яценков В.С. Микроконтроллеры MicroCHIPr.Практическое руководство Схемы.Примеры программ.Описания. Горячая линия-Телеком, 2005.  - 278 с.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Егоров А.А., Осипов В.Г., Соловьев С.Ю. Программирование микроконтроллеров семейства AVR Учебное пособие к лаб.работам по дисциплине"Цифоровые вычислительные устройства и микропроцессоры приборных комплексов". МАИ, 2005.  - 77 с.</w:t>
            </w:r>
          </w:p>
        </w:tc>
        <w:tc>
          <w:tcPr>
            <w:tcW w:type="dxa" w:w="900"/>
          </w:tcPr>
          <w:p>
            <w:r>
              <w:t>135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Семейство микроконтроллеров МSР430.Рекомендации по применению . Компэл, 2005.  - 543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Голубцов М.С., Кириченкова А.В. Микроконтроллеры AVR:от простого к сложному . Солон-Пресс, 2004.  - 302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Семейство микроконтроллеров MSP430х1хх Руководство пользователя. ЗАО"Компэл", 2004.  - 367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Гадре Д., Мэлхотра Н. Занимательные проекты на базе микроконтроллеров tinyAVR . БХВ-Петербург, 2012.  - 332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Коломбет Е.А. Микроэлектронные средства обработки аналоговых сигналов. -М., Радио и связь, 1991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Шило В.Л. Популярные цифровые микросхемы. -Челябинск, Металлургия, 1989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Калабеков Б.А. Микропроцессоры и их применение в системах передачи и обработки сигналов: Учеб. пособие для вузов. – М.: Радио и связь, 1988</w:t>
            </w:r>
          </w:p>
        </w:tc>
        <w:tc>
          <w:tcPr>
            <w:tcW w:type="dxa" w:w="900"/>
          </w:tcPr>
          <w:p>
            <w:r>
              <w:t>22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Коффрон Дж., Лонг В. Расширение микропроцессорных систем/ Пер. с англ.; Под ред. П.В. Нестерова. –М.: Машиностроение, 1987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Титце У., Шенк К. Полупроводниковая схемотехника. -М., Мир, 1982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Фергусон Дж., Макари Л., Уилльямз П. Обслуживание микропроцессорных систем: Пер. с англ. –М.: Мир, 1989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Чернов В.Г. Устройства ввода-вывода аналоговой информации для цифровых систем сбора и обработки данных. -М., Машиностроение, 1988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Интегральные микросхемы. Микросхемы для аналого-цифрового преобразования и средств мультимедиа. Выпуск 1, Додека, 1996.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Фудзисава Юкихо 32-битные микропроцессоры и микроконтроллеры SuperH . Додэка-XXI, 2009.  - 355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Калабеков Б.А. Микропроцессоры и их применение в системах передачи и обработки сигналов учеб.пособие для студ.радиотехнич.спец.вузов. Радио и связь, 1988.  - 368 с.</w:t>
            </w:r>
          </w:p>
        </w:tc>
        <w:tc>
          <w:tcPr>
            <w:tcW w:type="dxa" w:w="900"/>
          </w:tcPr>
          <w:p>
            <w:r>
              <w:t>22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Григорьев В.П., Кротова Е.В., Лукин А.Б. Датчики и микропроцессорные средства измерений Учеб. пособие по курсу "Основы научных исследований и техника эксперимента". 1988.  - 48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Маслов А.А., Сахаров О.Н. Аналого-цифровые микропроцессорные устройства . МАИ, 1991.  - 159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Микропроцессорные системы и ПЭВМ Сборник науч.тр.. 1991.  - 109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Костерин В.А. Микропроцессорные средства и системы Учеб.пособие. 1992.  - 114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Электротехнические микропроцессорные устройства и системы Межвуз.сб.науч.тр.. 1992.  - 130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Гольденберг Л.М., Малев В.А., Малько Г.Б. Цифровые устройства и микропроцессорные системы:Задачи и упражнения Учеб.пособие для студентов вузов по спец."Автомат.электросвязь","Радиосвязь,радиовещание и телевидение","Многоканальная электросвязь". Радио и связь, 1992.  - 257 с.</w:t>
            </w:r>
          </w:p>
        </w:tc>
        <w:tc>
          <w:tcPr>
            <w:tcW w:type="dxa" w:w="900"/>
          </w:tcPr>
          <w:p>
            <w:r>
              <w:t>47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построения микроЭВМ на микропроцессоре с фиксированным набором команд Сб.лаб.работ. 1992.  - 52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Шевкопляс Б.В. Микропроцессорные структуры: Инженерные решения Справочник. Радио и связь, 1993.  - 254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Валерьянов В.И., Веревкин А.Ю., Титов М.А. Изделия электронной техники.Микропроцессоры и однокристальные микроЭВМ Справочник. Радио и связь, 1994.  - 121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Михальчук В.М., Ровдо А.А., Рыжиков С.В. Микропроцессоры 80х86,Pentium:Архитектура,функционирование,программирование,оптимизация кода  . БИТРИКС, 1994.  - 398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Аужбикович А.М., и др., Немчинов В.М., Филиппов А.Г. Микропроцессорные системы и микроЭВМ в измерительной технике Учеб.пособие для вузов по спец."Информационно-измер.техника". Энергоатомиздат, 1995.  - 368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Караваев А.П., Кошелькова Л.В., Мельников Б.С. Задачи и упражнения по микропроцессорной технике и вычислительным системам Учеб.пособие. МАИ, 1995.  - 50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организации микроЭВМ и микропроцессорных систем Метод.указания к выполнению лаб.работ по дисциплинам "Микропроцессоры","Микропроцессорные системы". 1995.  - 32 с.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Шагурин И.И. Микропроцессоры и микроконтроллеры фирмы Motorola Справ.пособие. Радио и связь, 1998.  - 560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Калабеков Б.А. Цифровые устройства и микропроцессорные системы Учебник для сред.спец.учеб.завед.связи по спец. 2004,2005,2006. Горячая линия-Телеком, 2000.  - 336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Попов Б.Н. Методы проектирования микропроцессорных устройств управления мехатронными модулями систем приводов Автореф. дис. на соиск. учен. степ. доктора техн. наук:Спец.:05.02.02 Машиноведение ,системы приводов и детали машин:Автореф. дис. на соиск. учен. степ. д-ра техн. наук. 2000.  - 32 с.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Пухальский Г.И. Проектирование микропроцессорных систем  учеб. пособие для межвуз. использования спец. "Радиотехника". Политехника, 2001.  - 544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Александров Е.К., Грушвицкий Р.И., Куприянов М.С., Мартынов О.Е. Микропроцессорные системы Учеб. пособие для вузов по направл. "Информатика и выч. техника". Политехника, 2002.  - 935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Рюмик С.М. 1000 и одна микроконтроллерная схема . Додэка-XXI, 2010.  - 356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Мельников Б.С., Щеглов А.В. Построение микроконтроллеров на однокристальных микропроцессорах и микроэвм Учеб. пособие. МАИ, 1994.  - 36 с.</w:t>
            </w:r>
          </w:p>
        </w:tc>
        <w:tc>
          <w:tcPr>
            <w:tcW w:type="dxa" w:w="900"/>
          </w:tcPr>
          <w:p>
            <w:r>
              <w:t>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Козаченко В.Ф. Микроконтроллеры Руководство по применению 16-разрядных микроконтроллеров Intel MCS-196/296 во встроенных системах управления. Изд-во ЭКОМ, 1997.  - 686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Гладштейн М.А. Микроконтроллеры семейства Z 86 фирмы ZIОQ Руководство программиста. ДОДЭКА, 1999.  - 96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Ремизевич Т.В. Микроконтроллеры для встраиваемых приложений: от общих подходов - к семействам НС05 и НС08 фирмы Motorola . ДОДЭКА, 2000.  - 272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Яценков В.С. Микроконтроллеры MicroCHIPr.Практическое руководство Схемы.Примеры программ.Описания.Ресурсы internet. Горячая линия-Телеком, 2002.  - 294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Бродин В.Б., Калинин А.В. Системы на микроконтроллерах и БИС программируемой логики . Эком, 2002.  - 398 с.</w:t>
            </w:r>
          </w:p>
        </w:tc>
        <w:tc>
          <w:tcPr>
            <w:tcW w:type="dxa" w:w="900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Евстифеев А.В. Микроконтроллеры AVR семейства Classic фирмы "ATMEL" . Додэка-XXI, 2002.  - 285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Андрэ Ф. Микроконтроллеры семейства SX фирмы "SCENIX" . Издат.дом"Додэка-ХХI", 2002.  - 269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2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Моделирование систем</w:t>
            </w:r>
          </w:p>
        </w:tc>
        <w:tc>
          <w:tcPr>
            <w:tcW w:type="dxa" w:w="8933"/>
          </w:tcPr>
          <w:p>
            <w:r>
              <w:t>Дмитроченко Л.А., Помыкаев И.И., Селезнев В.П. Навигационные приборы и системы учеб.пособие для студ. вузов, обучающихся по спец."Гироскопические приборы и устройства". Машиностроение, 1983.  - 455 с.</w:t>
            </w:r>
          </w:p>
        </w:tc>
        <w:tc>
          <w:tcPr>
            <w:tcW w:type="dxa" w:w="900"/>
          </w:tcPr>
          <w:p>
            <w:r>
              <w:t>29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Алешин Б.С., Афонин А.А., Веремеенко К.К., Кошелев Б.В. Ориентация и навигация подвижных объектов : современные информационные технологии  . Физматлит, 2006.  - 422 с.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Савинов Г.Ф. Теория статистически оптимальных систем и ее применение при построении навигационных комплексов . МАИ, 2012.  - 356 с.</w:t>
            </w:r>
          </w:p>
        </w:tc>
        <w:tc>
          <w:tcPr>
            <w:tcW w:type="dxa" w:w="900"/>
          </w:tcPr>
          <w:p>
            <w:r>
              <w:t>84*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Синицын И.Н. Фильтры Калмана и Пугачева . Логос, 2006.  - 636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Соболев В.И. Синтез калмановских фильтров Учеб.пособие для практ.занятий.Для дневной и веч. форм обучения. МАИ, 1994.  - 69с.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15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Надежность и техническая диагностика сложных систем</w:t>
            </w:r>
          </w:p>
        </w:tc>
        <w:tc>
          <w:tcPr>
            <w:tcW w:type="dxa" w:w="8933"/>
          </w:tcPr>
          <w:p>
            <w:r>
              <w:t>Кошелев Б.В.Электронный конспект лекций по курсу "Надежность и техническая диагностика сложных систем"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Кошелев Б.В. Методические указания к проведенеию практических занятий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Половко А.М., Гуров С.В. Основы теории надежности –СПб.,БХВ, 2006, 657 стр.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Голинкевич Т.А. Прикладная теория надежности - М. Высшая школа, 1977, 232 стр..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Малышев В.В. Надежность сложных технических систем. М.: МАИ, 1999, 84 стр..</w:t>
            </w:r>
          </w:p>
        </w:tc>
        <w:tc>
          <w:tcPr>
            <w:tcW w:type="dxa" w:w="900"/>
          </w:tcPr>
          <w:p>
            <w:r>
              <w:t>12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Мозгалевский А.В., Гаскаров Д.В. Техническая диагностика, - М.: Высшая школа, 1975, 297 стр..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Акопов М.Г. Обеспечение надежности авиационного оборудования при проектировании. – М.: МАИ, 1999, 86 стр..</w:t>
            </w:r>
          </w:p>
        </w:tc>
        <w:tc>
          <w:tcPr>
            <w:tcW w:type="dxa" w:w="900"/>
          </w:tcPr>
          <w:p>
            <w:r>
              <w:t>24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Биргер И.А. Техническая диагностика. М.: Машиностроение, 1978.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Основы автоматизированного проектирования</w:t>
            </w:r>
          </w:p>
        </w:tc>
        <w:tc>
          <w:tcPr>
            <w:tcW w:type="dxa" w:w="8933"/>
          </w:tcPr>
          <w:p>
            <w:r>
              <w:t>Норенков И.П. Основы автоматизированного проектирования Учебник для вузов по направл."Информатика и выч.техника". МГТУ им.Н.Э.Баумана, 2006.  - 447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Дударева Н.Ю., Загайко С.А. SolidWorks 2007 . БХВ-Петербург, 2007.  - 1308 с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Алямовский А.А. SolidWorks Simulation .Как решать практические задачи  . БХВ-Петербург, 2012.  - 442 с.+ 1 с. прил.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6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Основы конструирования приборов</w:t>
            </w:r>
          </w:p>
        </w:tc>
        <w:tc>
          <w:tcPr>
            <w:tcW w:type="dxa" w:w="8933"/>
          </w:tcPr>
          <w:p>
            <w:r>
              <w:t>Артоболевский, И.И. Теория механизмов и машин : учеб. для студентов втузов / И. И. Артоболевский. - Изд.6-е., стер. ; Перепеч. с 4-го изд. 1988 г. - М. : Альянс, 2011. - 639 с. : Кол-во экземпляров: всего - 112</w:t>
            </w:r>
          </w:p>
        </w:tc>
        <w:tc>
          <w:tcPr>
            <w:tcW w:type="dxa" w:w="900"/>
          </w:tcPr>
          <w:p>
            <w:r>
              <w:t>110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Артоболевский, И.И. Сборник задач по теории механизмов и машин : учеб. пособие для студентов машиностроит. специальностей вузов / И. И. Артоболевский, Б. В. Эдельштейн. - Изд.3-е.,стер. - М. : Альянс, 2009. - 256 с.</w:t>
            </w:r>
          </w:p>
        </w:tc>
        <w:tc>
          <w:tcPr>
            <w:tcW w:type="dxa" w:w="900"/>
          </w:tcPr>
          <w:p>
            <w:r>
              <w:t>111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Феодосьев, В.И.   Сопротивление материалов : Учеб.для студентов втузов / В. И. Феодосьев. - Изд.13-е,стер. - М. : МГТУ им.Н.Э.Баумана, 2005. - 591 с. : ил. - (Механика в техн.ун-те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Горшков, А.Г.   Сопротивление материалов : Учеб.пособие для высш.техн.учеб.заведений, обуч.по машиностроит.направлениям / А. Г. Горшков, В. Н. Трошин, В. И. Шалашилин. - 2-е изд.,испр. - М. : Физматлит, 2005. - 543 с. : ил.</w:t>
            </w:r>
          </w:p>
        </w:tc>
        <w:tc>
          <w:tcPr>
            <w:tcW w:type="dxa" w:w="900"/>
          </w:tcPr>
          <w:p>
            <w:r>
              <w:t>121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Самойлов, Е.А.   Детали машин [Текст] : учеб. пособие / Е. А. Самойлов ; МАИ (Гос. техн. ун-т). - М. : МАИ-ПРИНТ, 2008. - 27 с. : ил. - Библиогр.: с. 27(4 назв.).</w:t>
            </w:r>
          </w:p>
        </w:tc>
        <w:tc>
          <w:tcPr>
            <w:tcW w:type="dxa" w:w="900"/>
          </w:tcPr>
          <w:p>
            <w:r>
              <w:t>454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Детали машин и основы конструирования : Учебник для вузов в обл.техники и технологии / Г. И. Рощин [и др.] ; Под ред.Г.И.Рощина,Е.А.Самойлова. - М. : Дрофа, 2006. - 415с. : ил. - (Высшее образование). - Библиогр.:с 401-402(26 назв.).</w:t>
            </w:r>
          </w:p>
        </w:tc>
        <w:tc>
          <w:tcPr>
            <w:tcW w:type="dxa" w:w="900"/>
          </w:tcPr>
          <w:p>
            <w:r>
              <w:t>832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Самойлов, Е.А. Основы конструирования [Текст] : Сборник задач и примеров расчета элементов конструкции : учеб. пособие / Е. А. Самойлов ; МАИ (Гос. техн. ун-т). - М. : МАИ-ПРИНТ, 2008. - 68 с. : ил. - (Учебное пособие)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454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Основы менеджмента</w:t>
            </w:r>
          </w:p>
        </w:tc>
        <w:tc>
          <w:tcPr>
            <w:tcW w:type="dxa" w:w="8933"/>
          </w:tcPr>
          <w:p>
            <w:r>
              <w:t>Егоршин А.П. Основы менеджмента: учебник по направл. "Менеджмент" и  спец. "Менеджмент организации" / А. П. Егоршин. - Нижний Новгород; НИМБ, 2008.-318с. ; ил. - (Высшее образование). –Библиогр.: с. 317-318 (50 назв.). - 2. Менеджмент ; учебник для вузов по эконом.спец., и по направл. 080100 "Экономика управление" / А. В. Игнатьева [и др.]; под ред. М.М.Максимцова, М.А.Комароаа. - 3-е изд., перераб. и доп. -М.: ЮНИТИ, 2009. -320с.: ил. -  Библиогр.: с.317-318</w:t>
            </w:r>
          </w:p>
        </w:tc>
        <w:tc>
          <w:tcPr>
            <w:tcW w:type="dxa" w:w="900"/>
          </w:tcPr>
          <w:p>
            <w:r>
              <w:t>50*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Кисляков, Г.В. Менеджмент : основные термины и понятия  : словарь /Г. В. Кисляков, Н. А. Кислякова.- М.; Высш.шк., 2009. - 264 с.: ил. - ISBN 978-5-06-005871-0.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Иваннсов, В.Ю. Менеджмент : учеб. пособие /В. Ю. Иваннсов ; МАИ, Каф. 502 - Экономика пром-ти.- изд.6-е., сокр.-М.: ИВАКО Аналитик, 2010.-72 с.: ил. –Библиогр.: с. 71 (8 назв.), - ISBN 5-89547-068-8.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Менеджмент: учебно-метод. комплекс для подготовки магистров/Ю.П. Алексеев [и др.] ; под общ. ред. А.Л.Гапоненко ; Рос. акад. Гос. Службы при Президенте  РФ - М. : РАГС:ИНФРА-М, 2010. - 479 с.: ил. - (Учебники Рос академии гос службы при Президенте РФ ). – Библиогр. в конце разделов. - Авт. Указаны  на обороте тит.д- - ISBN 978-5-7729-038б-5(РАГС).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Менеджмент: учебник длж студентов экон специальностей вузов / В. В. Глухов - 3-е изд. - СПб : Питер, 2010. - 600 с.: ил. - (Учебник для вузов). - ISBN 978-5-91180-854-9.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кодекс Российской Федерации. Части 1 и 2. 6-ое изд. – М.: «Ось-89», 2000г.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Трудовой кодекс Российской Федерации. Вводится в действие с 1 февраля 2002г. –М.: «Ось-89», 2002г.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Налоговый кодекс Российской Федерации. Части 1 и 2. Главы 21, 25, 26. М.: 2002г.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Канащенков А.И. Основы управления корпорацией: организационная структура управления современными корпорациями и предприятиями», М., изд-во «Доброе слово», 2001г.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С. Сисошвили Основы разработки бизнес - плана "АКДИ" Экономика и жизнь", N 10. 2001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Основы прикладной гидро- и аэродинамики</w:t>
            </w:r>
          </w:p>
        </w:tc>
        <w:tc>
          <w:tcPr>
            <w:tcW w:type="dxa" w:w="8933"/>
          </w:tcPr>
          <w:p>
            <w:r>
              <w:t>Новиков В.Н., Вейтин В.Е. Введение в ракетно-космическую технику. – М.: МАИ, 1997, 210 стр.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Новиков В.Н. Введение в ракетно-космическую технику. – М.: МАИ, 2010, 219 стр</w:t>
            </w:r>
          </w:p>
        </w:tc>
        <w:tc>
          <w:tcPr>
            <w:tcW w:type="dxa" w:w="900"/>
          </w:tcPr>
          <w:p>
            <w:r>
              <w:t>441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Беспилотные летательные аппараты. Основы устрой-ства и функционирования. ред И.С.Голубева и И.К. Туркина. Учебное пособие. 2-е издание. – М.: Изд-во МАИ,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Новиков В.Н. Введение в ракетно-космическую технику учеб. пособие для вузов РФ по направл. 160800 "Ракетостроение и космонавтика". МАИ-ПРИНТ, 2010.  - 219 с.</w:t>
            </w:r>
          </w:p>
        </w:tc>
        <w:tc>
          <w:tcPr>
            <w:tcW w:type="dxa" w:w="900"/>
          </w:tcPr>
          <w:p>
            <w:r>
              <w:t>441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Афанасьев П.П., Голубев И.С., Новиков В.Н., Парафесь С.Г., Пестов М.Д., Туркин И.К. Беспилотные летательные аппараты. Основы устройства и функционирования учеб. пособие для вузов по направл. 160800 "Ракетостроение и космонавтика" и спец. 160801 "Ракетостроение". МАИ, 2008.  - 654 с.</w:t>
            </w:r>
          </w:p>
        </w:tc>
        <w:tc>
          <w:tcPr>
            <w:tcW w:type="dxa" w:w="900"/>
          </w:tcPr>
          <w:p>
            <w:r>
              <w:t>20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Методические записки и альбомы рисунков к лабораторным работам по каф.602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Основы теории пилотажно-навигационных систем</w:t>
            </w:r>
          </w:p>
        </w:tc>
        <w:tc>
          <w:tcPr>
            <w:tcW w:type="dxa" w:w="8933"/>
          </w:tcPr>
          <w:p>
            <w:r>
              <w:t>Алешин Б.С., Тювин А.В. Проектирование бесплатформенных инерциальных навигационных систем. - М. МАИ-ПРИНТ, 2009 г., 396 с.</w:t>
            </w:r>
          </w:p>
        </w:tc>
        <w:tc>
          <w:tcPr>
            <w:tcW w:type="dxa" w:w="900"/>
          </w:tcPr>
          <w:p>
            <w:r>
              <w:t>232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В.Э. Джашитов, В.М. Панкратов, А.В. Голиков Общая и прикладная теория гироскопов с применением компьютерных технологий /Под общей редакцией академика РАН В.Г. Пешехонова. – ЦНИИ Электроприбор, 2010, 153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В.В. Матвеев, В.Я. Распопов Основы построения бесплатформенных инерциальных навигационных систем. - ЦНИИ Электроприбор, 2008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Зобов Н.Ф., Кошелев Б.В. Современные проблемы развития и внедрения аэронавигационной системы будущего. Москва: МАИ, 2003.- 204 с. ISBN 5-7035-1344-8</w:t>
            </w:r>
          </w:p>
        </w:tc>
        <w:tc>
          <w:tcPr>
            <w:tcW w:type="dxa" w:w="900"/>
          </w:tcPr>
          <w:p>
            <w:r>
              <w:t>79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Коптев А.Н. Авиационное и радиоэлектронное оборудование воздушных судов гражданской авиации (в 3-х книгах):.- Самара: Изд-во СГАУ, 2011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Алешин Б.С., Плеханов В.Е., Тювин А.В., Черноморский А.И. Проектирование бесплатформенных инерциальных навигационных систем учеб. пособие для студентов вузов по специальности 160401- "Управляющие, пилотажно-навигац. и электроэнергет. комплексы ЛА". МАИ-ПРИНТ, 2009.  - 395 с.</w:t>
            </w:r>
          </w:p>
        </w:tc>
        <w:tc>
          <w:tcPr>
            <w:tcW w:type="dxa" w:w="900"/>
          </w:tcPr>
          <w:p>
            <w:r>
              <w:t>232*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Зобов Н.Ф., Кошелев Б.В. Современные проблемы развития и внедрения аэронавигационной системы будущего Учеб.пособие по направл.652300 - Системы управления движением  и навигации. МАИ, 2003.  - 203 с.</w:t>
            </w:r>
          </w:p>
        </w:tc>
        <w:tc>
          <w:tcPr>
            <w:tcW w:type="dxa" w:w="900"/>
          </w:tcPr>
          <w:p>
            <w:r>
              <w:t>79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Ориентация и навигация подвижных объектов: современные информационные технологии / Под ред. Б.С. Алешина, К.К. Веремеенко, А.И. Черноморского. - М.: ФИЗМАТЛИТ, 2006. – 424 с.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Современные информационные технологии в задачах навигации и наведения беспилотных маневренных летательных аппаратов./ Под ред. М.Н. Красильщикова и Г.Г Себрякова. - М.: ФИЗМАТЛИТ, 2009. – 562 с. – ISBN 978-5-9221-1168-3.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98*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Основы теории управления</w:t>
            </w:r>
          </w:p>
        </w:tc>
        <w:tc>
          <w:tcPr>
            <w:tcW w:type="dxa" w:w="8933"/>
          </w:tcPr>
          <w:p>
            <w:r>
              <w:t>Ким Д.П. Теория автоматического управления. .т. 1 Линейные системы. -М.: ФИЗМАТЛИТ, 2007.-  312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Ким Д.П. Теория автоматического управления .т.2 Многомерные нелинейные, оптимальные и адаптивные системы. –М.; ФИЗМАТЛИТ, 2007, -440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Бесекерский В.А. , Попов Е.П. Теория систем автоматического регулирования. .М.: Профессия, 2007г.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Степаньянц Г.А. Теория динамических систем. М.: Либерком, 2010 г.</w:t>
            </w:r>
          </w:p>
        </w:tc>
        <w:tc>
          <w:tcPr>
            <w:tcW w:type="dxa" w:w="900"/>
          </w:tcPr>
          <w:p>
            <w:r>
              <w:t>16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Ким Д. П. Сборник задач по теории автоматического управления. Многомерные оптимальные и адаптивные системы.-М.: Физматлит,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Ушаков А.В., Хабалов В.В., Дударенко Н.А. Математические основы те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Пилотажно-навигационные комплексы летательных аппаратов</w:t>
            </w:r>
          </w:p>
        </w:tc>
        <w:tc>
          <w:tcPr>
            <w:tcW w:type="dxa" w:w="8933"/>
          </w:tcPr>
          <w:p>
            <w:r>
              <w:t>Веремеенко К.К., Козорез Д.А., Сыпало К.И. Моделирование процессов функционирования интегрированных систем ЛА на основе методологии объектно-ориентированного анализа и проектирования. – М.: МАИ – ПРИНТ, 2010, 96 с.:ил.</w:t>
            </w:r>
          </w:p>
        </w:tc>
        <w:tc>
          <w:tcPr>
            <w:tcW w:type="dxa" w:w="900"/>
          </w:tcPr>
          <w:p>
            <w:r>
              <w:t>163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Антонов Д.А., Веремеенко К.К., Гончаренко Г.Г., Максимов В.Н., Черноморский А.И. Мягкие вычисления на базе MATLAB в задачах прикладной гироскопии и навигации. – М.: МАИ, 2011 г., 298 с.</w:t>
            </w:r>
          </w:p>
        </w:tc>
        <w:tc>
          <w:tcPr>
            <w:tcW w:type="dxa" w:w="900"/>
          </w:tcPr>
          <w:p>
            <w:r>
              <w:t>164*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теории оценивания с приложениями к задачам обработки навигационной информации. Ч. 1. Введение в теорию оценивания / О.А. Степанов. – СПб.: ГНЦ РФ ОАО «Концерн «ЦНИИ «Электроприбор», 2009.- 496 с. ISBN 978-5-900780-86-3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теории оценивания с приложениями к задачам обработки навигационной информации. Ч. 2. Введение в теорию фильтрации / О.А. Степанов. – СПб.: ГНЦ РФ ОАО «Концерн «ЦНИИ «Электроприбор», 2012.- 417 с. ISBN 978-5-91995-012-7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Алешин Б.С., Тювин А.В. Проектирование бесплатформенных инерциальных навигационных систем. - М. МАИ-ПРИНТ, 2009 г., 396 с.</w:t>
            </w:r>
          </w:p>
        </w:tc>
        <w:tc>
          <w:tcPr>
            <w:tcW w:type="dxa" w:w="900"/>
          </w:tcPr>
          <w:p>
            <w:r>
              <w:t>232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В.В. Матвеев, В.Я. Распопов Основы построения бесплатформенных инерциальных навигационных систем. - ЦНИИ Электроприбор, 2008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Коптев А.Н. Авиационное и радиоэлектронное оборудование воздушных судов гражданской авиации (в 3-х книгах):.- Самара: Изд-во СГАУ, 2011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Алешин Б.С., Плеханов В.Е., Тювин А.В., Черноморский А.И. Проектирование бесплатформенных инерциальных навигационных систем учеб. пособие для студентов вузов по специальности 160401- "Управляющие, пилотажно-навигац. и электроэнергет. комплексы ЛА". МАИ-ПРИНТ, 2009.  - 395 с.</w:t>
            </w:r>
          </w:p>
        </w:tc>
        <w:tc>
          <w:tcPr>
            <w:tcW w:type="dxa" w:w="900"/>
          </w:tcPr>
          <w:p>
            <w:r>
              <w:t>232*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Зобов Н.Ф., Кошелев Б.В. Современные проблемы развития и внедрения аэронавигационной системы будущего Учеб.пособие по направл.652300 - Системы управления движением  и навигации. МАИ, 2003.  - 203 с.</w:t>
            </w:r>
          </w:p>
        </w:tc>
        <w:tc>
          <w:tcPr>
            <w:tcW w:type="dxa" w:w="900"/>
          </w:tcPr>
          <w:p>
            <w:r>
              <w:t>79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Сыпало К.И., Веремеенко К.К., Козорез Д.А. Моделирование процессов функционирования интегрированных систем ЛА на основе методологии объектно-ориентированного анализа и проектирования учеб. пособие для вузов РФ по спец. 160601 "Прицельно-навигац. системы ЛА" направл. 160600 "Интегрирован. системы ЛА". МАИ-ПРИНТ, 2010.  - 93 с.</w:t>
            </w:r>
          </w:p>
        </w:tc>
        <w:tc>
          <w:tcPr>
            <w:tcW w:type="dxa" w:w="900"/>
          </w:tcPr>
          <w:p>
            <w:r>
              <w:t>163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Веремеенко К.К., Гончаренко Г.Г., Максимов В.Н., Черноморский А.И., Антонов Д.А. Мягкие вычисления на базе MATLAB в задачах прикладной гироскопии и навигации учеб. пособие  для вузов РФ по направл. 160400 "Системы управления движением и навигация" и спец. 160401 "Управляющие, пилотажно-навигационные и электроэнергетические комплексы ЛА". МАИ, 2011.  - 297 с.</w:t>
            </w:r>
          </w:p>
        </w:tc>
        <w:tc>
          <w:tcPr>
            <w:tcW w:type="dxa" w:w="900"/>
          </w:tcPr>
          <w:p>
            <w:r>
              <w:t>164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Ориентация и навигация подвижных объектов: современные информационные технологии / Под ред. Б.С. Алешина, К.К. Веремеенко, А.И. Черноморского. - М.: ФИЗМАТЛИТ, 2006. – 424 с.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Современные информационные технологии в задачах навигации и наведения беспилотных маневренных летательных аппаратов./ Под ред. М.Н. Красильщикова и Г.Г Себрякова. - М.: ФИЗМАТЛИТ, 2009. – 562 с. – ISBN 978-5-9221-1168-3.</w:t>
            </w:r>
          </w:p>
        </w:tc>
        <w:tc>
          <w:tcPr>
            <w:tcW w:type="dxa" w:w="900"/>
          </w:tcPr>
          <w:p>
            <w:r>
              <w:t>98*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Зобов Н.Ф., Кошелев Б.В. Современные проблемы развития и внедрения аэронавигационной системы будущего. Москва: МАИ, 2003.- 204 с. ISBN 5-7035-1344-8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79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Политика и право</w:t>
            </w:r>
          </w:p>
        </w:tc>
        <w:tc>
          <w:tcPr>
            <w:tcW w:type="dxa" w:w="8933"/>
          </w:tcPr>
          <w:p>
            <w:r>
              <w:t>Андрияхина А.М., Гущина К.О. Защита трудовых прав граждан: Практическое пособие.-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Буянова М.О. Комментарий к Трудовому кодексу Российской Федерации/ Под ред. К.Н. Гусова. - М.: Проспект,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Буянова М.О. Трудовые споры: учебно-практическое пособие. – М.: Проспект,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Гейхман В.Л., Дмитриева И.К. Трудовое право: учебник.- М.: Юрайт,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Комментарий к Трудовому кодексу Российской Федерации. - 4-е изд., испр. и доп. - отв. ред. В.Л. Гейхман, Е.Н. Сидоренко. - "Юрайт", 2009 г.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Сошникова Т.А. Трудовое право в схемах с комментариями. (Право-наглядно и доступно). – М.: Эксмо,2010.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Трудовое право России: Учебник. – Отв.ред. Ю.Орловский, А.Ф. Нурдинова.- М.:Инфра-М,2008.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Трудовое право: Учебник/ Под ред. О.В. Смирнова, И.О. Снегиревой. – М.: Проспект, 2010.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Авдеев В.В. Договоры о полной материальной ответственности// Налоги. 2009. №13.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Александров И. Миф о ненормированном рабочем дне// ЭЖ-Юрист. 2007.№35.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Брюховецкий Н. Минимальная заработная плата по современному российскому законодательству// Российская юстиция. 2008. №4.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Гривков О.Д., Шичанин А.В. Уволен «по собственному желанию»: краткий анализ трудового и гражданского процессуального законодательства и правоприменительной практики в контексте трудовых конфликтов между работодателем и работником// Законодательство и экономика. 2009. №3.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Дубровин А.В. Дисциплинарная ответственность в трудовых отношениях как вид юридической ответственности// Трудовое право. 2008. №8.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Дуденкова М.Б. Круг лиц, подлежащих обязательному социальному страхованию от несчастных случаев на производстве и профессиональных заболеваний// Трудовое право. 2009. №6.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Дутчак А.В. Оплата труда за работу во вредных и опасных условиях// Трудовое право. 2009. №2.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Егоров В. Выходное подаяние// Эж-Юрист. 2009. №7.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Ершова Е.А. Основополагающие принципы российского трудового права// Трудовое право.2008.№2.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Канунников А.Б., Копьева Т.В. Правовые основы управления трудом работников при сокращении численности или штата в условиях кризиса// Трудовое право. 2009. №6.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Кирилловых А.А. Эффективность коллективно-договорного регулирования гарантий социально-трудовых интересов// Социальное и пенсионное право. 2009. №1.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Курочкина М.Г. Не подписанный работником трудовой договор: причины и правовые последствия// Трудовое право. 2009. №4.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Мошкович М., Терешко Ю., Завойкина Н. Роструд об отпусках//ЭЖ-Юрист. 2008. №15.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Петров А.Я. Кадровая политика и система социального партнерства в условиях глобального финансово-экономического кризиса// Трудовое право. 2009. №8.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Пресняков М.В. Совместительство и совмещение: проблемы законодательного регулирования и правоприменительной практики// Трудовое право. 2009. №4.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Репринцев Д.Д. Самозащита работниками трудовых прав// Трудовое право. 2009. №3.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Рогалева Г.А. За невыплату заработной платы работодатели несут уголовную ответственность// Трудовое право. 2009. №4.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Сойфер В.Г. Конституционное право на забастовку и его реализация// Законодательство и экономика. 2008. №8.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Сосна Б.И., Аворник Г.К., Вострецова О.А. О некоторых проблемах, возникающих при заключении и прекращении трудовых договоров// Социальное и пенсионное право. 2008. №4.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Терешко Ю. Сократите досрочно// ЭЖ-Юрист. 2009. №38.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Нормативно-правовые акты и материалы судебной практики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Конвенции МОТ: №1 «О рабочем времени в промышленности» (1919); №14 «О еженедельном отдыхе в промышленности» (1921); №30 «О рабочем времени в торговле и в учреждениях» (1930); №47 «О сорокачасовой рабочей неделе» (1935); №89 «О ночном труде женщин» (1948); №90 «О ночном труде подростков в промышленности» (1948); №95 «Об охране заработной платы» (1949); № 98 «О применении принципов права на организацию и на ведение коллективных переговоров» (1949), №106 «О еженедельном отдыхе в торговле и учреждениях» (1957); №132 «Об оплачиваемых отпусках» (1970); №140 «Об оплачиваемых учебных отпусках» (1974); № 154  «О содействии коллективным переговорам» (1981), №155 «О безопасности и гигиене труда в производственной сфере» (1981), № 171 "О ночном труде" (1990).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Трудовой кодекс Российской Федерации от 30.12.2001 N 197-ФЗ (ред. от 29.12.2010 №437-ФЗ).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от 29 июля 2004 г. N 98-ФЗ "О коммерческой тайне"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от 27 ноября 2002 г. №156-ФЗ «Об объединениях работодателей»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от 19 июня 2000 г. №82-ФЗ «О минимальном размере оплаты труда» (с изм. от 24 июля 2009г.).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от 1 мая 1999 г. №92-ФЗ «О Российской трехсторонней комиссии по регулированию социально-трудовых отношений».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от 24 июля 1998 г. №125 ФЗ «Об обязательном социальном страховании от несчастных случаев на производстве и профессиональных заболеваниях» (в ред. от 09 декабря 2010г. №350-ФЗ).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от 12 января 1996 г. №10-ФЗ «О профессиональных союзах, их правах и гарантиях деятельности» (в ред. от 28.12.2010 №404-ФЗ).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Правительства РФ от 24 декабря 2007 г. №922 «Об особенностях порядка исчисления средней заработной платы».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Правительства РФ от 16 апреля 2003 г. №225 «О трудовых книжках».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Правительства РФ от 17 декабря 2002г. №901 «О порядке разработки и утверждения перечня минимума необходимых работ (услуг) в отрасли (подотрасли) экономики, обеспечиваемых в период проведения забастовок в организациях, филиалах и представительствах».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Правительства РФ от 14 ноября 2002 г. №823 «О порядке утверждения перечней должностей и работ, замещаемых или выполняемых работниками, с которыми работодатель может заключать письменные договоры о полной индивидуальной или коллективной (бригадной) материальной ответственности, а также типовых форм договоров».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Правительства РФ от 15 декабря 2000 №967 «Об утверждении Положения о расследовании и учете профессиональных заболеваний».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Правительства РФ от 16 октября 2000г. №789 «Об утверждении Правил установления степени утраты профессиональной трудоспособности в результате несчастных случаев на производстве и профессиональных заболеваний».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Правительства РФ от 25 февраля 2000 г. N 162 " Об утверждении перечня тяжелых работ и работ с вредными или опасными условиями труда, при выполнении которых запрещается применение труда женщин».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Правительства РФ от 25 февраля 2000 г. N 163 " Об утверждении перечня тяжелых работ и работ с вредными или опасными условиями труда, при выполнении которых запрещается применение труда лиц моложе восемнадцати лет».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Минтруда РФ от 10 октября 2003 г. N 69 "Об утверждении Инструкции по заполнению трудовых книжек".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Минтруда России от 8 февраля 2000г. №14 «Об утверждении Рекомендации по организации работы службы охраны труда в организации».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Госкомтруда СССР, Секретариата ВЦСПС и Минздрава СССР от 31 декабря 1987 г. N 794/33-82 "Об утверждении основных положений о вахтовом методе организации работ".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Госкомтруда СССР, Минюста СССР и Секретариата ВЦСПС от 9 марта 1989 г. N 81/604-К-3/6-84 "Об утверждении положения об условиях работы по совместительству".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Госкомтруда СССР и Секретариата ВЦСПС от 29 сентября 1981 г. N 275/17-99 "Об утверждении Положения об условиях труда надомников".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Перечень сезонных работ, утвержденный постановлением Народного комиссариата труда СССР от 11 октября 1932 г. N 185.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Правила "Об очередных и дополнительных отпусках", утв. Народным Комиссариатом Труда СССР 30 апреля 1930 г. N 169.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Единые рекомендации по установлению на федеральном, региональном и местном уровнях систем оплаты труда работников  государственных и муниципальных учреждений на 2011 год (утв. решением Российской трехсторонней комиссии  по регулированию социально-трудовых отношений от 10 декабря 2010г. протокол №10).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Пленума Верховного Суда РФ от 16 ноября 2006 г. №52 «О применении судами законодательства, регулирующего материальную ответственность работников за ущерб, причиненный работодателю».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Пленума Верховного Суда РФ от 20 декабря 1994 г. №10 «Некоторые вопросы применения законодательства о компенсации морального вреда»// Российская газета. №29. 1995 .8 февраля.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Постановление Пленума Верховного Суда Российской Федерации от 17.03.04 № 2 «О применении судами Российской Федерации Трудового кодекса Российской Федерации» (с изменениями от 28 декабря 2006 г.)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Политология</w:t>
            </w:r>
          </w:p>
        </w:tc>
        <w:tc>
          <w:tcPr>
            <w:tcW w:type="dxa" w:w="8933"/>
          </w:tcPr>
          <w:p>
            <w:r>
              <w:t>Василенко И.А. Политология. М.: Юрайт, 2011г.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Василик М.А.Политология. УчебникГриф МО РФМ: Гардарики, 2009.</w:t>
            </w:r>
          </w:p>
        </w:tc>
        <w:tc>
          <w:tcPr>
            <w:tcW w:type="dxa" w:w="900"/>
          </w:tcPr>
          <w:p>
            <w:r>
              <w:t>15*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Гаджиев К.С. Политическая наука. – М.; 2010.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 М. Лебедева Мировая политика. М.: КноРус, 2013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Омельченко О.А. История политических и правовых учений. М.: Эксмо, 2011г.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Политология: учеб. / А.Ю. Мельвиль (и др.).- М. : Московский государственный институт международных отношений (Университет) МИД России, Проспект,2009.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Соловьёв А.И. Политология. Политическая теория, политические технологии. М.: Аспект Пресс, 2010г.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Алмонд Г. и др. Сравнительная политология сегодня. – М.: Аспект-Пресс, 2002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Антология мировой политической мысли. В 5 томах.Изд-во: «Мысль». 1997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Алексеева Т.А. Современные политические теории. М.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Глебова И. И  Политическая культура России. Образы прошлого и современность. М.: Наука. 2006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Категории политической науки. М.: МГИМО, РОССПЭН,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Мунтян. М. А. Геополитика: история и современность. В 2-х тт. М.: НП «Центр общественных экспертиз». 2009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Политология: Лексикон. Под. ред Соловьева А. И. РОССПЭН, 2007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Политика. Толковый словарь. Под. ред. А. Маклина М.: Инфра-м. 2001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Лебедева М. М. Мировая политика М.: Аспект-пресс. 2004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Мангейм Дж., Рич Р. Политология. Методы исследования. Изд-во «Весь мир» 1997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Луман Н. Власть. М., 2001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Эйзенштадт Ш. Революция и преобразование общества. Сравнительное изучение цивилизаций. М., 1998.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Чиркин В.Е. Современное государство. М., 2001.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Правоведение</w:t>
            </w:r>
          </w:p>
        </w:tc>
        <w:tc>
          <w:tcPr>
            <w:tcW w:type="dxa" w:w="8933"/>
          </w:tcPr>
          <w:p>
            <w:r>
              <w:t>Юридическая литература по всему курсу: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Макаренко С.Н., Байлов А.В. Правоведение: Курс лекций: Учебное пособие. - М.: Приор,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Мирошникова В.А. Основы правоведения: Учебник. - М.: Экмос,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Мухаев Р.Т. Правоведение: Учебник для неюрид. вузов и ф-тов. - М.: Приор,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Правоведение: Учебник / Под ред. О.Е.Кутафина / МГЮА. - М.: Юрист, 2011.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Шкатулла В.И. и др. Правоведение: Учеб. пособие. - М.: Издательский центр «Академия»,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Обществознание: Учебное пособие для поступающих в юридические вузы/ Под. ред. Н.И.Мацнева.- СПб.: Изд-во «Лань»,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Алексеев С.С. Государство и право: Начальный курс. - М.: Юридическая литература, 1995.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Малько А.В. Теория государства и права: Учеб. пособие. - М.: Юрист, 2008.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Право: курс лекций / Под общ. ред. В.А.Варывдина. - М.: Изд. дом «Ноосфера», 2010.</w:t>
            </w:r>
          </w:p>
        </w:tc>
        <w:tc>
          <w:tcPr>
            <w:tcW w:type="dxa" w:w="900"/>
          </w:tcPr>
          <w:p>
            <w:r>
              <w:t>25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Право: Учебник / Под ред. Н.А.Тепловой, М.В.Малинкович. - М.: Закон и право,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Нормативно-правовые акты по всему курсу: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Конституция Российской Федерации.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кодекс Российской Федерации. Часть первая.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кодекс Российской Федерации. Часть вторая.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кодекс Российской Федерации. Часть третья.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кодекс Российской Федерации. Часть четвертая.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Семейный кодекс Российской Федерации.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Кодекс РФ об административных правонарушениях.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Земельный кодекс РФ.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Трудовой кодекс РФ.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процессуальный кодекс РФ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Уголовный кодекс РФ.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Уголовно-процессуальный кодекс РФ.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Уголовно-исполнительный кодекс РФ.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Нерсесянц В.С., Общая теория права и государства: Учебник для вузов. -М. : Норма–Инфра-М, 2000. – 552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Спиридонов Л.И. Теория государства и права: Учебник. – М.: Проспект, 2001.- 304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Теория государства и права: Учебник для юридических вузов и факультетов. Под ред. В.М.Корельского и В.Д. Перевалова. -М.: Инфра-М – НОРМА, 1998. –570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Черданцев, А. Ф. Теория государства и права: Учебник для вузов. -М.:Юрайт,2000. -432 с.</w:t>
            </w:r>
          </w:p>
        </w:tc>
        <w:tc>
          <w:tcPr>
            <w:tcW w:type="dxa" w:w="900"/>
          </w:tcPr>
          <w:p>
            <w:r>
              <w:t>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Якушев, А. В. Теория государства и права: Конспект лекций. -М.:Приор,2000. -192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Баглай М.В. Конституционное право Российской Федерации: Учебник. – М.: Норма-Инфра-М, 2004. – 800 с.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Безуглов А. А., Солдатов С. А. Конституционное право России :Учебник для юридических вузов (полный курс): В трех томах -М.,2001. -Т. 1. - 797 с. ;Т. 2. - 831 с. ;Т. 3. - 751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Козлова Е. И., Кутафин, О. Е. Конституционное право России-М.: Юристъ,2006. -585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Конституционное право России: Конспект лекций./Авт.-сост. А.В.Якушев. – М.: Приор, 2005. – 160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Чиркин В. Е. Конституционное право Российской Федерации :Учебник. -М. :Юристъ, 2006. -480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Гражданское право России: Учебник /Под ред. З. И.Цыбуленко. -М.: Юрист,2003. -Ч. 1. - 2000. -464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Гражданское право. Часть первая: Учебник /Под ред. А. Г. Калпина, А. И. Масляева. -М. : Юристъ,2005. -536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Гражданское право: Учебник в 2-х томах. Т.1/Отв. ред. Е.А.Суханов. –М.: БЕК. 2006, - 800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Гражданское право: Учебник в 3-х томах. Т.1/Под ред. А.П.Сергеева, Ю.К.Толстого. –М.: Проспект. 2004, - 632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Гражданское право России: Конспект лекций в схемах. Ч.1/ Ред. сост. Д.М.Платонов. – М.: Приор. 2005, - 144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Антокольская М.В. Семейное право: Учебник. -М.: Юристъ, 2005. –334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Ежов Ю. А. Семейное право: Альбом схем: Учебное пособие. -М.: 2003. - 36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Муратова С. А. Семейное право: Учебное пособие. -М.: Юриспруденция, 2004. - 384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Пчелинцева Л. М. Семейное право России: Учебник для вузов. -М. : Норма - Инфра-М, 2006. - 672 с.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Тарусина Н.Н. Семейное право: Учебное пособие. -М.: Проспект, 2001. -144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Рекомендуема литература к разделу 5: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Агапов А.Б. Учебник административного права. - М.: Городец, 2003, - 588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Административное право России: Конспект лекций в схемах/ ред.-сост. Е.В.Платонов. – М.: Приор, 2004, - 128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Бахрах Д.М. Административное право: Краткий учебный курс. – М.: Норма-Инфра-М, 2000, - 276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Земельное право. Учебник/Под ред. А.Н.Голиниченкова. - М.: Бек,2004. – 478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Экологическое право. Учебник/Под ред. А.Н.Голиниченкова. - М.: Бек,2005. – 513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Гусов К.Н. Трудовое право России. - М.: Юристъ, 2005</w:t>
            </w:r>
          </w:p>
        </w:tc>
        <w:tc>
          <w:tcPr>
            <w:tcW w:type="dxa" w:w="900"/>
          </w:tcPr>
          <w:p>
            <w:r>
              <w:t>105*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Трудовое право: Учебник/ Под ред. О.В.Смирнова. – М.: Проспект, 2004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Трудовое право России: Учебник для вузов/ Под ред. Р.З.Лившица, Ю.П.Орловского. – М.: Норма-Инфра-М, 2005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Российское трудовое право: Учебник для вузов/ Отв. ред. А.Д.Зайкин. – М.: Норма-Инфра-М, 2006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процесс: Учебник / Под ред. М.К.Треушникова. - М.: ООО «Городец-издат», 2007. – 720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процесс: Учебник / Под ред. А.Г. Коваленко, А.А. Мохова, П.М. Филиппова. – М.: КОНТРАКТ, ИНФРА-М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Смушкин А.Б., Суркова Т.В., Черникова О.С. Гражданский процесс. Учебное пособие Омега-Л, 2007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процесс: Учебник /под ред. В.В. Яркова. Волтерс Клувер, 2004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Российское уголовное право. Учебник/Под ред. В.Н. Кудрявцева, А. В. Наумова. - М.: Спарк,2000. – 478 с.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Российское уголовное право. Учебник/Под ред. М. П. Журавлева. -М.: Щит-М, 2000. –280 с.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Уголовное право Российской Федерации. Общая и особенная части/Отв. ред. В. П. Кашепов. –М.: Былина, 2001. -560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Уголовно-процессуальное право Российской Федерации: Учебник/Под ред. П.А. Лупинской.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М.: Юристъ,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Позднышев. А.К. Охрана государственной тайны.  - М.: Юрист, 2004. – 478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Преддипломная практика</w:t>
            </w:r>
          </w:p>
        </w:tc>
        <w:tc>
          <w:tcPr>
            <w:tcW w:type="dxa" w:w="8933"/>
          </w:tcPr>
          <w:p>
            <w:r>
              <w:t>Бесекерский В.А., Попов Е.П. Теория систем автоматического управления. – С.-Петербург: Профессия, 2003. – 752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Мирошник И.В. Теория автоматического управления. Линейные системы: Учебное пособие для вузов. – СПб.: Питер, 2005. – 336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Туманов М.П. Теория управления, Теория линейных систем автоматического управления: Учебное пособие. – МГИЭМ, 2005. – 82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Анастасьин А.В., Асеев В.А. и др. Системы управления летательными аппаратами. Под ред. Г.Н. Лебедева, М. - Изд-во МАИ, 2007. – 756 с.</w:t>
            </w:r>
          </w:p>
        </w:tc>
        <w:tc>
          <w:tcPr>
            <w:tcW w:type="dxa" w:w="900"/>
          </w:tcPr>
          <w:p>
            <w:r>
              <w:t>300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Заведеев А.И. Системы автоматического управления угловым движением космических летательных аппаратов. Учебное пособие. – М.: Изд-во МАИ, 2007. – 92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Бровкин А.Г., Бурдыгов Б.Г., Гордийко С.В. и др. Бортовые системы управления космическими аппаратами. Под ред. А.С. Сырова. Учебное пособие. М.: МАИ-ПРИНТ, 2010. – 304 с.</w:t>
            </w:r>
          </w:p>
        </w:tc>
        <w:tc>
          <w:tcPr>
            <w:tcW w:type="dxa" w:w="900"/>
          </w:tcPr>
          <w:p>
            <w:r>
              <w:t>51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Повзнер Л.Д. Теория систем управления: Учебное пособие для вузов. – М.: Изд-во МГГУ, 2002. – 472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Алёшин Б.С., Афонин А.А., Веремеенко К.К., Черноморский А.И., Под редакцией Алешина Б.С., Веремеенко К.К., Черноморского А.И., Ориентация и навигация подвижных объектов, -М. ФИЗМАТЛИТ, 2006- 424с.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Оболенский Ю.Г., Управление полётом манёвренных самолётов: -М.: Воениздат, 2007г.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Авиация ВВС России и научно – технический прогресс. Боевые комплексы и системы вчера, сегодня, завтра /Под ред. Е.А.Федосова. – М: ДРОФА, 2005, - 734с: ил – (Авиация и космонавтика).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Распопов В.Я., Микромеханические приборы. Учебное пособие, Тул. Гос. Университет. Тула, 2002 г., 392 с..</w:t>
            </w:r>
          </w:p>
        </w:tc>
        <w:tc>
          <w:tcPr>
            <w:tcW w:type="dxa" w:w="900"/>
          </w:tcPr>
          <w:p>
            <w:r>
              <w:t>57*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Бранец В.Н., Лекции по теории бесплатформенных систем управления: учебн. Пособие. – М.: МФТИ, 2009, - 304 стр..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Серёгин В.В., Прикладная теория и принципы построения гироскопических систем, учебное пособие, Санкт.-Петербург, ГУ  ИТМО,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Распопов В.Я., Матвеев В.В., Малютин Д.М., и др., Информационно – управляющие системы на микрогироскопах вращающихся по крену летательных аппаратов. /Датчики системы. – 2007, №4, с.8 –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Справочник по теории автоматического управления. Под ред. Красовского А.А. – М.: Наука, 1987. – 712 с.</w:t>
            </w:r>
          </w:p>
        </w:tc>
        <w:tc>
          <w:tcPr>
            <w:tcW w:type="dxa" w:w="900"/>
          </w:tcPr>
          <w:p>
            <w:r>
              <w:t>13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Кочетков В.И. Системы астрономической ориентации космических аппаратов. М.: Машиностроение, 1980. – 143 с.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Боднер В.А. Системы управления летательными аппаратами. – М.: Машиностроение, 1973. –  438 с.</w:t>
            </w:r>
          </w:p>
        </w:tc>
        <w:tc>
          <w:tcPr>
            <w:tcW w:type="dxa" w:w="900"/>
          </w:tcPr>
          <w:p>
            <w:r>
              <w:t>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Мосолов В.Е., Харитонов В.Н. Системы автоматического управления угловым движением ЛА. – М.: МАИ, 1995. – 85 с.</w:t>
            </w:r>
          </w:p>
        </w:tc>
        <w:tc>
          <w:tcPr>
            <w:tcW w:type="dxa" w:w="900"/>
          </w:tcPr>
          <w:p>
            <w:r>
              <w:t>221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Баллод Б.А., Гвоздева Т.В. Проектирование информационных систем, Учебник серии «Высшее образование», Издательство Феникс, 2009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Федосов Е.А., Полвека в авиации, /Записки академика/, -ДРОФА, Москва, 2004 г.</w:t>
            </w:r>
          </w:p>
        </w:tc>
        <w:tc>
          <w:tcPr>
            <w:tcW w:type="dxa" w:w="900"/>
          </w:tcPr>
          <w:p>
            <w:r>
              <w:t>21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Алешин  Б.С., Афонин А.А., Веремеенко К.К., Черноморский А.И., Под редакцией Алешина Б.С., Веремеенко К.К., Черноморского А.И., Ориентация и навигация подвижных объектов, -М. ФИЗМАТЛИТ, 2006 – 424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Егер С.М., Матвеенко А.М., Шаталов И.А., Основы авиационной техники, Под ред. И.А. Шаталова, - М. изд. МАИ, 1999 г.</w:t>
            </w:r>
          </w:p>
        </w:tc>
        <w:tc>
          <w:tcPr>
            <w:tcW w:type="dxa" w:w="900"/>
          </w:tcPr>
          <w:p>
            <w:r>
              <w:t>441*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Авиация ВВС России и научно – технический прогресс. Боевые комплексы и системы вчера, сегодня, завтра /Под ред. Е.А.Федосова. – М: ДРОФА, 2005, - 734с: ил – (Авиация и космонавтика).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Развитие механики гироскопических и инерциальных систем. Сборник, посвящённый академику А.Ю.Ишлинскому, -М.: Наука, 1973.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Ориентация, гироскопы и инерциальная навигация. А.Ю.Ишлинский, - М.: Наука, 1976.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Системы инерциальной навигации. Перевод с английского к.т.н. М.И.Малтинского, к.т.н. И.М.Окона,… Под ред. С.С.Ривкина, - Л.: Судостроение, 1967.667.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Киттель Ч., Найт В., Рудерман М., Механика: Учебное руководство: Пер. с англ. /Под ред. А.И. Шальникова и А.С.Ахматова. -3-е изд., испр. – М. Наука. Главная редакция физико-математической литературы, 1983. - /Берклеевский курс физики/. – 448 с..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Парселл Э., Электричество и магнетизм: Учебное руководство: Пер. с англ. /Под ред. А.И. Шальникова и А.О. Вайсенберга. -3-е изд., испр. – М. Наука. Главная редакция физико-математической литературы, 1983. - /Берклеевский курс физики/. – 416 с..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Гироскопические системы. А.В.Репников, Г.П.Сачков, А.И.Черноморский, Под редакцией А.В.Репникова –М.:  Машиностроение, 1983.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Гироскопические системы. Под редакцией Д.С.Пельпора, 2-я ч., - М.: Высшая школа, 1971.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Гироскопические системы ориентации. Е.Р.Рахтеенко, - М.: Машиностроение, 1989.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13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Приборы и датчики высотно- скоростных параметров</w:t>
            </w:r>
          </w:p>
        </w:tc>
        <w:tc>
          <w:tcPr>
            <w:tcW w:type="dxa" w:w="8933"/>
          </w:tcPr>
          <w:p>
            <w:r>
              <w:t>Дж.Фрайден  Современные датчики. – М., ТЕХНОСФЕРА 2006 г. 588 стр.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Р.Г. Джексон  Новейшие датчики. – М., ТЕХНОСФЕРА 2007 г. 380 стр.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Р.Р.Захарян  Конспект лекций «Физические основы получения информации»  МАИ.   Электронная версия 2010 год.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ГОСТ 4401—81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Приборы и датчики навигационных систем</w:t>
            </w:r>
          </w:p>
        </w:tc>
        <w:tc>
          <w:tcPr>
            <w:tcW w:type="dxa" w:w="8933"/>
          </w:tcPr>
          <w:p>
            <w:r>
              <w:t>Джашитов В.Э., Панкратов В.М., Голиков А.В. Общая и прикладная теория гироскопов с применением компьютерных технологий. Под общей редакцией В.Г. Пешехонова.-СПб.:ЦНИИ "Электроприбор", 2010, 153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Распопов В.Я. Теория гироскопических систем. Инерциальные датчики. - Тула.: ТулГУ, 2012, 252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Алешин Б.С., Тювин А.В., Черноморский А.И., Плеханов В.Е.. Проектирование бесплатформенных инерциальных навигационных систем/Под ред. Алешина Б.С.-М.: МАИ Принт, 2010, 395 с.</w:t>
            </w:r>
          </w:p>
        </w:tc>
        <w:tc>
          <w:tcPr>
            <w:tcW w:type="dxa" w:w="900"/>
          </w:tcPr>
          <w:p>
            <w:r>
              <w:t>232*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Мельников В.Е.. Мельникова Е.Н., Черноморский А.И., Гончаренко Г.Г. Датчики инерциальной информации  /Под ред. Черноморского А.И. М.: МАИ Принт, 2011, 246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Коновалов С.Ф., Никитин Е.А., Селиванова Л.М. Гироскопические системы. Проектирование гироскопических систем. -М.: Машиностроение, 1988, 215 с.</w:t>
            </w:r>
          </w:p>
        </w:tc>
        <w:tc>
          <w:tcPr>
            <w:tcW w:type="dxa" w:w="900"/>
          </w:tcPr>
          <w:p>
            <w:r>
              <w:t>16*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Галкин В.И. Перспективные гироскопы летательных аппаратов.-М.:МАТИ, 2006, 179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Матвеев В.А. Липатников В.И., Алехин А.В. Проектирование волнового твердотельного гиро-скопа.- М.:МГТУ  им. Н.Э.Баумана, 1998, 167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Филатов Ю.В. Волоконно-оптический гироскоп.- СПб.: СПбГЭТУ "ЛЭТИ", 2003, 51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Лукьянов Д.П., Филатов Ю.В. Основы квантовой гироскопии.- Л.:ЛЭТИ, 1987, 133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Алешин Б.С., Афонин А.А.,Веремеенко К.К.,Кошелев Б.В., Черноморский А.И. и др. Ориентация и навигация подвижных объектов /Под ред. Алешина Б.С.,Веремеенко К.К.,Черноморского А.И.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Распопов В.Я. Гироприборы и системы управляемых ракет ближней тактической зоны.- Тула.: ТулГУ, 2013, 247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Распопов В.Я. Микромеханические приборы.- Тула.:ТулГУ, 2004, 475 с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57*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Программно-алгоритмическое обеспечение пилотажно-навигационных комплексов летательных аппаратов</w:t>
            </w:r>
          </w:p>
        </w:tc>
        <w:tc>
          <w:tcPr>
            <w:tcW w:type="dxa" w:w="8933"/>
          </w:tcPr>
          <w:p>
            <w:r>
              <w:t>К.К.Веремеенко, К.И. Сыпало, Д.А. Козорез. Моделирование процессов функциони-рования интегрированных систем ЛА на основе методологии объектно-ориентированного анализа и проектирования: Учебное пособие. – М.: Издательство МАИ-ПРИНТ, 2010. – 96 с.: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Л.А. Дмитроченко. Элементы теории маршрутной навигации: Учебное пособие. – М.: Издательство МАИ-ПРИНТ, 2011. – 128 с.: ил.</w:t>
            </w:r>
          </w:p>
        </w:tc>
        <w:tc>
          <w:tcPr>
            <w:tcW w:type="dxa" w:w="900"/>
          </w:tcPr>
          <w:p>
            <w:r>
              <w:t>114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К.К. Веремеенко, М.Н. Красильщиков и др. Современные информационные технологии в задачах навигации и наведения беспилотных маневренных летательных аппаратов. / Под ред. М.Н. Красильщикова и Г.Г Себрякова. - М.: ФИЗМАТЛИТ, 2009, 556 стр.</w:t>
            </w:r>
          </w:p>
        </w:tc>
        <w:tc>
          <w:tcPr>
            <w:tcW w:type="dxa" w:w="900"/>
          </w:tcPr>
          <w:p>
            <w:r>
              <w:t>98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К.К. Веремеенко и др. Управление и наведение беспилотных маневренных летательных аппаратов на основе современных информационных технологий./ Под ред. М.Н. Красильщикова и Г.Г Себрякова. - М.: ФИЗМАТЛИТ, 2003, 2005. – 280 с. – ISBN 5-9221-0409-8.</w:t>
            </w:r>
          </w:p>
        </w:tc>
        <w:tc>
          <w:tcPr>
            <w:tcW w:type="dxa" w:w="900"/>
          </w:tcPr>
          <w:p>
            <w:r>
              <w:t>45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Б.С. Алешин, А.А. Афонин, К.К. Веремеенко, Б.В. Кошелев, В.Е. Плеханов, В.А. Тихо-нов, А.В. Тювин, Е.П. Федосеев, А.И. Черноморский. Ориентация и навигация подвижных объектов: современные информационные технологии / Под ред. Б.С. Алешина, К.К. Вереме-енко, А.И. Черноморского. -  М.: ФИЗМАТЛИТ, 2006 – 424 с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Методология летных испытаний ПНО самолетов и вертолетов. / Под ред. Д.Е. Новодвор-ской, Е.Г. Харина. - М., Машиностроение, 1984.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В.М. Агеев, Н. В Павлова. Приборные комплексы ЛА и их проектирование. - М., Машиностроение, 1990.</w:t>
            </w:r>
          </w:p>
        </w:tc>
        <w:tc>
          <w:tcPr>
            <w:tcW w:type="dxa" w:w="900"/>
          </w:tcPr>
          <w:p>
            <w:r>
              <w:t>88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Сетевые спутниковые радионавигационные системы / B.C. Шебшаевич, П.П. Дмитриев, Н.В. Иванцевич и др.; Под ред. B.C. Шебшаевича. - 2-е изд., перераб. и доп. - М.: Радио и связь, 1993.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Ю.П. Иванов, А.Н. Синяков, И.В. Филатов. Комплексирование информационно-измерительных устройств ЛА. - Л., Машиностроение, 1984.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Авиационная радионавигация: справочник. / А.А. Сосновский, И.А. Хаймович, Э.А. Лу-тин, И.Б. Максимов; Под ред. А.А. Сосновского. - М.: Транспорт, 1990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С.С.  Ривкин, Р.И.  Ивановский, А.В.  Костров. Статистическая оптимизация навигацион-ных систем. - Л., Судостроение, 1976.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Производственная практика</w:t>
            </w:r>
          </w:p>
        </w:tc>
        <w:tc>
          <w:tcPr>
            <w:tcW w:type="dxa" w:w="8933"/>
          </w:tcPr>
          <w:p>
            <w:r>
              <w:t>Мельников В.Е., мельникова Е.Н., Черноморский А.И., Гончаренко Г.Г. Датчики инарциальных систем: Учеб. пособие / Под редакцией А.И. Черноморского, - М.: Изд-во МАИ-Принт, 2011, - 356 с.: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Пешехонов В.Г. Гироскопы начала 21 века. Гироскопия и навигация. 2003. №4.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1 Матвеев В.В., Распопов В.Я., Основы построения бесплатформенных инерциальных навигационных систем. - СП-б.: ЦНИИ "Электроприбор",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Алешин Б.С. и др. Ориентация и навигация подвижных объектов: современные навигационные технологии. - М.: Физматлит, 2006.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63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Производственно-технологическая практика</w:t>
            </w:r>
          </w:p>
        </w:tc>
        <w:tc>
          <w:tcPr>
            <w:tcW w:type="dxa" w:w="8933"/>
          </w:tcPr>
          <w:p>
            <w:r>
              <w:t>Валетов В.Д., Кузьмин Ю.П., Орлова А.А., Третьяков С.Д. Технология приборостроения. Учебное пособие. СПб:СПбГУ, 2008 - 336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Москалев А.И., Сокольский М.Л., Чеканов В.И. Технология аппаратуры систем управления ЛА Лаб. работы. МАИ, 1996.  - 35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Москалев А.И. Технология изготовления аппаратуры систем управления ЛА Тексты лекций. МАИ, 1995.  - 72 с.</w:t>
            </w:r>
          </w:p>
        </w:tc>
        <w:tc>
          <w:tcPr>
            <w:tcW w:type="dxa" w:w="900"/>
          </w:tcPr>
          <w:p>
            <w:r>
              <w:t>14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Москалев А.И., Сокольский М.Л. Технология поверхностного монтажа элементов на печатные платы Учеб. пособие. МАИ, 1994.  - 53 с.</w:t>
            </w:r>
          </w:p>
        </w:tc>
        <w:tc>
          <w:tcPr>
            <w:tcW w:type="dxa" w:w="900"/>
          </w:tcPr>
          <w:p>
            <w:r>
              <w:t>128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Медведев А.М. Технология производства печатных плат . Техносфера, 2005.  - 358с.</w:t>
            </w:r>
          </w:p>
        </w:tc>
        <w:tc>
          <w:tcPr>
            <w:tcW w:type="dxa" w:w="900"/>
          </w:tcPr>
          <w:p>
            <w:r>
              <w:t>125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Коледов Л.А. Технология и конструкции микросхем, микропроцессоров и микросборок учеб. пособие для вузов по спец. 210201 "Проектирование и технология радиоэлектрон. средств" направл. 21020 "Проектирование и технология электрон. средств". Лань, 2009.  - 400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10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Системы автоматического управления воздушными летательными аппаратами</w:t>
            </w:r>
          </w:p>
        </w:tc>
        <w:tc>
          <w:tcPr>
            <w:tcW w:type="dxa" w:w="8933"/>
          </w:tcPr>
          <w:p>
            <w:r>
              <w:t>Под  общей редакцией проф. Лебедева Г.Н. Системы управления летательными аппаратами: Учебник. М.: Изд-во МАИ, 2007. -756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проф. Голубева И.С. и проф. Туркина И.К. Беспилотные  летательные аппараты: учебное пособие.  М.: Изд. МАИ, 2008, - 654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Электронный конспект лекций по курсу «Системы управления летательными аппаратами» . Составитель проф. Рыбников С.И.  М.: каф.301,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Мулин П.В., Березуев А.В. Системы автоматического управления родольным движением центра масс самолета: Учебное пособие. - М.: Изд-во МАИ, 2015. - 124 с: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Гуськов Ю.П., Загайнов Г.И. Управление полетом самолетов: Учебник для авиационных вузов.- М.: Машиностроение, 1991.- 213 с.</w:t>
            </w:r>
          </w:p>
        </w:tc>
        <w:tc>
          <w:tcPr>
            <w:tcW w:type="dxa" w:w="900"/>
          </w:tcPr>
          <w:p>
            <w:r>
              <w:t>51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акад. Г.С. Бюшгенса. Аэродинамика и динамика полета магистральных самолетов. Москва-Пекин: Издательский отдел ЦАГИ – Авиа-издательство КНР, 1995.- 772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акад. Г.С. Бюшгенса. Аэродинамика, устойчивость и управляемость сверхзвуковых самолетов. М.: Наука, 1998.- 816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Михалев И.А, Окоемов Б.Н., Чикулаев М.С. Системы автоматического управления самолетом. – М.: Машиностроение, 1987.- 240 с.</w:t>
            </w:r>
          </w:p>
        </w:tc>
        <w:tc>
          <w:tcPr>
            <w:tcW w:type="dxa" w:w="900"/>
          </w:tcPr>
          <w:p>
            <w:r>
              <w:t>44*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чл.-корр. РАН Б.С.Алешина и др. Ориентация и навигация подвижных объектов: современные информационные технологии. М.: Физматлит, 2006.-424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проф. Судзиловского Н.Б. Основы теории автоматического управления: учебник. М.: «Машиностроение», 1985.- 510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Рыбников С.И. Аналитическое крнструирование оптимальных регуляторов на основе уравнения Эйлера-Пуассона: учебное пособие. М.: Изд-во МАИ, 1993. -28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Системы автоматического управления космическими летательными аппаратами</w:t>
            </w:r>
          </w:p>
        </w:tc>
        <w:tc>
          <w:tcPr>
            <w:tcW w:type="dxa" w:w="8933"/>
          </w:tcPr>
          <w:p>
            <w:r>
              <w:t>Мюррей К., Дермот С. Динамика солнечной системы./ Пер. с англ. под ред. Шевченко. – М.: Физматлит, 2010, 588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Репников А.В. Системы ориентации (элементы динамики космического полета летательных аппартаов). – М.:МАИ, 1971, 143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Репников А.В. Вовченко Н.Я. Активные и пассивные системы ориентации КЛА. - М.:МАИ, 1982. 59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Репников А.В., Сачков Г.П., Черноморский А.И. Гироскопические системы. – М.: Машиностроение, 1983, 319 с.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Раушенбах Б.В., Токарь Е.Н. Управление ориентацией космический аппаратов. – М.: Наука, 1974, 600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Проблемы ориентации искусственных спутников Земли, под ред. Сингер С.Ф. и Боднера В.А. – М.: Наука, 1966, 452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Боевкин В.И., Гуревич Ю.Г., Павлов Ю.Н., Толстоусов Г.. Ориентация искусственных спутников в гравитационном и магнитных полях. – М.: Наука, 1976, 304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Пельпор Д.С. Гироскопические системы ориентации и стабилизации, М.: Машиностроение, 1982, 348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13*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Системы аналитических вычислений</w:t>
            </w:r>
          </w:p>
        </w:tc>
        <w:tc>
          <w:tcPr>
            <w:tcW w:type="dxa" w:w="8933"/>
          </w:tcPr>
          <w:p>
            <w:r>
              <w:t>И. Петров, А.Лобанов. Лекции по вычислительной математике, 2006, 523с.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 Бахвалов, Н. Жидков, Г. Кобельков. Численные методы. М., 2002, 632 с.</w:t>
            </w:r>
          </w:p>
        </w:tc>
        <w:tc>
          <w:tcPr>
            <w:tcW w:type="dxa" w:w="900"/>
          </w:tcPr>
          <w:p>
            <w:r>
              <w:t>17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 Калиткин. Численные методы. М., 1972.</w:t>
            </w:r>
          </w:p>
        </w:tc>
        <w:tc>
          <w:tcPr>
            <w:tcW w:type="dxa" w:w="900"/>
          </w:tcPr>
          <w:p>
            <w:r>
              <w:t>17*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О. Дащенко и др. Matlab в инженерных и научных расчётах. Одеса «Астропринт» 2003, 214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 Самарский. Введение в численные методы. М.,1982 , 270с.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С. Иглин Математические расчеты на базе Matlab. Учебное пособие, С- Петербург: «БХВ-Петербург»,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Е. Панкратьев, Элементы компьютерной алгебры, М.,Бином, 2007 г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Гончаренко Г.Г. Компьютерные технологии визуального моделирования в прикладной гироскопии и навигации Учеб.пособие с примерами приложений. МАИ, 2005.  - 144 с.</w:t>
            </w:r>
          </w:p>
        </w:tc>
        <w:tc>
          <w:tcPr>
            <w:tcW w:type="dxa" w:w="900"/>
          </w:tcPr>
          <w:p>
            <w:r>
              <w:t>92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Гончаренко Г.Г. Моделирование и идентификация ошибок инерциальных навигационных систем на базе DELPHI-технологии . МАИ, 2012.  - 176 с.</w:t>
            </w:r>
          </w:p>
        </w:tc>
        <w:tc>
          <w:tcPr>
            <w:tcW w:type="dxa" w:w="900"/>
          </w:tcPr>
          <w:p>
            <w:r>
              <w:t>67*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Ю. Тарасевич. Численные методы на Mathcad’е. Астрахань, 2000, 70с.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Г. Коткин, В. Черкасский. Компьютерное моделирование физических процессов с использованием MathLab. Новосибирск,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 Лапчик, М. Рагулина, Е. Хеннер. Численные методы.М., 2004, 384с.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 Демидович, И. Марон, Э. Шувалова. Численные методы анализа, 1967, 368с.</w:t>
            </w:r>
          </w:p>
        </w:tc>
        <w:tc>
          <w:tcPr>
            <w:tcW w:type="dxa" w:w="900"/>
          </w:tcPr>
          <w:p>
            <w:r>
              <w:t>104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 Демидович, И. Марон. Основы вычислительной математики, 1966, 663с.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Ю. Демьянович, Компьютерная алгебра. Системы аналитических вычислений,. М.,Наука,1999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Г. Поднебесова, Основы компьютерной алгебры, М., Бином, 2009 г.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Системы компьютерных вычислений</w:t>
            </w:r>
          </w:p>
        </w:tc>
        <w:tc>
          <w:tcPr>
            <w:tcW w:type="dxa" w:w="8933"/>
          </w:tcPr>
          <w:p>
            <w:r>
              <w:t>И. Петров, А.Лобанов. Лекции по вычислительной математике, 2006, 523с.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 Бахвалов, Н. Жидков, Г. Кобельков. Численные методы. М., 2002, 632 с.</w:t>
            </w:r>
          </w:p>
        </w:tc>
        <w:tc>
          <w:tcPr>
            <w:tcW w:type="dxa" w:w="900"/>
          </w:tcPr>
          <w:p>
            <w:r>
              <w:t>17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 Калиткин. Численные методы. М., 1972.</w:t>
            </w:r>
          </w:p>
        </w:tc>
        <w:tc>
          <w:tcPr>
            <w:tcW w:type="dxa" w:w="900"/>
          </w:tcPr>
          <w:p>
            <w:r>
              <w:t>17*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 Мудров. Численные методы для ПЭВМ на языках Бейсик, Фортран и Паскаль. Томск, 1992, 270с.</w:t>
            </w:r>
          </w:p>
        </w:tc>
        <w:tc>
          <w:tcPr>
            <w:tcW w:type="dxa" w:w="900"/>
          </w:tcPr>
          <w:p>
            <w:r>
              <w:t>89*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 Самарский. Введение в численные методы. М., , 270с.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С. Иглин Математические расчеты на базе Matlab. Учебное пособие, С- Петербург: «БХВ-Петербург»,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Гончаренко Г.Г. Компьютерные технологии визуального моделирования в прикладной гироскопии и навигации Учеб.пособие с примерами приложений. МАИ, 2005.  - 144 с.</w:t>
            </w:r>
          </w:p>
        </w:tc>
        <w:tc>
          <w:tcPr>
            <w:tcW w:type="dxa" w:w="900"/>
          </w:tcPr>
          <w:p>
            <w:r>
              <w:t>92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Гончаренко Г.Г., Рогожкин С.А., Суров Э.В. Современные технологии автоматизации проектирования и решения инженерных задач Учеб.пособие. МАИ, 2001.  - 43 с.</w:t>
            </w:r>
          </w:p>
        </w:tc>
        <w:tc>
          <w:tcPr>
            <w:tcW w:type="dxa" w:w="900"/>
          </w:tcPr>
          <w:p>
            <w:r>
              <w:t>14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Ю. Тарасевич. Численные методы на Mathcad’е. Астрахань, 2000, 70с.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Г. Коткин, В. Черкасский. Компьютерное моделирование физических процессов с использованием MathLab. Новосибирск,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 Лапчик, М. Рагулина, Е. Хеннер. Численные методы.М., 2004, 384с.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 Демидович, И. Марон, Э. Шувалова. Численные методы анализа, 1967, 368с.</w:t>
            </w:r>
          </w:p>
        </w:tc>
        <w:tc>
          <w:tcPr>
            <w:tcW w:type="dxa" w:w="900"/>
          </w:tcPr>
          <w:p>
            <w:r>
              <w:t>104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Б. Демидович, И. Марон. Основы вычислительной математики, 1966, 663с.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2*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Случайные процессы и статистические технологии</w:t>
            </w:r>
          </w:p>
        </w:tc>
        <w:tc>
          <w:tcPr>
            <w:tcW w:type="dxa" w:w="8933"/>
          </w:tcPr>
          <w:p>
            <w:r>
              <w:t>Степанов О.А. Основы теории оценивания с приложениями к задачам обработки навигационной информации. Часть 1. Введение в теорию оценивания. СПб: ГНЦ РФ ЦНИИ "Электроприбо",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Вентцель Е.С. Теория вероятностей  Учеб. для втузов. Высш.шк., 2006.  - 575 с.</w:t>
            </w:r>
          </w:p>
        </w:tc>
        <w:tc>
          <w:tcPr>
            <w:tcW w:type="dxa" w:w="900"/>
          </w:tcPr>
          <w:p>
            <w:r>
              <w:t>654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Савинов Г.Ф. Теория статистически оптимальных систем и ее применение при построении навигационных комплексов . МАИ, 2012.  - 356 с.</w:t>
            </w:r>
          </w:p>
        </w:tc>
        <w:tc>
          <w:tcPr>
            <w:tcW w:type="dxa" w:w="900"/>
          </w:tcPr>
          <w:p>
            <w:r>
              <w:t>84*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Вентцель Е.С., Овчаров Л.А. Теория вероятностей и ее инженерные приложения учеб.пособие для втузов. Академия, 2003.  - 459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Росин М.Ф. Статистическая динамика и теория эффективности систем управления Учебник для втузов. Машиностроение, 1970.  - 335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4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Социология</w:t>
            </w:r>
          </w:p>
        </w:tc>
        <w:tc>
          <w:tcPr>
            <w:tcW w:type="dxa" w:w="8933"/>
          </w:tcPr>
          <w:p>
            <w:r>
              <w:t>Кравченко А.И. Социология учебник для бакалавров вузов. Юрайт, 2012.  - 1CD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Кравченко А.И. Социология учебник для бакалавров: учеб. для вузов. Юрайт, 2012.  - 525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Вебер М. Избранные произведения. – М., 1991.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Гидденс Э. Социология. М.: “Эдиториал УРСС”, 1999.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Американская социологическая мысль. Тексты. Под ред. Добренькова  В.И. - М., 1996.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История социологии в памятниках. Э. Дюркгейм. Социология: ее предмет, метод, предназначение. - М.,1995.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Парсонс Т. Система современных обществ. М.,1998.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Сорокин П. Человек. Цивилизация. Общество. М., 1992.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Почепцов Г.Г. Теория коммуникации.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Кумпен А.А., Росенко С.И. Социальная дифференциация современного российского общества.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Мальковская И.А. Знак коммуникации: Дискурсивные матрицы.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Касьянов В.В. Социология массовой коммуникации.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Луман Н. Эволюция. Пер. с нем.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Штомпка П. Социология  – М., 2010.</w:t>
            </w:r>
          </w:p>
        </w:tc>
        <w:tc>
          <w:tcPr>
            <w:tcW w:type="dxa" w:w="900"/>
          </w:tcPr>
          <w:p>
            <w:r>
              <w:t>300*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Титц С., Коэн Л., Масон Д. Язык организаций. Пер. с англ.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Гофман А.Б. Традиции и инновации в современной России.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Немировский В.Г., Невирко Д.Д. Социология человека: от классических к постнеклассическим подходам.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Нисбет Р. Прогресс: история идеи. Пер. с англ. – М.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Добреньков В.И., Кравченко А.И. Методы социологического исследования. – М., 2011.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Добреньков В.И., Жабин А.П., Афонин Ю.А. Социология менеджмента.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Кравченко А.И. Социология в вопросах и ответах. Учебное пособие.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Кравченко А.И. Социология. Учебник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Волков Ю.Г. Социология. Учебник – М., 2011.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Добреньков В.И., Кравченко А.И. Методы социологического исследования. Учебник. – М., 2010.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Фролов С.С. Общая социология. Учебник.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Немировский В.Г. Социология. Учебник.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Эфендиев А.Г. Общая социология. Учебное пособие. – М., 2009.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Коломоец Е.Н. Социология. Методические указания и планы семинарских занятий для студентов факультета социального инжиниринга. – М., 2010.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117*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Специальные задачи проектирования навигационных систем и комплексов</w:t>
            </w:r>
          </w:p>
        </w:tc>
        <w:tc>
          <w:tcPr>
            <w:tcW w:type="dxa" w:w="8933"/>
          </w:tcPr>
          <w:p>
            <w:r>
              <w:t>К.К.Веремеенко, К.И. Сыпало, Д.А. Козорез. Моделирование процессов функциони-рования интегрированных систем ЛА на основе методологии объектно-ориентированного анализа и проектирования: Учебное пособие. – М.: Издательство МАИ-ПРИНТ, 2010. – 96 с.: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Л.А. Дмитроченко. Элементы теории маршрутной навигации: Учебное пособие. – М.: Издательство МАИ-ПРИНТ, 2011. – 128 с.: ил.</w:t>
            </w:r>
          </w:p>
        </w:tc>
        <w:tc>
          <w:tcPr>
            <w:tcW w:type="dxa" w:w="900"/>
          </w:tcPr>
          <w:p>
            <w:r>
              <w:t>114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А.А. Афонин, К.К. Веремеенко и др. Ориентация и навигация подвижных объектов. Под ред. Б.С. Алешина, К.К. Веремеенко, А.И. Черноморский. – М. ФИЗМАТЛИТ, 2006. – 422 с.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К.К. Веремеенко, М.Н. Красильщиков и др. Современные информационные технологии в задачах навигации и наведения беспилотных маневренных летательных аппаратов. / Под ред. М.Н. Красильщикова и Г.Г Себрякова. - М.: ФИЗМАТЛИТ, 2009, 556 стр.</w:t>
            </w:r>
          </w:p>
        </w:tc>
        <w:tc>
          <w:tcPr>
            <w:tcW w:type="dxa" w:w="900"/>
          </w:tcPr>
          <w:p>
            <w:r>
              <w:t>98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. К.К. Веремеенко и др. Управление и наведение беспилотных маневренных летательных аппаратов на основе современных информационных технологий./ Под ред. М.Н. Красиль-щикова и Г.Г Себрякова. - М.: ФИЗМАТЛИТ, 2003, 2005. – 280 с. – ISBN 5-9221-0409-8.</w:t>
            </w:r>
          </w:p>
        </w:tc>
        <w:tc>
          <w:tcPr>
            <w:tcW w:type="dxa" w:w="900"/>
          </w:tcPr>
          <w:p>
            <w:r>
              <w:t>45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Методология летных испытаний ПНО самолетов и вертолетов. / Под ред. Д.Е. Новодвор-ской, Е.Г. Харина. - М., Машиностроение, 1984.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В.М. Агеев, Н. В Павлова. Приборные комплексы ЛА и их проектирование. - М., Машиностроение, 1990.</w:t>
            </w:r>
          </w:p>
        </w:tc>
        <w:tc>
          <w:tcPr>
            <w:tcW w:type="dxa" w:w="900"/>
          </w:tcPr>
          <w:p>
            <w:r>
              <w:t>88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Сетевые спутниковые радионавигационные системы / B.C. Шебшаевич, П.П. Дмитриев, Н.В. Иванцевич и др.; Под ред. B.C. Шебшаевича. - 2-е изд., перераб. и доп. - М.: Радио и связь, 1993.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Ю.П. Иванов, А.Н. Синяков, И.В. Филатов. Комплексирование информационно-измерительных устройств ЛА. - Л., Машиностроение, 1984.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Авиационная радионавигация: справочник. / А.А. Сосновский, И.А. Хаймович, Э.А. Лу-тин, И.Б. Максимов; Под ред. А.А. Сосновского. - М.: Транспорт, 1990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С.С.  Ривкин, Р.И.  Ивановский, А.В.  Костров. Статистическая оптимизация навигацион-ных систем. - Л., Судостроение, 1976.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Спутниковые и радиотехнические навигационные системы</w:t>
            </w:r>
          </w:p>
        </w:tc>
        <w:tc>
          <w:tcPr>
            <w:tcW w:type="dxa" w:w="8933"/>
          </w:tcPr>
          <w:p>
            <w:r>
              <w:t>К.К. Веремеенко, Б.В. Кошелев Электронный конспект лекций по курсу «Спутниковые и радиотехнические навигационные системы»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К.К. Веремеенко, Б.В. Кошелев Электронные методические указания к практическим заня-тиям по курсу «Спутниковые и радиотехнические навигационные системы»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А.А.Поваляев Спутниковые радионавигационные системы: время, показания часов, формирование измерений и определение относительных координат. М..:Радиотехника, 2008, 297 стр.</w:t>
            </w:r>
          </w:p>
        </w:tc>
        <w:tc>
          <w:tcPr>
            <w:tcW w:type="dxa" w:w="900"/>
          </w:tcPr>
          <w:p>
            <w:r>
              <w:t>99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И.Б. Власов. Глобальные навигационные спутниковые системы. М.,Изд-во МГТУ им. Н.Э. Баумана, 2008г., 180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П. А. Бакулев, А. А. Сосновский  Радионавигационные системы - М. : Радиотехника, 2011. - 269 с.</w:t>
            </w:r>
          </w:p>
        </w:tc>
        <w:tc>
          <w:tcPr>
            <w:tcW w:type="dxa" w:w="900"/>
          </w:tcPr>
          <w:p>
            <w:r>
              <w:t>49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Радионавигационные системы: лаб. практикум  под ред. П.А.Бакулева и А.А.Сосновского. - М.: Радиотехника, 2011. - 102 с.</w:t>
            </w:r>
          </w:p>
        </w:tc>
        <w:tc>
          <w:tcPr>
            <w:tcW w:type="dxa" w:w="900"/>
          </w:tcPr>
          <w:p>
            <w:r>
              <w:t>50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Радионавигационные системы: сб. задач под ред. П.А.Бакулева и А.А.Сосновского. - М. : Радиотехника, 2011. - 110 с.</w:t>
            </w:r>
          </w:p>
        </w:tc>
        <w:tc>
          <w:tcPr>
            <w:tcW w:type="dxa" w:w="900"/>
          </w:tcPr>
          <w:p>
            <w:r>
              <w:t>50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Сосновский А.А., Хаймович И.А. Радиотехнические системы ближней навигации и посадки летательных аппаратов. М., «Машиностроение», 1975.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The Global Positioning System. Interface Control Document (ICD-GPS-200), (v.IRN200C 2004).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Глобальная навигационная спутниковая система ГЛОНАСС. - Интерфейсный контрольный документ. - М.: Изд. КНИЦ ВКС РФ, 2005 - 54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Авиационная радионавигация; справочник. / А.А. Сосновский, И.А. Хаймович, Э.А. Лутин, И.Б. Максимов. Под ред. А.А. Сосновского. – М.: Транспорт, 1990.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Помыкаев И.И., Селезнев В.П., Дмитроченко Л.А. Навигационные приборы и системы. М., «Машиностроение», 1983.</w:t>
            </w:r>
          </w:p>
        </w:tc>
        <w:tc>
          <w:tcPr>
            <w:tcW w:type="dxa" w:w="900"/>
          </w:tcPr>
          <w:p>
            <w:r>
              <w:t>29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Веремеенко К.К., Красов А.И., Стулов А.В., Шестаков И.Н. Авиационные спутниковые приемники-индикаторы фирмы Trimble: Учебное пособие. - М.: МАИ, 1998, 108 с, илл.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Поваляев А.А. Спутниковые радиосистемы управления движением в околоземном пространстве: Учебное пособие. - М.: МАИ, 1994. - 40 с.</w:t>
            </w:r>
          </w:p>
        </w:tc>
        <w:tc>
          <w:tcPr>
            <w:tcW w:type="dxa" w:w="900"/>
          </w:tcPr>
          <w:p>
            <w:r>
              <w:t>75*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Шебшаевич В.С., Дмитриев П.П., Иванцевич Н.В. и др. Сетевые спутниковые    навигацион-ные системы. - М.: Радио и связь, 1993. - 415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Ориентация и навигация подвижных объектов. Под ред. Б.С. Алешина, К.К. Веремеенко, А.И. Черноморский. – М. ФИЗМАТЛИТ, 2006. – 422 с.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ГЛОНАСС. Глобальная спутниковая радионавигационная система. Под ред. В.Н. Харисова, А.И. Перова, В.А. Болдина, Москва ИПРЖР, 1998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Теоретическая механика</w:t>
            </w:r>
          </w:p>
        </w:tc>
        <w:tc>
          <w:tcPr>
            <w:tcW w:type="dxa" w:w="8933"/>
          </w:tcPr>
          <w:p>
            <w:r>
              <w:t>Лойцянский Л.Г.., Лурье А.И..  Курс  теоретической  механики. Т. 1, 2. – М.: Наука. 2003.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Мещерский И.В. Задачи по теоретической механике. - М.: Лань, 2010.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Сборник заданий для курсовых работ по теоретической  механике: Учеб. Пособие для техн. вузов / Под ред. А.А. Яблонского. – М.: Кронус, 2010.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Задания для курсовых работ по динамике механических систем. Под ред. Холостовой О.В. - М.: МАИ, 2005.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313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Теоретические основы электротехники и электроизмерений</w:t>
            </w:r>
          </w:p>
        </w:tc>
        <w:tc>
          <w:tcPr>
            <w:tcW w:type="dxa" w:w="8933"/>
          </w:tcPr>
          <w:p>
            <w:r>
              <w:t>Атабеков Г. И. Теоретические основы электротехники. — 4-е изд. Ч. 1. - М.: Энергия, 1978/621.3 (075) Т-338.</w:t>
            </w:r>
          </w:p>
        </w:tc>
        <w:tc>
          <w:tcPr>
            <w:tcW w:type="dxa" w:w="900"/>
          </w:tcPr>
          <w:p>
            <w:r>
              <w:t>222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Колосов С. П., Сидоров Ю. А. Нелинейные двухполюсники и четырехполюсники. — М.: Высшая школа, 1981/621.3(075) К-614.</w:t>
            </w:r>
          </w:p>
        </w:tc>
        <w:tc>
          <w:tcPr>
            <w:tcW w:type="dxa" w:w="900"/>
          </w:tcPr>
          <w:p>
            <w:r>
              <w:t>87*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Атабеков Г. И., Тимофеев А. Б., Хухриков С. С. Теоретические основы электротехники. — 3-е изд. Ч. 2. — М.: Энергия, 1970/621.3.001 (075.8).</w:t>
            </w:r>
          </w:p>
        </w:tc>
        <w:tc>
          <w:tcPr>
            <w:tcW w:type="dxa" w:w="900"/>
          </w:tcPr>
          <w:p>
            <w:r>
              <w:t>200*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Колосов С. П., Булеков В. П., Савостьянов В. В. Динамические процессы в авиационных цепях и устройствах. — М.: МАИ, 1981/621 (075) К-614.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Колосов С. П., Савостьянов В. В. Установившийся режим в линейных электрических цепях с сосредоточенными параметрами. — М.: МАИ, 1977/621.3(075) К-614.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Колосов С. П., Савостьянов В. В. Теоретические основы анализа принужденных режимов в электрических цепях при простых и сложных периодических воздействиях. — М.: МАИ, 1983/621.3(075) К-614.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Савостьянов В. В. Теоретические основы анализа электрических цепей с пространственно-распределенными параметрами. — М.: МАИ, 1978/М621.3(075) С-136.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Сидоров Ю. А., Савостьянов В. В. Сборник тестовых задач для экзаменов, рубежного и текущего контроля по теоретическим основам электротехники. — М.: МАИ, 1979/621.3(075) С-347.</w:t>
            </w:r>
          </w:p>
        </w:tc>
        <w:tc>
          <w:tcPr>
            <w:tcW w:type="dxa" w:w="900"/>
          </w:tcPr>
          <w:p>
            <w:r>
              <w:t>53*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Булеков В. П., Савостьянов В. В., Тузов А. А., Шашурин А. К. Алгоритмы исследования и особенности расчета на ЭВМ сложных электрических цепей в диалоговом режиме. — М.: МАИ, 1988/621.3(075) А 456.</w:t>
            </w:r>
          </w:p>
        </w:tc>
        <w:tc>
          <w:tcPr>
            <w:tcW w:type="dxa" w:w="900"/>
          </w:tcPr>
          <w:p>
            <w:r>
              <w:t>94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Лабораторные работы по теоретическим основам электротехники / Под ред. В. Ю. Кириллова и В. В. Савостьянова. — М.: МАИ, 1989/621.3(075) л-12.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Булеков В. П., Шапошников А. С. Анализ сложных электрических цепей в установившемся и переходном режимах. — М.: МАИ, 2004/621.3(075) А 456.</w:t>
            </w:r>
          </w:p>
        </w:tc>
        <w:tc>
          <w:tcPr>
            <w:tcW w:type="dxa" w:w="900"/>
          </w:tcPr>
          <w:p>
            <w:r>
              <w:t>793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Электротехника: Учеб. пособие для вузов / Под ред. В. С. Пантюшина. — 2-е изд. — М.: Высш. школа, 1976/621.3(075) Э45.</w:t>
            </w:r>
          </w:p>
        </w:tc>
        <w:tc>
          <w:tcPr>
            <w:tcW w:type="dxa" w:w="900"/>
          </w:tcPr>
          <w:p>
            <w:r>
              <w:t>88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Бурый Е. В., Енин В. Н. Методы и средства измерения электрических величин в электротехнике: Электронное учебное издание. — М.: МГТУ им. Н. Э. Баумана, 2011/621.3.082. — Режим доступа : http://wwwcdl.bmstu.ru/rl4/Measurements.htm.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Теория вероятностей и математическая статистика</w:t>
            </w:r>
          </w:p>
        </w:tc>
        <w:tc>
          <w:tcPr>
            <w:tcW w:type="dxa" w:w="8933"/>
          </w:tcPr>
          <w:p>
            <w:r>
              <w:t>Вентцель Е.С. Теория вероятностей. М.: Высшая школа, 2006.У., 3.</w:t>
            </w:r>
          </w:p>
        </w:tc>
        <w:tc>
          <w:tcPr>
            <w:tcW w:type="dxa" w:w="900"/>
          </w:tcPr>
          <w:p>
            <w:r>
              <w:t>654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Вентцель Е.С., Овчаров Л.А. Теория вероятностей и ее инженерные приложения. М.: Наука, 1988, У,3.</w:t>
            </w:r>
          </w:p>
        </w:tc>
        <w:tc>
          <w:tcPr>
            <w:tcW w:type="dxa" w:w="900"/>
          </w:tcPr>
          <w:p>
            <w:r>
              <w:t>13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Пугачев В.С. Теория вероятностей и математическая статистика. М.: Наука, 1979, УП., Минвуз, 1.</w:t>
            </w:r>
          </w:p>
        </w:tc>
        <w:tc>
          <w:tcPr>
            <w:tcW w:type="dxa" w:w="900"/>
          </w:tcPr>
          <w:p>
            <w:r>
              <w:t>72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Гмурман В.Е. Теория вероятностей и математическая статистика. М.: Высшая школа, 1999, УП., Минвуз, 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Теория вероятностей и математическая статистика. Под ред.проф. Н.Ш. Кремера. М.: ВЗФИ, 2010.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Бомас В.В., Булыгин В.С., Машкин М.Н. Теория вероятностей и математическая статистика. М., МАИ, 2000, УП, 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Гмурман В.С. Руководство к решению задач по теории вероятностей и математической статистике. М., Высшая школа, 2000, УП., Минвуз, 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Вентцель Е.С., Овчаров Л.А. Теория вероятностей. Сборник задач и упражнений. М., Наука, 1969, У., 3.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Теория случайных процессов</w:t>
            </w:r>
          </w:p>
        </w:tc>
        <w:tc>
          <w:tcPr>
            <w:tcW w:type="dxa" w:w="8933"/>
          </w:tcPr>
          <w:p>
            <w:r>
              <w:t>Степанов О.А. Основы теории оценивания с приложениями к задачам обработки навигационной информации. Часть 1. Введение в теорию оценивания. СПб: ГНЦ РФ ЦНИИ "Электроприбо",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Вентцель Е.С. Теория вероятностей  Учеб. для втузов. Высш.шк., 2006.  - 575 с.</w:t>
            </w:r>
          </w:p>
        </w:tc>
        <w:tc>
          <w:tcPr>
            <w:tcW w:type="dxa" w:w="900"/>
          </w:tcPr>
          <w:p>
            <w:r>
              <w:t>654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Савинов Г.Ф. Теория статистически оптимальных систем и ее применение при построении навигационных комплексов . МАИ, 2012.  - 356 с.</w:t>
            </w:r>
          </w:p>
        </w:tc>
        <w:tc>
          <w:tcPr>
            <w:tcW w:type="dxa" w:w="900"/>
          </w:tcPr>
          <w:p>
            <w:r>
              <w:t>84*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Вентцель Е.С., Овчаров Л.А. Теория случайных процессов и ее инженерные приложения Учеб. пособие для втузов. Кнорус, 2011.  - 441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Росин М.Ф. Статистическая динамика и теория эффективности систем управления Учебник для втузов. Машиностроение, 1970.  - 335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4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Теория функции комплексного переменного</w:t>
            </w:r>
          </w:p>
        </w:tc>
        <w:tc>
          <w:tcPr>
            <w:tcW w:type="dxa" w:w="8933"/>
          </w:tcPr>
          <w:p>
            <w:r>
              <w:t>М.А. Лаврентьев, Б.В. Шабат. Методы теории функций комплексного переменного. Лань, 2002, 749 с.</w:t>
            </w:r>
          </w:p>
        </w:tc>
        <w:tc>
          <w:tcPr>
            <w:tcW w:type="dxa" w:w="900"/>
          </w:tcPr>
          <w:p>
            <w:r>
              <w:t>10*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М.Л. Краснов, А.И. Киселёв, Г.И. Макаренко. Функции комплексного переменного. Задачи и примеры с подробными решениями. Серия "Вся высшая математика в задачах". УРСС, 2003, 208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Г.Л. Лунц, Л.Э. Эльсгольц. Функции комплексного переменного. Лань, 2002., 304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Маркушевич А.И. Краткий курс теории аналитических функций. М., Эдиториал УРСС, 2009. 424 с.</w:t>
            </w:r>
          </w:p>
        </w:tc>
        <w:tc>
          <w:tcPr>
            <w:tcW w:type="dxa" w:w="900"/>
          </w:tcPr>
          <w:p>
            <w:r>
              <w:t>44*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Краснов М.Л., Киселев А.И., Макаренко Г.И. Функции комплексного переменного. Задачи и примеры с подробными решениями. М., Эдиториал УРСС, 2012. 208 с.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Краснов М.Л., Киселев А.И., Макаренко Г.И. Операционное исчисление. Теория устойчивости. Задачи и примеры с подробными решениями. М. Эдиториал УРСС, 2009. 176 с.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Б.Л. Шабат. Введение в комплексный анализ 2-х томах. Лань, 2004, 336 с.</w:t>
            </w:r>
          </w:p>
        </w:tc>
        <w:tc>
          <w:tcPr>
            <w:tcW w:type="dxa" w:w="900"/>
          </w:tcPr>
          <w:p>
            <w:r>
              <w:t>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А.И. Маркушевич. Краткий курс теории аналитических функций. Мир, 2006, 423</w:t>
            </w:r>
          </w:p>
        </w:tc>
        <w:tc>
          <w:tcPr>
            <w:tcW w:type="dxa" w:w="900"/>
          </w:tcPr>
          <w:p>
            <w:r>
              <w:t>44*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А.Г. Свешников. Теория функций комплексного переменного. Физ.-мат. литература, 2001, 336 с.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М.И. Шабунин. Теория функций комплексного переменного., Юнимедиастайл, 2002, 248 с.</w:t>
            </w:r>
          </w:p>
        </w:tc>
        <w:tc>
          <w:tcPr>
            <w:tcW w:type="dxa" w:w="900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Пантелеев А.В., Якимова А.С. Теория функций комплексного переменного и операционное исчисление в примерах и задачах. М., Высшая школа, 2007, 445 с.</w:t>
            </w:r>
          </w:p>
        </w:tc>
        <w:tc>
          <w:tcPr>
            <w:tcW w:type="dxa" w:w="900"/>
          </w:tcPr>
          <w:p>
            <w:r>
              <w:t>100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Каменский Г.А. Лекции по теории функций комплексного переменного, операционному исчислению и теории разностных уравнений. М., Высшая школа, 2008, 156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Теория функций комплексного переменного</w:t>
            </w:r>
          </w:p>
        </w:tc>
        <w:tc>
          <w:tcPr>
            <w:tcW w:type="dxa" w:w="8933"/>
          </w:tcPr>
          <w:p>
            <w:r>
              <w:t>М.А. Лаврентьев, Б.В. Шабат. Методы теории функций комплексного переменного. Лань, 2002, 749 с.</w:t>
            </w:r>
          </w:p>
        </w:tc>
        <w:tc>
          <w:tcPr>
            <w:tcW w:type="dxa" w:w="900"/>
          </w:tcPr>
          <w:p>
            <w:r>
              <w:t>10*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М.Л. Краснов, А.И. Киселёв, Г.И. Макаренко. Функции комплексного переменного. Задачи и примеры с подробными решениями. Серия "Вся высшая математика в задачах". УРСС, 2003, 208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Г.Л. Лунц, Л.Э. Эльсгольц. Функции комплексного переменного. Лань, 2002., 304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Маркушевич А.И. Краткий курс теории аналитических функций. М., Эдиториал УРСС, 2009. 424 с.</w:t>
            </w:r>
          </w:p>
        </w:tc>
        <w:tc>
          <w:tcPr>
            <w:tcW w:type="dxa" w:w="900"/>
          </w:tcPr>
          <w:p>
            <w:r>
              <w:t>44*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Краснов М.Л., Киселев А.И., Макаренко Г.И. Функции комплексного переменного. Задачи и примеры с подробными решениями. М., Эдиториал УРСС, 2012. 208 с.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Краснов М.Л., Киселев А.И., Макаренко Г.И. Операционное исчисление. Теория устойчивости. Задачи и примеры с подробными решениями. М. Эдиториал УРСС, 2009. 176 с.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Б.Л. Шабат. Введение в комплексный анализ 2-х томах. Лань, 2004, 336 с.</w:t>
            </w:r>
          </w:p>
        </w:tc>
        <w:tc>
          <w:tcPr>
            <w:tcW w:type="dxa" w:w="900"/>
          </w:tcPr>
          <w:p>
            <w:r>
              <w:t>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А.И. Маркушевич. Краткий курс теории аналитических функций. Мир, 2006, 423</w:t>
            </w:r>
          </w:p>
        </w:tc>
        <w:tc>
          <w:tcPr>
            <w:tcW w:type="dxa" w:w="900"/>
          </w:tcPr>
          <w:p>
            <w:r>
              <w:t>44*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А.Г. Свешников. Теория функций комплексного переменного. Физ.-мат. литература, 2001, 336 с.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М.И. Шабунин. Теория функций комплексного переменного., Юнимедиастайл, 2002, 248 с.</w:t>
            </w:r>
          </w:p>
        </w:tc>
        <w:tc>
          <w:tcPr>
            <w:tcW w:type="dxa" w:w="900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Пантелеев А.В., Якимова А.С. Теория функций комплексного переменного и операционное исчисление в примерах и задачах. М., Высшая школа, 2007, 445 с.</w:t>
            </w:r>
          </w:p>
        </w:tc>
        <w:tc>
          <w:tcPr>
            <w:tcW w:type="dxa" w:w="900"/>
          </w:tcPr>
          <w:p>
            <w:r>
              <w:t>100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Каменский Г.А. Лекции по теории функций комплексного переменного, операционному исчислению и теории разностных уравнений. М., Высшая школа, 2008, 156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Техническая эксплуатация сложных систем</w:t>
            </w:r>
          </w:p>
        </w:tc>
        <w:tc>
          <w:tcPr>
            <w:tcW w:type="dxa" w:w="8933"/>
          </w:tcPr>
          <w:p>
            <w:r>
              <w:t>Кошелев Б.В. Электронный конспект лекций по курсу "Техническая эксплуатация сложных систем"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Кошелев Б.В. Электронные методические указания по проведению практических занятий по курсу «Техническая эксплуатация сложных систем»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А.М. Половко, С.В.Гуров Основы теории надежности –СПб., БХВ, 2006, 657 стр.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Вентцель Е.С. Теория вероятностей, - М.: Наука,1964, 744 стр..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Дмитриев С.П., Колесов Н.В., Осипов А.В. Информационная надежность, контроль и диагностика навигационных систем. ГНЦ-РФ – ЦНИИ «Электроприбор», С –Пб. 2003, 236 стр..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Воробьев В.Г., Константинов В.Д. Надежность и эффективность авиационного оборудования. - М.: Транспорт,1995, 354 стр..</w:t>
            </w:r>
          </w:p>
        </w:tc>
        <w:tc>
          <w:tcPr>
            <w:tcW w:type="dxa" w:w="900"/>
          </w:tcPr>
          <w:p>
            <w:r>
              <w:t>9*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Когге Ю.А., Майский Р.А., Основы надежности авиационной техники. М.: Машиностроение, 1993.</w:t>
            </w:r>
          </w:p>
        </w:tc>
        <w:tc>
          <w:tcPr>
            <w:tcW w:type="dxa" w:w="900"/>
          </w:tcPr>
          <w:p>
            <w:r>
              <w:t>91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Денисов В.Г. и др. Техническая эксплуатация пилотажно-навигационных комплексов  М.: Транспорт, 1992.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Биргер И.А. Техническая диагностика. М.: Машиностроение, 1978.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Пашковский Г.С. Задачи оптимального обнаружения и поиска отказов в РЭА. М.: Радио и связь, 1981.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Технология приборостроения</w:t>
            </w:r>
          </w:p>
        </w:tc>
        <w:tc>
          <w:tcPr>
            <w:tcW w:type="dxa" w:w="8933"/>
          </w:tcPr>
          <w:p>
            <w:r>
              <w:t>Гаврилов А. Н., Ушаков Н. Н., Цветков Н. М. Технология авиационного электрооборудования. М., Оборонгиз, 1963, 522 с.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Ушаков Н. Н. Технология элементов вычислительных машин.  М.: Высшая школа, 1976, 421 с.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Медведев А. М. Технология производства печатных плат. Тома 1 и 2,М.: Техносфера, 2005, 360 и 304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Технология машиностроения: Учебник. В 2 т. Т. 1 / Под ред. А.М. Дальского. – М.: Изд-во МГТУ им. Баумана, 1999. – 559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Технология машиностроения: Учебник. В 2 т. Т. 2 / Под ред. Г.Н. Мельникова. – М.: Изд-во МГТУ им. Баумана,1999.-563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Гамрат-Курек Л.И., Иванов К.Ф. Выбор варианта изготовления изделий и коэффициенты затрат. – М.: Машиностроение, 1975. – 133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14316-75. Правила разработки групповых технологических процессов. – М.: Изд-во стандартов, 1975. – 35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27.202-83. Технологические системы. Методы оценки надежности по параметрам качества изготовляемой продукции. – М.: Госкомитет по стандартам, 1984. – 50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16319-80. Цепи размерные. Термины, определения и обозначения. – М.: Изд-во стандартов, 1980. – 24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16320-80. Цепи размерные. Расчет плоских цепей. – М.: Изд-во стандартов, 1980. – 29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Демьянюк Ф.С. технологические основы поточно-автоматизированного производства. – М.: Высшая школа, 1968. – 700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Иващенко И.А. Технологические размерные расчеты и способы автоматизации. – М.: Машиностроение, 1975. – 222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Организация группового производства / Под ред. С.П. Митрофанова и В.А. Петрова. – М.: Машиностроение, 1980. – 287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РД 50-174-80. Методические указания ЕСТПП. Выбор оптимальной величины коэффициента закрепления операций   для предприятий машино- и приборостроения. – М.: Изд-во стандартов, 1980. – 23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СТ СЭВ 144 – 75. Единая система допусков и посадок. – М.: Изд-во стандартов, 1975. –    51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Технологичность конструкций изделий: Справочник / Под ред. Ю.Д. Амирова. – М.: машиностроение, 1985. – 367 с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4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УИРС</w:t>
            </w:r>
          </w:p>
        </w:tc>
        <w:tc>
          <w:tcPr>
            <w:tcW w:type="dxa" w:w="8933"/>
          </w:tcPr>
          <w:p>
            <w:r>
              <w:t>Мельников В.Е., Мельникова Е.Н., Черноморский А.И., Гончаренко Г.Г. "Датчики инерциальной информации: Учебное пособие /Под редакцией А.И.Черноморского. - М.; Изд-во МАИ-ПРИНТ, 2011г. 356с.: илл.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Клаассен К. Основы измерений. Датчики и электронные приборы: Учебное пособие. - 3-е изд. - Долгопрудный: Издательский дом."Интеллект", 2008.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Распопов В.Я. Микромеханические приборы. - М.: Машиностроение 2007.</w:t>
            </w:r>
          </w:p>
        </w:tc>
        <w:tc>
          <w:tcPr>
            <w:tcW w:type="dxa" w:w="900"/>
          </w:tcPr>
          <w:p>
            <w:r>
              <w:t>57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Вавилов В.Д. Интегральные датчики: Учебник. - Н. Новгород: Нижегородский гос. техн. ун-т. 2003.</w:t>
            </w:r>
          </w:p>
        </w:tc>
        <w:tc>
          <w:tcPr>
            <w:tcW w:type="dxa" w:w="900"/>
          </w:tcPr>
          <w:p>
            <w:r>
              <w:t>56*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Гончаренко Г.Г. Компьютерные технологии визуального моделирования в прикладной гироскопии и навигации. - М.: Издательство МАИ, 2005.</w:t>
            </w:r>
          </w:p>
        </w:tc>
        <w:tc>
          <w:tcPr>
            <w:tcW w:type="dxa" w:w="900"/>
          </w:tcPr>
          <w:p>
            <w:r>
              <w:t>92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Сергеев В.Ф. Основы расчета и проектирования акселерометров на базе комплексного использования кристаллического и аморфного кварца: Учебное пособие. - М.: МАИ, 1988.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Кошелев Б.В., Мельников ВС.Е. Особенности проектирования элементов систем ориентации и навигации: Учебное пособие - М.: Изд-во МАИ 1989.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Мельников В.Е., Романцов В.А. Особенности расчета статических и динамических характеристик кварцевых акселерометров. - М.: МАИЮ 1982.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Учебная практика</w:t>
            </w:r>
          </w:p>
        </w:tc>
        <w:tc>
          <w:tcPr>
            <w:tcW w:type="dxa" w:w="8933"/>
          </w:tcPr>
          <w:p>
            <w:r>
              <w:t>Мельников В.Е., Мельникова Е.Н., Черноморский А.И., Гончаренко Г.Г., Датчики инерциальной инфомации под редакцией А.И. Черноморского: Учеб. пособие. - М.: Изд-во МАИ-ПРИНТ, 2011, - 396 с.: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Алешин Б.С., и др. Ориентация и навигация подвижных объектов: современные навигационные технологии / под редакцией Алешина Б.С.,Веремеенко К.К., Черноморского А.И. -М.:ФИЗМАТЛИТ, 2006, 424 С. ISBN 5-9221-0735-6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Бобровский С. Delpyi 7. Учебный курс - С-Петербург: "Питер", 2003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4 Нортон П. Персональный компьютер: аппаранто-программная организация. Книга 1. С.Петербург: "БХВ-Петербкрг", 2006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Омельченко Л, Федоров А. Самоучитель Microsoft  Windows С-Петербург: "БХВ Петербург" 2002.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Физика</w:t>
            </w:r>
          </w:p>
        </w:tc>
        <w:tc>
          <w:tcPr>
            <w:tcW w:type="dxa" w:w="8933"/>
          </w:tcPr>
          <w:p>
            <w:r>
              <w:t>Курс общей физики : в 4 т. — Т. 1. Механика. Молекулярная физика и термодинамика : учебное пособие / И.В.Савельев ; под общ. ред. В.И.Савельева. — 2-е изд., стер. — М.: КНОРУС, 2012. — 528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Бондарев Б.В., Спирин Г.Г. Курс общей физики. - М.: Высшая школа, 2005.</w:t>
            </w:r>
          </w:p>
        </w:tc>
        <w:tc>
          <w:tcPr>
            <w:tcW w:type="dxa" w:w="900"/>
          </w:tcPr>
          <w:p>
            <w:r>
              <w:t>100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В.М. Анисимов, И.Н. Данилова, В.С. Пронина, Г.Э. Солохина. Лабораторные работы по физике. Часть 1. Механика. Молекулярная физика и термодинамика. М.:  ВВИА им. проф. Н.Е. Жуковского,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В.М. Анисимов, И.Н. Данилова, В.С. Пронина, Г.Э. Солохина. Лабораторные работы по физике. Часть 2. Электричество. Оптика. Атомная физика. Физика твердого тела М.:  ВВИА им. проф. Н.Е. Жуковского,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В.М. Анисимов, О.Н. Третьякова. Практический курс физики. Механика/</w:t>
            </w:r>
          </w:p>
        </w:tc>
        <w:tc>
          <w:tcPr>
            <w:tcW w:type="dxa" w:w="900"/>
          </w:tcPr>
          <w:p>
            <w:r>
              <w:t>23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Г.Г. Спирина. 5-е изд., испр.- М.: ВВИА им. проф. Н.Е. Жуковского,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Л.А. Лаушкина,  Г.Э. Солохина, Г.М. Хохлачева. Практический курс физики. Электричество. / Под. ред. Г.Г. Спирина.- М.:  ВВИА им. проф. Н.Е. Жуковского, 2008.</w:t>
            </w:r>
          </w:p>
        </w:tc>
        <w:tc>
          <w:tcPr>
            <w:tcW w:type="dxa" w:w="900"/>
          </w:tcPr>
          <w:p>
            <w:r>
              <w:t>26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Л.А. Лаушкина, Г.Э. Солохина, М. Черкассова. Практический курс физики. Молекулярная физика и термодинамика./ Под. ред. Г.Г. Спирина. -  М.:  ВВИА им. проф. Н.Е. Жуковского,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Рудакова Л.И., Соколова Е.Ю, Ющенко Т.А. Практический курс физики. Волновая оптика. / Под. ред. Г.Г. Спирина.- М.: ВВИА им. проф. Н.Е. Жуковского, 2008.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Т.П. Мартыненко, Г.А. Одинцова, В.С. Пронина, Е.Ю. Соколова. Практический курс физики. Квантовая физика. Элементы физики твердого тела и ядерной физики. М.: ВВИА им. проф. Н.Е. Жуковского, 2008.</w:t>
            </w:r>
          </w:p>
        </w:tc>
        <w:tc>
          <w:tcPr>
            <w:tcW w:type="dxa" w:w="900"/>
          </w:tcPr>
          <w:p>
            <w:r>
              <w:t>24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А.Н. Матвеев. Механика. М.: Высшая школа, 1978.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А.Н. Матвеев. Молекулярная физика. М.: Высшая школа, 1981.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А.Н. Матвеев. Электромагнетизм. М.: Высшая школа, 1985.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А.Н. Матвеев. Атомная физика. М.: Высшая школа, 1989.</w:t>
            </w:r>
          </w:p>
        </w:tc>
        <w:tc>
          <w:tcPr>
            <w:tcW w:type="dxa" w:w="900"/>
          </w:tcPr>
          <w:p>
            <w:r>
              <w:t>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А.А. Детлаф, Б.М. Яворский. Курс физики. М.: Высшая школа, 1989.</w:t>
            </w:r>
          </w:p>
        </w:tc>
        <w:tc>
          <w:tcPr>
            <w:tcW w:type="dxa" w:w="900"/>
          </w:tcPr>
          <w:p>
            <w:r>
              <w:t>16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Бабецкий В.И., Третьякова О.Н. Прикладная физика. Механика. Электромагнетизм. – М.: Высшая школа, 2005.</w:t>
            </w:r>
          </w:p>
        </w:tc>
        <w:tc>
          <w:tcPr>
            <w:tcW w:type="dxa" w:w="900"/>
          </w:tcPr>
          <w:p>
            <w:r>
              <w:t>31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Анисимов В.М., Лаушкина Л.А., Третьякова О.Н. Физика в задачах/ Под ред. О.Н.Третьяковой. - М.: Вузовская книга, 2007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Физико-теоретические основы элементов и систем управления движением</w:t>
            </w:r>
          </w:p>
        </w:tc>
        <w:tc>
          <w:tcPr>
            <w:tcW w:type="dxa" w:w="8933"/>
          </w:tcPr>
          <w:p>
            <w:r>
              <w:t>,  В.Е. Мельников, Е.Н. Мельникова, А.И. Черноморский,  Г.Г. Гончаренко Датчики инерциальной информации/ под редакцией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А.И. Черноморского: Учеб. пособие. –  М.: Изд-во МАИ, 2011. – с.: ил.</w:t>
            </w:r>
          </w:p>
        </w:tc>
        <w:tc>
          <w:tcPr>
            <w:tcW w:type="dxa" w:w="900"/>
          </w:tcPr>
          <w:p>
            <w:r>
              <w:t>85*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Распопов В.Я. Микромеханические приборы. М.:Машиностроение.2007. 400с.</w:t>
            </w:r>
          </w:p>
        </w:tc>
        <w:tc>
          <w:tcPr>
            <w:tcW w:type="dxa" w:w="900"/>
          </w:tcPr>
          <w:p>
            <w:r>
              <w:t>57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Клаассен К. Основы измерений. Датчики и электронные приборы: Учебное пособие/ -Долгопрудный: Издательский Дом « Интеллект», 2008 – 352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Черноморский А.И., Мручко Ю.В., Кошелев Б.В. Датчики съёма информации приборов систем ориентации и навигации. - М.: МАИ, 1985.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Черноморский А.И., Мручко Ю.В., Кошелев Б.В. Датчики съёма информации приборов систем ориентации и навигации. - М.: МАИ, 1985.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Мельников В.Е. Электромеханические преобразователи на базе кварцевого стекла. - М.: Машиностроение, 1984.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Алешин Б.С., Афонин А.А., Веремеенко К.К., Плеханов В.Е., Тювин А.В., А.И. Черноморский и др. Ориентация и навигация подвижных объектов: современные навигационные технологии/под редакцией Алешина Б.С., Веремеенко К.К., Черноморского А.И. – М.:ФИЗМАТЛИТ, 2006.424 с. ISBN 5-9221-0735-6.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63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Физическая культура (спортивные секции)</w:t>
            </w:r>
          </w:p>
        </w:tc>
        <w:tc>
          <w:tcPr>
            <w:tcW w:type="dxa" w:w="8933"/>
          </w:tcPr>
          <w:p>
            <w:r>
              <w:t>Для проведения теоретического раздела: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Ильинич В.И. Физическая культура студента и жизнь: Учебник. – М.: Гардарики, 2008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Психология здоровья: Учебник для  вузов/под ред. Г.С. Никифорова – М.; СПб…; «Питер», 2006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Теория и организация адаптивной физической культуры: Учебник/ Под ред. проф. С.П. Елисеева. – М.: Советский спорт, 2005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 студента: Учебник для студентов высших учебных заведений/ Под общей редакцией В.И. Ильинича. – М.: Гардарики, 2009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 и здоровье: Учебник/ под ред. В.В. Пономаревой – М.: ГОУ ВУНМЦ, 2001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культура. Учебное пособие для студентов технических факультетов/ Я.Н. Гулько, С.Н. Зуев и др.  – М.: 2000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 (курс лекций): Учебное пособие. под общ. ред. Л.М. Волковой, П.В. Половникова – СПб…: СПб ГТУ, 1998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культура: Учебное пособие для подготовки к экзаменам/ под общ. ред. В.Ю. Волкова и В.И. Загорулько. – М.: СПб…: «Питер», 2004.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Для проведения методико-практического раздела: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Анищенко В.С. Физическая культура: Методико-практические занятия студентов: учеб. пособие – М.: Изд-во РУДН, 1999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Чоговадзе А.В., Прошляков В.Д., Мацук М.Г. Физическое воспитание в реабилитации студентов с ослабленным здоровьем. – М.: Высшая школа, 1986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Реабилитация здоровья студентов средствами физической культуры: Учебное пособие. Волков В.Ю., Волкова Л.М. – СПб ГТУ. СПб, 1998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Для проведения теоретического раздела: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Ильинич В.И. Физическая культура студента и жизнь: Учебник. – М.: Гардарики, 2008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Психология здоровья: Учебник для  вузов/под ред. Г.С. Никифорова – М.; СПб…; «Питер», 2006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Теория и организация адаптивной физической культуры: Учебник/ Под ред. проф. С.П. Елисеева. – М.: Советский спорт, 2005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 студента: Учебник для студентов высших учебных заведений/ Под общей редакцией В.И. Ильинича. – М.: Гардарики, 2009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 и здоровье: Учебник/ под ред. В.В. Пономаревой – М.: ГОУ ВУНМЦ, 2001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культура. Учебное пособие для студентов технических факультетов/ Я.Н. Гулько, С.Н. Зуев и др.  – М.: 2000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 (курс лекций): Учебное пособие. под общ. ред. Л.М. Волковой, П.В. Половникова – СПб…: СПб ГТУ, 1998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культура: Учебное пособие для подготовки к экзаменам/ под общ. ред. В.Ю. Волкова и В.И. Загорулько. – М.: СПб…: «Питер», 2004.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Для проведения методико-практического раздела: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Анищенко В.С. Физическая культура: Методико-практические занятия студентов: учеб. пособие – М.: Изд-во РУДН, 1999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Чоговадзе А.В., Прошляков В.Д., Мацук М.Г. Физическое воспитание в реабилитации студентов с ослабленным здоровьем. – М.: Высшая школа, 1986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Реабилитация здоровья студентов средствами физической культуры: Учебное пособие. Волков В.Ю., Волкова Л.М. – СПб ГТУ. СПб, 1998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Ильинич В.И. Студенческий спорт и жизнь: Учебное пособие для студентов высших учебных заведений. – М.: АО «Аспект Пресс», 1995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Самостоятельные занятия физическими упражнениями: Учебно-методическое пособие. Лутченко Н.Г, Щеголев В.А., Волков В.Ю., и др.: - СПб.: СПб ГТУ, 1999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Родиченко В.С. и др. Олимпийский учебник студента: Пособие для формирования системы олимпийского образования в нефизкультурных высших учебных заведениях – 5-е изд., перераб. и доп. – М.: Советский спорт, 2009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Физическая культура: Печатная версия электронного учебника/ В.Ю. Волков, Л.М. Волкова: 2-ое издание испр. и доп. – СПб.: Изд-во Политехн. Ун-та, 2009. 322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Философия</w:t>
            </w:r>
          </w:p>
        </w:tc>
        <w:tc>
          <w:tcPr>
            <w:tcW w:type="dxa" w:w="8933"/>
          </w:tcPr>
          <w:p>
            <w:r>
              <w:t>Учебно-методическая литература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Философия. Учебник для студентов вузов нефилософских специальностей /А.Ф.Зотов, В.В.Миронов, А.В.Разин и др Серия «Классический университетский учебник» - 6-е изд. – М., «Проспект», 2011.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История и философия науки (Философия науки). Учебник – М.: АЛЬФА-М-ИНФРА-М,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Философия. Учебник для вузов /Под ред В.В.Миронова  М.: «Норма»,2009.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Философия. Исторический и систематический курс. Учебник – М.: Логос, 2004.</w:t>
            </w:r>
          </w:p>
        </w:tc>
        <w:tc>
          <w:tcPr>
            <w:tcW w:type="dxa" w:w="900"/>
          </w:tcPr>
          <w:p>
            <w:r>
              <w:t>300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Введение в философию. Учебное пособие для высших учебных               заведений. – М.: Республика, 2003.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Крянев Ю.В., Павлова Т.П., Моторина Л.Е. Основные принципы и понятия философии. Учебное пособие. – М.: Изд-во МАИ, 2007.</w:t>
            </w:r>
          </w:p>
        </w:tc>
        <w:tc>
          <w:tcPr>
            <w:tcW w:type="dxa" w:w="900"/>
          </w:tcPr>
          <w:p>
            <w:r>
              <w:t>956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Моторина Л.Е. Философская антропология. Учебное пособие.М.: Высшая школа, 2003.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История русской философии. Учебник / Под ред. Маслина М.А.. - М.: Республика,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Другие виды литературы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Аристотель. Метафизика. М., 1998 (Библиотека образования).</w:t>
            </w:r>
          </w:p>
        </w:tc>
        <w:tc>
          <w:tcPr>
            <w:tcW w:type="dxa" w:w="900"/>
          </w:tcPr>
          <w:p>
            <w:r>
              <w:t>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Бердяев Н.А. Философия как творческий акт. М., 1998 (Библиотека образования)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Вернадский В.И. О научном мировоззрении. М., 1998 (Библиотека образования)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Гегель. Наука логики. М., 1998 (Библиотека образования).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Декарт. Правила для руководства ума.- М., 2000. (Библиотека образования).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Древнекитайская философия. - Т.1-2. М., 1973.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Зотов А.Ф., Мильвиль Ю.К. Западная философия ХХ века.- М.,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Ильин И.А. Что есть философия? М., 1998 (Библиотека образования).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Канке В.А. Основные философские направления и концепции науки. - М., 2006.</w:t>
            </w:r>
          </w:p>
        </w:tc>
        <w:tc>
          <w:tcPr>
            <w:tcW w:type="dxa" w:w="900"/>
          </w:tcPr>
          <w:p>
            <w:r>
              <w:t>20*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Мудрое слово Древней Руси. - М., 1998 (Библиотека  образования).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Соловьев В.С. Несколько слов о настоящей задаче философии.               Исторические дела философии. М., 1998 (Библиотека образования).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Чаадаев П.Я. Из философических писем. Апология сумасшедшего. - М., 1998. (Библиотека образования).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История философии. Запад-Россия-Восток. Кн.1-4. - М.: Греко-латинский кабинет, 1995-1999.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Новая философская энциклопедия, в 4-х т (Ин-т философии РАН, Нац. Обществ.  Научный фонд. - М.: Мысль, 2000-2001.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Реале Дж., Антисери Д. Западная философия от истоков до наших дней. Т. 1-4. СПб: ТОО ТК «Петрополис», 1994-1997.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Хрестоматия по философии /составитель Алексеев П.В., Панин А.В./–М.;2000.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1*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Химия</w:t>
            </w:r>
          </w:p>
        </w:tc>
        <w:tc>
          <w:tcPr>
            <w:tcW w:type="dxa" w:w="8933"/>
          </w:tcPr>
          <w:p>
            <w:r>
              <w:t>Зимон А.Д., Лещенко Н.Ф. Коллоидная химия. М.; 2003.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Зимон А.Д. Физическая химия. М.;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аналитической химии. Практическое руководство: Учеб. пособие для вузов. / Под ред. Ю.А. Золотова. – М.: Высш. шк., 2003..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аналитической химии. Задачи и вопросы: Учеб. пособие для вузов. / Под ред. Ю.А. Золотова. – М.: Высш. шк.,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Ипполитов Е.Г., Артемов А.В., Батраков В.В. Физическая химия. М.,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Коржуков Н.Г. Общая и неорганическая  химия. М.,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Кругляков П.М.,Лещенко Н.Ф. Физическая и коллоидная химия. М.,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Никольский А.Б.,Суворов А.В. Химия. СПб.,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Семенов И.Н., Перфилова Н.Л. Химия. СПб.,2000.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Ахметов Н.С. Общая и неорганическая химия. М.: Высшая школа, 2000.</w:t>
            </w:r>
          </w:p>
        </w:tc>
        <w:tc>
          <w:tcPr>
            <w:tcW w:type="dxa" w:w="900"/>
          </w:tcPr>
          <w:p>
            <w:r>
              <w:t>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Карапетьянц М.Х., Дракин С.И. Строение вещества. М.: Высшая школа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Коровин Н.В. Общая химия учебник для вузов по техн. направл. и спец.. Высш.шк., 2009.  - 557 с.</w:t>
            </w:r>
          </w:p>
        </w:tc>
        <w:tc>
          <w:tcPr>
            <w:tcW w:type="dxa" w:w="900"/>
          </w:tcPr>
          <w:p>
            <w:r>
              <w:t>495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Глинка Н.Л. Общая химия Учеб. пособие. Кнорус, 2010.  - 746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Буданова Н.С., Бункина Н.А., Грызлов В.Н., Селиванова С.И., Фармаковская А.А. Растворы. Электрохимия учеб. пособие к лаб. практикуму по химии. МАИ-ПРИНТ, 2009.  - 97 с.</w:t>
            </w:r>
          </w:p>
        </w:tc>
        <w:tc>
          <w:tcPr>
            <w:tcW w:type="dxa" w:w="900"/>
          </w:tcPr>
          <w:p>
            <w:r>
              <w:t>947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Буданова Н.С., Грызлов В.Н., Селиванова С.И., Семенова М.А., Фармаковская А.А. Химическая термодинамика. Химическая кинетика. Физико-химические методы анализа  учеб. пособие к лаб. практикуму по химии. МАИ-ПРИНТ, 2009.  - 95 с.</w:t>
            </w:r>
          </w:p>
        </w:tc>
        <w:tc>
          <w:tcPr>
            <w:tcW w:type="dxa" w:w="900"/>
          </w:tcPr>
          <w:p>
            <w:r>
              <w:t>931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Бажин Н.М., и др., Музыкантов В.С., Пармон В.Н. Задачи по химической термодинамике  Учеб. пособие для вузов . Химия, 2001.  - 120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Васильев В.П. Аналитическая химия Физико-химические методы анализа Учебник для вузов по химико-технолог.спец.. Дрофа, 2002.  - 383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Васильев В.П., Кочергина Л.А., Орлова Т.Д. Аналитическая химия.Сборник вопросов, упражнений и задач Учеб.пособие для вузов по напр.подготовки диплом.спец.хим.-технол.профиля. Дрофа, 2003.  - 319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Воробьев Н.К., Годнев И.Н., и др., Краснов К.С. Строение вещества.Термодинамика Физическая химия В 2 кн.:Учеб. для вузов. Высш. шк., 2001.  - 512 с.</w:t>
            </w:r>
          </w:p>
        </w:tc>
        <w:tc>
          <w:tcPr>
            <w:tcW w:type="dxa" w:w="900"/>
          </w:tcPr>
          <w:p>
            <w:r>
              <w:t>30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 Н.Н. Общая и неорганическая химия Учебник для вузов по напр."Полиграфия"."Металургия","Техонолг.изделий текстиль.и легк.пром-сти","Материаловед.и технол.новых материалов","Технол.продукт.питания",""Защита окр.среды". Дрофа, 2002.  - 447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Гальванотехника / Справочник под ред. Гинберга А.М., Иванова А.Ф., Кравченко Л.Л. М.: Металлургия, 1987.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Соросовский образовательный журнал, М.: ISSEP, 1996-1999 гг.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Цифровые измерительно-управляющие  системы</w:t>
            </w:r>
          </w:p>
        </w:tc>
        <w:tc>
          <w:tcPr>
            <w:tcW w:type="dxa" w:w="8933"/>
          </w:tcPr>
          <w:p>
            <w:r>
              <w:t>Сергиенко  А. Б. Цифровая обработка сигналов. — СПб.: Питер, 2002, 608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Андриевский Б.Р., Фрадков А.А. Элементы математического моделирования в программных средах MATLAB 5 и Scilab. – СПб.: Наука, 2001, 286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Мита Ц., Хара С., Кондо Р. Введение в цифровое управление. – М.: Мир, 1994, 256с.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Серегин В.В., Кукулиев Р.М. Лазерные гирометры и из применение. – М.: Машиностроение, 1990, 288с.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Репников А.В., Сачков Г.П., Черноморский А.И. Гироскопические системы. – М.: Машиностроение, 1983, 319с.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7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Цифровые измерительно-управляющие системы</w:t>
            </w:r>
          </w:p>
        </w:tc>
        <w:tc>
          <w:tcPr>
            <w:tcW w:type="dxa" w:w="8933"/>
          </w:tcPr>
          <w:p>
            <w:r>
              <w:t>Сергиенко  А. Б. Цифровая обработка сигналов. — СПб.: Питер, 2002, 608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Андриевский Б.Р., Фрадков А.А. Элементы математического моделирования в программных средах MATLAB 5 и Scilab. – СПб.: Наука, 2001, 286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Мита Ц., Хара С., Кондо Р. Введение в цифровое управление. – М.: Мир, 1994, 256с.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Серегин В.В., Кукулиев Р.М. Лазерные гирометры и из применение. – М.: Машиностроение, 1990, 288с.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Репников А.В., Сачков Г.П., Черноморский А.И. Гироскопические системы. – М.: Машиностроение, 1983, 319с.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7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Численные методы</w:t>
            </w:r>
          </w:p>
        </w:tc>
        <w:tc>
          <w:tcPr>
            <w:tcW w:type="dxa" w:w="8933"/>
          </w:tcPr>
          <w:p>
            <w:r>
              <w:t>Пирумов У.Г. Численные методы: Учебное пособие для студ. втузов. – М.: Дрофа, 2007.</w:t>
            </w:r>
          </w:p>
        </w:tc>
        <w:tc>
          <w:tcPr>
            <w:tcW w:type="dxa" w:w="900"/>
          </w:tcPr>
          <w:p>
            <w:r>
              <w:t>196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В.Ю.Гидаспов, И.Э.Иванов, Д.Л.Ревизников, В.Ю.Стрельцов, В.Ф.Формалев.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редакцией У.Г.Пирумова. Численные методы. Сборник задач. – М.: Дрофа,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Формалев В.Ф., Ревизников Д.Л. Численные методы. – М.: Физматлит, 2004.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И.Б. Петров, А.И. Лобанов. Лекции по вычислительной математике. – М.: Интернет-Университет Информационных Технологий; БИНОМ. Лаборатория знаний,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Вержбицкий В.М. Основы численных методов. Учебное пособие для вузов. – М.: Высшая школа, 2002.</w:t>
            </w:r>
          </w:p>
        </w:tc>
        <w:tc>
          <w:tcPr>
            <w:tcW w:type="dxa" w:w="900"/>
          </w:tcPr>
          <w:p>
            <w:r>
              <w:t>41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Потабенко Н.А. Численные методы решения инженерных задач - М: изд-во МАИ, 2008.</w:t>
            </w:r>
          </w:p>
        </w:tc>
        <w:tc>
          <w:tcPr>
            <w:tcW w:type="dxa" w:w="900"/>
          </w:tcPr>
          <w:p>
            <w:r>
              <w:t>21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Потабенко Н.А. Численные методы - М:изд-во МАИ-ПРИНТ, 2011</w:t>
            </w:r>
          </w:p>
        </w:tc>
        <w:tc>
          <w:tcPr>
            <w:tcW w:type="dxa" w:w="900"/>
          </w:tcPr>
          <w:p>
            <w:r>
              <w:t>71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В.В. Воеводин, Вл.В. Воеводин. Энциклопедия линейной алгебры. Электронная система ЛИНЕАЛ. – СПб.: БХВ_Петербург,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Каханер. Д, Моулер К., Нэш С. Численные методы и программное обеспечение. – М.: Мир, 1998.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Дж. Деммель. Вычислительная линейная алгебра. Теория и приложения. – М.: Мир, 2001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Самарский А.А., Вабищевич П.Н. Численные методы решения задач конвекции-диффузии. – М.: Эдиториал УРСС, 1999.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Куликовский А.Г., Погорелов Н.В., Семенов А.Ю. Математические вопросы численного решения гиперболических систем уравнений. – М.: Физматлит, 2001.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Б.М. Павлов, М.Д. Новиков. Автоматизированный практикум по нелинейной динамике (синергетике). – М.: МГУ,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Самарский А.А., Михайлов А.П. Математическое моделирование. – М.: Физматлит, 2002.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Винников В.В., Ревизников Д.Л. Компьютерный практикум по численному решению задач математической физики в областях с криволинейными границами.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// Межвуз. сборник  «Информационные технологии и программирование», Выпуск 1 (13), М: МГИУ, 2005.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Экология</w:t>
            </w:r>
          </w:p>
        </w:tc>
        <w:tc>
          <w:tcPr>
            <w:tcW w:type="dxa" w:w="8933"/>
          </w:tcPr>
          <w:p>
            <w:r>
              <w:t>Николайкин Н.И., Николайкина Н.Е., Мелехова О.П. Экология: Учебник для вузов. М.: Дрофа, 2003.-624 с.</w:t>
            </w:r>
          </w:p>
        </w:tc>
        <w:tc>
          <w:tcPr>
            <w:tcW w:type="dxa" w:w="900"/>
          </w:tcPr>
          <w:p>
            <w:r>
              <w:t>10*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Стожаров А.Н. Медицинская экология. Минск «Вышэйшая школа», 2007. - 368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Экология Москвы. Ежегодный доклад  Москомэкологии. Интернет-ресурс.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проф. Медведева В.Т. Инженерная экология: Учебник. М.: Гардарики, 2002.        -687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В.И.Кормилицын, М.С.Цицкишвили, Ю.И.Яламов. Основы экологии. Учебное пособие. - М.: МПУ, 1997. - 368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Ванцов С.В., Медведев А.М. Промышленная экология (учебное пособие). - М.: Медпрактика, 1998. - 128 с.</w:t>
            </w:r>
          </w:p>
        </w:tc>
        <w:tc>
          <w:tcPr>
            <w:tcW w:type="dxa" w:w="900"/>
          </w:tcPr>
          <w:p>
            <w:r>
              <w:t>166*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Казначеев В.П. Учение В.И.Вернадского о биосфере и ноосфере. -Новосибирск: Наука. Сиб. Отделение, 1989. - 248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Ситаров А.В., Пустовойтов В.В. Социальная экология. М.: «Академия», 2000. – 280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Экономика</w:t>
            </w:r>
          </w:p>
        </w:tc>
        <w:tc>
          <w:tcPr>
            <w:tcW w:type="dxa" w:w="8933"/>
          </w:tcPr>
          <w:p>
            <w:r>
              <w:t>Экономика для инженера (в 2-х частях): учебник / Под ред. Ю.А. Комарницкого, А.К. Сапора – М.: Высшая школа, Доброе слово,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 А. Самуэльсон, Вильям Д. Нордхаус. Экономика. Пятнадцатое издание, М.: Бином – КноРус, 1997 или Шестнадцатое издание, М.: Издат. дом «Вильямс»,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Кэмпбелл Р. Макконнелл, Стэнли Л. Брю. Экономикс. М.: «Республика», 1995 и последующие издания.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 Грегори Мэнкью. Макроэкономика. М.: Изд-во МГУ, 1994.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Гальперин В.М., Гребенников П.И., Леусский А.И., Тарасевич Л.С.. Макроэкономика. Спб.: Изд-во Спб. гос. университета эко-ки и финансов, 1997 и последующие издания.</w:t>
            </w:r>
          </w:p>
        </w:tc>
        <w:tc>
          <w:tcPr>
            <w:tcW w:type="dxa" w:w="900"/>
          </w:tcPr>
          <w:p>
            <w:r>
              <w:t>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1. Пол А. Самуэльсон, Вильям Д. Нордхаус. Экономика. Пятнадцатое издание, М.: Бином – КноРус, 1997 или Шестнадцатое издание, М.: Издат. дом «Вильямс»,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Кэ1. Пол А. Самуэльсон, Вильям Д. Нордхаус. Экономика. Пятнадцатое издание, М.: Бином – КноРус, 1997 или Шестнадцатое издание, М.: Издат. дом «Вильямс»,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Кэмпбелл Р. Макконнелл, Стэнли Л. Брю. Экономикс. М.: «Республика», 1995 и последующие издания.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мпбелл Р. Макконнелл, Стэнли Л. Брю. Экономикс. М.: «Республика», 1995 и последующие издания.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 Грегори Мэнкью. Макроэкономика. М.: Изд-во МГУ, 1994.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Гальперин В.М., Гребенников П.И., Леусский А.И., Тарасевич Л.С.. Макроэкономика. Спб.: Изд-во Спб. гос. университета эко-ки и финансов, 1997 и последующие издания.</w:t>
            </w:r>
          </w:p>
        </w:tc>
        <w:tc>
          <w:tcPr>
            <w:tcW w:type="dxa" w:w="900"/>
          </w:tcPr>
          <w:p>
            <w:r>
              <w:t>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Деньги, кредит, банки. Под ред. О.И.Лаврушина М.: Финансы и статистика, 1999.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Ломакин В.К. Мировая экономика</w:t>
            </w:r>
          </w:p>
        </w:tc>
        <w:tc>
          <w:tcPr>
            <w:tcW w:type="dxa" w:w="900"/>
          </w:tcPr>
          <w:p>
            <w:r>
              <w:t>46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Международные валютно-кредитные и финансовые отношения. Под ред. Л.Н. Красавиной. М.: Финансы и статистика, 2005 и последующие издания.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Международные  экономические отношения. Учебник. Под ред. В.Е. Рыбалкина. М.: ЮНИТИ, 2006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Олейник А. Н. Институциональная экономика. Учебник – М.: Инфра М,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Мировая экономика и международные экономические отношения. Учебник под редакцией д.э.н. профессора А.С. Булатова и д.э.н. профессора Н.Н. Ливенцева. Москва, Магистр, 2008.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 А. Самуэльсон, Вильям Д. Нордхаус. Экономика. Пятнадцатое издание, М.: Бином – КноРус, 1997 или Шестнадцатое издание, М.: Издат. дом «Вильямс»,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Кэмпбелл Р. Макконнелл, Стэнли Л. Брю. Экономикс. М.: «Республика», 1995 и последующие издания.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 Грегори Мэнкью. Макроэкономика. М.: Изд-во МГУ, 1994.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Гальперин В.М., Гребенников П.И., Леусский А.И., Тарасевич Л.С.. Макроэкономика. Спб.: Изд-во Спб. гос. университета эко-ки и финансов, 1997 и последующие издания.</w:t>
            </w:r>
          </w:p>
        </w:tc>
        <w:tc>
          <w:tcPr>
            <w:tcW w:type="dxa" w:w="900"/>
          </w:tcPr>
          <w:p>
            <w:r>
              <w:t>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Деньги, кредит, банки. Под ред. О.И.Лаврушина М.: Финансы и статистика, 1999.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Ломакин В.К. Мировая экономика</w:t>
            </w:r>
          </w:p>
        </w:tc>
        <w:tc>
          <w:tcPr>
            <w:tcW w:type="dxa" w:w="900"/>
          </w:tcPr>
          <w:p>
            <w:r>
              <w:t>46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Международные валютно-кредитные и финансовые отношения. Под ред. Л.Н. Красавиной. М.: Финансы и статистика, 2005 и последующие издания.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Международные  экономические отношения. Учебник. Под ред. В.Е. Рыбалкина. М.: ЮНИТИ, 2006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Олейник А. Н. Институциональная экономика. Учебник – М.: Инфра М,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Мировая экономика и международные экономические отношения. Учебник под редакцией д.э.н. профессора А.С. Булатова и д.э.н. профессора Н.Н. Ливенцева. Москва, Магистр, 2008.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Даниленко Л.Н. Экономическая теория. Учебное пособое. Москва, Инфра-М, 2013.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Экономика отрасли</w:t>
            </w:r>
          </w:p>
        </w:tc>
        <w:tc>
          <w:tcPr>
            <w:tcW w:type="dxa" w:w="8933"/>
          </w:tcPr>
          <w:p>
            <w:r>
              <w:t>ПоздняковВ.Я.,Казаков С.В. "Экономика отрасли",Уч.пособие М.,ИНФРА-М 2011г.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Ермолаева Е.Н. "Экономика отрасли" "ИВАКО-АНАЛИТИК", М.,2010г.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Экономика отрасли». Под ред. А.С. Пелиха. Ростов – на – Дону. Изд. «Феникс», 2011г.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А.С. Пелих, М.М. Баранников. «Экономика машиностроения», 2010 г.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Эксплуатационная практика</w:t>
            </w:r>
          </w:p>
        </w:tc>
        <w:tc>
          <w:tcPr>
            <w:tcW w:type="dxa" w:w="8933"/>
          </w:tcPr>
          <w:p>
            <w:r>
              <w:t>Мельников В.Е.,Мельникова Е.Н., Черноморский А.И., Гончаренко Г.Г. Датчики инерциальных систем: Учеб. пособие / Под редакцией А.И. Черноморского, - М.: Изд-во МАИ-Принт, 2011, - 356 с.: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Пешехонов В.Г. Гироскопы начала 21 века. Гироскопия и навигация. 2003. №4.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Матвеев В.В., Распопов В.Я., Основы построения бесплатформенных инерциальных навигационных систем. - СП-б.: ЦНИИ "Электроприбор",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Алешин Б.С. и др. Ориентация и навигация подвижных объектов: современные навигационные технологии. - М.: Физматлит, 2006.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63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Электроника</w:t>
            </w:r>
          </w:p>
        </w:tc>
        <w:tc>
          <w:tcPr>
            <w:tcW w:type="dxa" w:w="8933"/>
          </w:tcPr>
          <w:p>
            <w:r>
              <w:t>Миловзоров О.В., Панков И.Г. Электроника: Учебник для ВУЗов/ -М.: Высшая школа, 2004, 288 с.</w:t>
            </w:r>
          </w:p>
        </w:tc>
        <w:tc>
          <w:tcPr>
            <w:tcW w:type="dxa" w:w="900"/>
          </w:tcPr>
          <w:p>
            <w:r>
              <w:t>32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Прянишников В.А. Электроника: Полный курс лекций. -СПб., Учитель и ученик: Корона принт, 2003.</w:t>
            </w:r>
          </w:p>
        </w:tc>
        <w:tc>
          <w:tcPr>
            <w:tcW w:type="dxa" w:w="900"/>
          </w:tcPr>
          <w:p>
            <w:r>
              <w:t>47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Протопопов А.С. Усилители с обратной связью, дифференциальные и операционные усилители и их применение. -М.: САЙНС-ПРЕСС, 2003, 64 с.</w:t>
            </w:r>
          </w:p>
        </w:tc>
        <w:tc>
          <w:tcPr>
            <w:tcW w:type="dxa" w:w="900"/>
          </w:tcPr>
          <w:p>
            <w:r>
              <w:t>284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Китаев Ю.В. Основы цифровой техники. Учебное пособие. -СПб.: СПбГУ ИТМО, 2007, 87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Бобровников Л.З. Электроника: Учебник для вузов. 5-е изд. -СПб.:Питер, 2004, 560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Глудкин О.П., Гуров А.И., Опадчий Ю.Ф. Аналоговая и цифровая электроника(полный курс) Учебник для вузов по спец."Проектирование и технология радиоэлектрон.средств". Горячая линия-Телеком, 2003.  - 768с.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Наундорф Уве Аналоговая электроника.Основы,расчет, моделирование . Техносфера, 2008.  - 472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Крекрафт Д., Джерджли С. Аналоговая электроника.Схемы,системы,обработка сигнала Учеб.пособие. Техносфера, 2005.  - 359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Брятов А.С., Данилушкин В.А. Информационно-измерительная техника и электроника Учеб. пособие. Самар.гос.техн.ун-т, 2008.  - 102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Бух М.А., Зайцева Л.П. Микроэлектроника:настоящее и будущее Учеб.пособие по английскому языку для технич.вузов. Высш.шк., 2005.  - 263 с.</w:t>
            </w:r>
          </w:p>
        </w:tc>
        <w:tc>
          <w:tcPr>
            <w:tcW w:type="dxa" w:w="900"/>
          </w:tcPr>
          <w:p>
            <w:r>
              <w:t>657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Мишин Г.Т. Современная аналоговая микроэлектроника Теория и практика. Радиотехника, 2007.  - 208 с.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Миловзоров О.В., Панков И.Г. Электроника Учеб.для вузов по напр."Технология,оборудование и автоматизация машиностроит.производств"и напр."Конструкторско-технолог.обеспечение производств". Высш.шк., 2005.  - 288 с.</w:t>
            </w:r>
          </w:p>
        </w:tc>
        <w:tc>
          <w:tcPr>
            <w:tcW w:type="dxa" w:w="900"/>
          </w:tcPr>
          <w:p>
            <w:r>
              <w:t>30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Прянишников В.А. Электроника Полный курс лекций. КОРОНА принт:Бином-Пресс, 2006.  - 415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Лачин В.И., Савелов Н.С. Электроника Учеб. пособие для втузов. Феникс, 2004.  - 572 с.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Шишкин А.Г., Шишкин Г.Г. Электроника учебник для вузов по направл. 210300 - Радиотехника. Дрофа, 2009.  - 703 с.</w:t>
            </w:r>
          </w:p>
        </w:tc>
        <w:tc>
          <w:tcPr>
            <w:tcW w:type="dxa" w:w="900"/>
          </w:tcPr>
          <w:p>
            <w:r>
              <w:t>449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Дьюб Динеш С. Электроника : схемы и анализ [учеб. пособие]. Техносфера, 2008.  - 430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Гусев В.Г., Гусев Ю.М. Электроника и микропроцессорная техника учеб. для вузов по направл. "Биомедицин. инженерия" и "Биомедицин. техника". Высш.шк., 2008.  - 798 с.</w:t>
            </w:r>
          </w:p>
        </w:tc>
        <w:tc>
          <w:tcPr>
            <w:tcW w:type="dxa" w:w="900"/>
          </w:tcPr>
          <w:p>
            <w:r>
              <w:t>30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Барыбин А.А. Электроника и микроэлектроника. Физико-технологические основы учеб. пособие для вузов по направл. 550700 и 654100  "Электроника и микроэлектроника". Физматлит, 2008.  - 423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Кучумов А.И. Электроника и схемотехника Учеб.пособие по спец."Компьютерная безопасность" и "Комплексное обеспечение информ.безопасности автоматизир.систем". Гелиос АРВ, 2005.  - 335 с.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Кузовкин В.А. Электроника.Электрофизические основы,микросхемотехника,приборы и устройства Учеб.для вузов по напр.и спец.техники и технологии. Логос, 2005.  - 327 с.</w:t>
            </w:r>
          </w:p>
        </w:tc>
        <w:tc>
          <w:tcPr>
            <w:tcW w:type="dxa" w:w="900"/>
          </w:tcPr>
          <w:p>
            <w:r>
              <w:t>17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Новожилов О.П. Электротехника и электроника учебник для бакалавров : учебник для вузов по направл. 230100 (654600) "Информатика и выч. техника". Юрайт, 2012.  - 653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Морозова Н.Ю. Электротехника и электроника учебник для учреждений сред. проф. образования. Академия, 2009.  - 256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Новиков Ю.Н. Электротехника и электроника.Теория цепей и сигналов,методы анализа Учеб.пособие для вузов по напр. подгот. бакалавр. 53100 "Техн.физика", диплом.спец. 651100 "Техн.физика"."Электротехн.и электроника". Питер, 2005.  - 382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Урбанович Э.Н., Чварков Э.А. Методические указания к курсовой работе "Электроника и микроэлектроника" и расчетной работе "Электромеханика" . МАИ, 2006.  - 19 с.</w:t>
            </w:r>
          </w:p>
        </w:tc>
        <w:tc>
          <w:tcPr>
            <w:tcW w:type="dxa" w:w="900"/>
          </w:tcPr>
          <w:p>
            <w:r>
              <w:t>70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Титце У., Шенк К. Полупроводниковая схемотехника. -М., Мир, 1982, 512с.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Тимонтеев В.Н., Величко Л.М., Ткаченко В.А. Аналоговые перемножители сигналов в радиоэлектронной аппаратуре. -М., Радио и связь, 1982, 112с.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Чернов В.Г. Устройства ввода-вывода аналоговой информации для цифровых систем сбора и обработки данных. -М., Машиностроение, 1988, 184с.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Интегральные микросхемы. Микросхемы для аналого-цифрового преобразования и средств мультимедиа. Выпуск 1, Додека, 1996, 384с.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Коломбет Е.А. Микроэлектронные средства обработки аналоговых сигналов. -М., Радио и связь, 1991, 376с.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Шило В.Л. Популярные цифровые микросхемы. -Челябинск, Металлургия, 1989, 352с.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Федорков Б.Г., Телец В.А., Дегтяренко В.П. Микроэлектронные цифро-аналоговые и аналого-цифровые преобразователи. -М., Радио и связь, 1984, 120с.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Бойцов В.А., Быков Н.А., Верещака А.И., и др. Авиационная радиоэлектроника Учеб. пособие для вузов гражд. авиации. Машиностроение, 1984.  - 231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Витвицкий В.П., Кривенцев В.И. Авиационная электроника.Элементы электронных устройств авиационного электрифицированного оборудования Учеб.пособие для студентов спец.19.04.. 1992.  - 87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Волш В., Пейтон А.Дж. Аналоговая электроника на операционных усилителях . БИНОМ, 1994.  - 350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Дубенский Г.А., Калугин В.Н. Лабораторные работы по курсу "Электромеханика, электроника и электрические системы"  . МАИ, 1991.  - 57 с.</w:t>
            </w:r>
          </w:p>
        </w:tc>
        <w:tc>
          <w:tcPr>
            <w:tcW w:type="dxa" w:w="900"/>
          </w:tcPr>
          <w:p>
            <w:r>
              <w:t>21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Аверин С.В., Леоненко Л.И., Поплавко В.М. Техническая электроника  Учеб. пособие для курсового проектирования. МАИ, 1993.  - 43 с.</w:t>
            </w:r>
          </w:p>
        </w:tc>
        <w:tc>
          <w:tcPr>
            <w:tcW w:type="dxa" w:w="900"/>
          </w:tcPr>
          <w:p>
            <w:r>
              <w:t>203*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Лачин В.И., Савелов Н.С. Электроника Учеб.пособие. Феникс, 2002.  - 576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Джонс М.Х. Электроника - практический курс . Постмаркет, 1999.  - 527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Сворень Р.А. Электроника шаг за шагом Практическая энциклопедия юного радиолюбителя. Горячая линия-Телеком, 2001.  - 536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Долженко О.В., Ушаков В.Н. Электроника: от элементов до устройств . Радио и связь, 1993.  - 352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Электронная техника и радиоэлектроника:Справ.пособие . Стандарты, 1991.  - 169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Ушаков В.Н. Электротехника и электроника Учебник для вузов. Радио и связь, 1997.  - 327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Электротехника Электротехника и электроника в экспериментах и упражнениях: В 2 х т. Практикум на Electronics Workbench:Учеб. пособие для вузов. ДОДЭКА, 2001.  - 260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Электрооборудование летательных апппаратов</w:t>
            </w:r>
          </w:p>
        </w:tc>
        <w:tc>
          <w:tcPr>
            <w:tcW w:type="dxa" w:w="8933"/>
          </w:tcPr>
          <w:p>
            <w:r>
              <w:t>Беспалов В.Я. Электрические машины : учеб. пособие для студ. высш. учеб. заведений.- М.: Издательский центр «Академия», 2008.-320 с.</w:t>
            </w:r>
          </w:p>
        </w:tc>
        <w:tc>
          <w:tcPr>
            <w:tcW w:type="dxa" w:w="900"/>
          </w:tcPr>
          <w:p>
            <w:r>
              <w:t>100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Иванов-Смоленский А.В. Электрические машины. В 2-х томах. Учебник для вузов.- М.: Издательство МЭИ, 2004. – 652 с.</w:t>
            </w:r>
          </w:p>
        </w:tc>
        <w:tc>
          <w:tcPr>
            <w:tcW w:type="dxa" w:w="900"/>
          </w:tcPr>
          <w:p>
            <w:r>
              <w:t>50*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Бут Д.А. Основы электромеханики. – М.: Издательство МАИ, 1996. – 468 с.</w:t>
            </w:r>
          </w:p>
        </w:tc>
        <w:tc>
          <w:tcPr>
            <w:tcW w:type="dxa" w:w="900"/>
          </w:tcPr>
          <w:p>
            <w:r>
              <w:t>54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Учебное пособие к лабораторным работам «Информационные электромеханические  преобразователи энергии и электромеханизмы систем автоматики и робототехники». / Под. Ред. Варлея В.В. – М.: МАИ. 1992.-56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Кацман М.М. Электрические машины.– М.: Издательский центр «Академия»,2008.- 492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Проектирование электрических машин: учебник для вузов / под ред. Копылова И.П.- М.: Издательство Юрайт, 2011.- 767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Элементы навигационных приборов и систем</w:t>
            </w:r>
          </w:p>
        </w:tc>
        <w:tc>
          <w:tcPr>
            <w:tcW w:type="dxa" w:w="8933"/>
          </w:tcPr>
          <w:p>
            <w:r>
              <w:t>Г.Г. Гончаренко,  В.Е. Мельников, Е.Н. Мельникова, А.И. Черноморский Датчики инерциальной информации/ под редакцией А.И. Черноморского: Учеб. пособие. –  М.: Изд-во МАИ, 2011. – с.: ил.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Распопов В.Я. Микромеханические приборы. М.:Машиностроение.2007. 400с.</w:t>
            </w:r>
          </w:p>
        </w:tc>
        <w:tc>
          <w:tcPr>
            <w:tcW w:type="dxa" w:w="900"/>
          </w:tcPr>
          <w:p>
            <w:r>
              <w:t>57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Клаассен К. Основы измерений. Датчики и электронные приборы: Учебное пособие/ -   Долгопрудный: Издательский Дом « Интеллект», 2008 – 352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Черноморский А.И., Мручко Ю.В., Кошелев Б.В. Датчики съёма информации приборов систем ориентации и навигации. - М.: МАИ, 1985.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Мельников В.Е. Электронный конспект лекций по дисциплине «Элементы приборов и систем ориентации и навигации», М.: МАИ каф. 305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Мельников В.Е. Электромеханические преобразователи на базе кварцевого стекла. - М.: Машиностроение, 1984.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Алешин Б.С., Афонин А.А., Веремеенко К.К., Плеханов В.Е., Тювин А.В., А.И. Черноморский и др. Ориентация и навигация подвижных объектов: современные навигационные технологии/под редакцией Алешина Б.С., Веремеенко К.К., Черноморского А.И. – М.:ФИЗМАТЛИТ, 2006.424 с. ISBN 5-9221-0735-6.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63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794" w:right="851" w:header="0" w:top="1304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zh-CN" w:bidi="ar-SA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StyleCenter">
    <w:name w:val="Default Style + Center"/>
    <w:basedOn w:val="Normal"/>
    <w:qFormat/>
    <w:pPr>
      <w:jc w:val="center"/>
    </w:pPr>
    <w:rPr/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Normal.dot_x005F_x005F_x005F_x005F_x0000_</Template>
  <TotalTime>24</TotalTime>
  <Application>LibreOffice/6.0.3.2$Linux_X86_64 LibreOffice_project/00m0$Build-2</Application>
  <Pages>1</Pages>
  <Words>11</Words>
  <Characters>124</Characters>
  <CharactersWithSpaces>126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2018-05-22T14:06:00Z</dcterms:created>
  <dc:creator>Kaf</dc:creator>
  <dc:description/>
  <dc:language>en-US</dc:language>
  <cp:lastModifiedBy/>
  <dcterms:modified xsi:type="dcterms:W3CDTF">2018-07-25T12:53:14Z</dcterms:modified>
  <cp:revision>7</cp:revision>
  <dc:subject/>
  <dc:title>1)</dc:title>
</cp:coreProperties>
</file>