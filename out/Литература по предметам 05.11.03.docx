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05.11.03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Датчики первичной навигационной информации</w:t>
            </w:r>
          </w:p>
        </w:tc>
        <w:tc>
          <w:tcPr>
            <w:tcW w:type="dxa" w:w="8933"/>
          </w:tcPr>
          <w:p>
            <w:r>
              <w:t>Г. Гончаренко,  В.Е. Мельников, Е.Н. Мельникова, А.И. Черноморский Датчики инерциальной информации/ под редакцией А.И. Черноморского: Учеб. пособие. –  М.: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Изд-во МАИ, 2011. –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Навигация летательных аппаратов в околоземном пространстве, Августов Л.И., Бабиченко А.В, ,Орехов М.И., Сухоруков С.Я. Шкред В.К.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редакцией д.т.н. Данджгавы Г.И. М.: ООО «Научтехлитиздат» 2015, 592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пособие/ -   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 Веремеенко К.К., Плеханов В.Е., Тювин А.В., А.И. Черноморский и др. Ориентация и навигация подвижных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объектов: современные навигационные технологии/под редакцией Алешина Б.С., Веремеенко К.К., Черноморского А.И. – М.:ФИЗМАТЛИТ, 2006.424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ISBN 5-9221-0735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 (аспирантура)</w:t>
            </w:r>
          </w:p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Шахова Н.И. Learn to Read Science. Курс английского языка для аспирантов: учеб. пособие / руков.– 16-е издание - М.: Флинта,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авиационных вузов. –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Structure/Авиационный английский: Воздушный транспорт и инфраструктура:  Учебное пособие по английскому языку. – М.: Изд-во МАИ, 2015.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Space Flight in English: Авиация и космонавтика на уроках английского языка: Учебное пособие по английскому языку. – М.: Изд-во МАИ, 2013.</w:t>
            </w:r>
          </w:p>
        </w:tc>
        <w:tc>
          <w:tcPr>
            <w:tcW w:type="dxa" w:w="900"/>
          </w:tcPr>
          <w:p>
            <w:r>
              <w:t>255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Денисова  О.И., Коротаева И.Э.,  Рогожина Л.А. Авиационный английский: современные технологии. (Aviation English: Modern Technologies): учебное пособие. На англ. яз. - Москва: НИУ МГОУ, 2016.-76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Громова  О.А., Алексеева Г.С., Покровская Н.М. Практический курс французского языка. Учебник  – 4-е изд. испр. и доп. М.: КДУ, 2012.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Жером  Багана. Александр Лангнер. Деловой французский язык. – М.: ФЛИНТА: Наука,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Ременникова И.А., Чепракова Л.А. Учебное пособие по чтению и переводу текстов на французском языке по авиационно-космической тематике. Гриф УМО.-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язык: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Ардова В.В. и др. Учебник немецкого языкадля вузов. – М.: Альянс, 2016.</w:t>
            </w:r>
          </w:p>
        </w:tc>
        <w:tc>
          <w:tcPr>
            <w:tcW w:type="dxa" w:w="900"/>
          </w:tcPr>
          <w:p>
            <w:r>
              <w:t>400*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Басова Н.В. и др. Немецкий язык для технических вузов. - М.: Феникс, 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Бориско Н.Ф. Бизнес-курс немецкого языка. – М.:ООО Дом славянской книги,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ЮНВЕС ЛИСТ,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An Advanced Course of English. Английский язык для продвинутых групп студентов, аспирантов, бакалавров и магистров инженерных специальностей. Математика и информатика. – М.: Изд. МАИ,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Английский язык для продвинутых групп студентов, аспирантов, бакалавров и магистров экономических специальностей. – М.: Изд. МАИ, 2010.</w:t>
            </w:r>
          </w:p>
        </w:tc>
        <w:tc>
          <w:tcPr>
            <w:tcW w:type="dxa" w:w="900"/>
          </w:tcPr>
          <w:p>
            <w:r>
              <w:t>104*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Лозовой П.И. Деловая переписка и документация. – М.: Изд. МАИ, 1997.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Турук И.Ф., Стойкова В.Н. Пособие по переводу научно-технических текстов с английского языка на русский. Изд. 4-е. М., «Высшая школа», 1975.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Cotton D., Falvey D., Kent S. Market Leader. Longman, 2012.</w:t>
            </w:r>
          </w:p>
        </w:tc>
        <w:tc>
          <w:tcPr>
            <w:tcW w:type="dxa" w:w="900"/>
          </w:tcPr>
          <w:p>
            <w:r>
              <w:t>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Presentations in English by Erica Williams; Macmillan, Oxford, UK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New Scientist, Science, Fujitsu Scientific &amp; Technical Journal, The Economist, Harvard Business Review, Aviation Week &amp; Space Technology, Flight International.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Англо-русский словарь. В.К. Мюллер. 2007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Современный англо-русский политехнический словарь.125000 слов – М.: Вече.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Попова И.Н., Казакова Ж.А. Грамматика французского языка. Практический курс. – М.: Нестор, 12 издание стереотипное, 2011.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Capital, Challenges, Ciel et Espace, Le Monde, Management, Patrimoine et Marché, Pour la Science, Science, Valeurs Actuelles, Aéronautique, Air et Cosmos, Air et Cosmos Aviation magazine international, Energie, Sport Auto.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Французско-русский словарь.  К.А. Ганшина.2015.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Новый французско-русский политехнический словарь. 70000 терминов и 4000 сокращений. – М.: РУССО.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научные издания: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Executive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Accounting, Organizations and Society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Administrative Science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American Economic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California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Econometrica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Entrepreneurship: Theory and Practice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Harvard Business Review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Human Resource Management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Information Systems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Human Resource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and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Applied Psychology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Ethics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Venturing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Consumer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Financial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International Business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Operations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Political Economy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Small Business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the American Statistical Association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Long Range Planning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International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MIS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MIT Sloan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Operations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Organizational Behavior and Human Decision Processes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Rand Journal of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Review of Financial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Strategic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Flight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Fleet. Aerospace Technologies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Aviation Week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Pilot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Rotors. The European 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RotorHUB.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Unmanned Vehicles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IEEE Transactions on Electron Devices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Circuit cellar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IET Radar Sonar Navig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Future Generation and Networking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Microelectronics Reliability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networks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Supercomputing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Computer Communications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Capital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Challenges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Ciel et Espace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Le Monde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Patrimoine et Marché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Pour la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Science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Valeurs Actuelles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Aéronautique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 Aviation magazine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Energie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Sport Auto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Elector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Flieger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Flug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MAX Planck Forschung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Informatik Spektrum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и философия науки</w:t>
            </w:r>
          </w:p>
        </w:tc>
        <w:tc>
          <w:tcPr>
            <w:tcW w:type="dxa" w:w="8933"/>
          </w:tcPr>
          <w:p>
            <w:r>
              <w:t>История и философия науки (философия науки): учебное пособие /под ред. Ю.В. Крянева, Л.Е. Моториной. – 3-е изд., перераб. и доп. М.: Альфа-М: Инфра-М,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 В., Моторина Л. Е., Павлова Т. П. Философия информационных и коммуникационных систем. М.: МАИ. 2012.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Философско-методологические, социально-управленческие, исторические аспекты исследования систем. М.: Логос. 2013.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 Латышева В.В., Павлова Т.П. Исследование модернизации аэрокосмического комплекса. Философско-методологические, социально-управленческие аспекты. М.: Культура и техника. 2013.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Крутов А. В., Безклубая С. А., Широков О. А.. Исследование модернизации аэрокосмического комплекса. Политико-культурные аспекты. М.: ТР-Принт.2014.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Источники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Физика // Сочинения. В 4 т. Т. 3.М., 1981.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Бэкон Ф. Вторая часть сочинения, называемая «Новый органон», или Истинные указания для истолкования природы // Сочинения. Т. 2 т.М., 1972. Т. 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 Р. Правила для руководства ума.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 Р. Рассуждение о методе // Избранные философские произведения. М., 1950.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 Г.В.Ф. Энциклопедия философских наук // Сочинения. В 3 т. М., 1974. Т. 1,2.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1988.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Философские мысли натуралиста. М., 1988.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Циолковский К.Э. Очерки о Вселенной. М.,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Циолковский К.Э. Утописты. Живая Вселенная // Вопросы философии. 1992.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Поппер К. Логика научного исследования // Логика и рост научного знания: Избранные работы. М., 1983.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Лакатос И. История науки и ее рациональные реконструкции //  Структура и развитие науки. М.,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Кун Т. Структура  научных революций. М., 1977.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Комплексирование измерительно-управляющих навигационных приборов и систем</w:t>
            </w:r>
          </w:p>
        </w:tc>
        <w:tc>
          <w:tcPr>
            <w:tcW w:type="dxa" w:w="8933"/>
          </w:tcPr>
          <w:p>
            <w:r>
              <w:t>Навигация летательных аппаратов в околоземном пространстве. Москва 2017 г.ООО "Научтехлитиздат". Под ред. Жданджгава Г.И.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 Г.Г. Гончаренко,  В.Е. Мельников, Е.Н. Мельникова, А.И. Черноморский Датчики инерциальной информации/ под редакцией А.И. Черноморского: Учеб. пособие. –  М.: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Изд-во МАИ, 2011. – с.: ил.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математического моделирования</w:t>
            </w:r>
          </w:p>
        </w:tc>
        <w:tc>
          <w:tcPr>
            <w:tcW w:type="dxa" w:w="8933"/>
          </w:tcPr>
          <w:p>
            <w:r>
              <w:t>Малышев В.В. Методы оптимизации в задачах системного анализа и управления: Учебное пособие. – М.: Изд-во МАИ-ПРИНТ, 2010.</w:t>
            </w:r>
          </w:p>
        </w:tc>
        <w:tc>
          <w:tcPr>
            <w:tcW w:type="dxa" w:w="900"/>
          </w:tcPr>
          <w:p>
            <w:r>
              <w:t>462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проблемы вычислительной математики и математического моделирования : в 2 т. /  [отв. ред. Н. С. Бахвалов, В. В. Воеводин] Ин-т вычисл. математики. - М.: Наука, 2005.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Исследование операций. Задачи, принципы, методология – М.:Высшая школа, 2007.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моделирование: Идеи, методы, примеры. – М.: Физматлит, 2008.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 Я., Яковлев С. А. Моделирование систем: Учеб. для вузов — 3-е изд., перераб. и доп. — М.: Высш. шк., 2001.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Аверченков В.И., Федоров В.П., Хейфец М.Л. Основы математического моделирования технических систем / Учебное пособие. Брянск: Изд-во БГТУ, 2004. – 271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Н.А., Токмачев М.Г. Основы математического моделирования / Учебное пособие. М.: Физический факультет Мгу, 2013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Гилл Ф, Мюррей У., Райт М. Практическая оптимизация. – М.:Мир, 1985 –512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 А.А., Бобронников В.Т., Красильщиков М.Н., Малышев В.В. Статистическая динамика и оптимизация управления летательных аппаратов.- М.: Машиностроение, 1985.– 280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Методы оптимизации сложных систем. Учебное пособие. - М.: МАИ, 1981.- 76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Программирование оптимального управления летательными аппаратами. – М.: МАИ, 1982.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Полак Э. Численные методы оптимизации. Единый подход. – М.: Мир, 1974- 376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Бахвалов Н. С. Численные методы / Н. С. Бахвалов, Н. П. Жидков, Г. М. Кобельков. –  М.: Лаборатория базовых знаний, 2001. – 632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Гультяев А.К. МаtLаЬ 5.2 Имитационное моделирование в среде Windows. СП.: Корона-принт,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Компьютерные сети. Всеобъемлющее руководство по устройству, работе и проектированию. Энциклопедия пользователя. Пер. с англ. Киев: Diasoft,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320c.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Коробейников  В.П.   Принципы  математического  моделирования.   Владивосток:  Дальнаука, 1997.240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Самарский А.А., Ваблицевич П.Н., Самарская Е.А. Задачи и упражнения по численным методам. М.: Эдиториал УРСС, 2000. 208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Метрология, испытания и надежность навигационных приборов</w:t>
            </w:r>
          </w:p>
        </w:tc>
        <w:tc>
          <w:tcPr>
            <w:tcW w:type="dxa" w:w="8933"/>
          </w:tcPr>
          <w:p>
            <w:r>
              <w:t>Алиев Т. М., Тер-Хачатуров В. А. Измерительная техника. -М.: Высшая школа, 1991.-382с.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Помыкаев И.И., Селезнев В.П., Дмитроченко Л.А. Навигационные приборы и системы. М., “Машиностроение”,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В.А., Ялунина Г.В. Общая метрология.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Схиртладзе А.Г., Радкевич Я.М. Метрология, стандартизация и технические измерения. 2010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Авдуевский В.С. и др. (ред.) Надёжность и эффективность в технике. Том 06. Экспериментальная отработка и испытания. 1989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 и др. Гироскопические системы. Гироскопические приборы и системы. 1988</w:t>
            </w:r>
          </w:p>
        </w:tc>
        <w:tc>
          <w:tcPr>
            <w:tcW w:type="dxa" w:w="900"/>
          </w:tcPr>
          <w:p>
            <w:r>
              <w:t>117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Ишлинский А. Ю. Ориентация, гироскопы и инерциальная навигация. -М.; Наука, 1976.-670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 В., Сачков Г. П., Черноморский А. И. Гироскопические системы.-М.: Машиностроение, 1983.-319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Ишлинский А.Ю., Борзов В.И., Степаненко Н.П. Сборник задач и упражнений по теории гироскопов. 1979.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деятельность и подготовка научно-квалификационной работы (диссертации)</w:t>
            </w:r>
          </w:p>
        </w:tc>
        <w:tc>
          <w:tcPr>
            <w:tcW w:type="dxa" w:w="8933"/>
          </w:tcPr>
          <w:p>
            <w:r>
              <w:t>Рожнов В.Ф. Космические системы жизнеобеспечения / Учебное пособие. М.: Издательство МАИ, 2009.</w:t>
            </w:r>
          </w:p>
        </w:tc>
        <w:tc>
          <w:tcPr>
            <w:tcW w:type="dxa" w:w="900"/>
          </w:tcPr>
          <w:p>
            <w:r>
              <w:t>966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Малоземов В.В., Морозов Г.И. Экология аэрокосмических систем / Учебное пособие. М.: Издательство МАИ, 2002.</w:t>
            </w:r>
          </w:p>
        </w:tc>
        <w:tc>
          <w:tcPr>
            <w:tcW w:type="dxa" w:w="900"/>
          </w:tcPr>
          <w:p>
            <w:r>
              <w:t>329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Ю.А., Золотов А.А., Шаевич С.И. Методы оценки и обеспечения безопасности ракетно-космической техники при разработке/ Учебное пособие. М.: Издательство МАИ, 2002.</w:t>
            </w:r>
          </w:p>
        </w:tc>
        <w:tc>
          <w:tcPr>
            <w:tcW w:type="dxa" w:w="900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Малоземов В.В., Морозов Г.И. Безопасность жизнедеятельности в аэрокосмических системах / Учебное пособие. М.: Издательство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Квасников Л.А., Латышев Л.А., Пономарев-Степной Н.Н., др. Теория и расчет энергосиловых установок космических летательных аппаратов / Учебное пособие. М.: Издательство МАИ, 2001.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Ю.А., Позин А.А., Юнак А.И. Прогнозирование и управление экологической безопасностью при реализации сложных технических проектов / Учебное пособие. М.: Издательство МАИ, 2005.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Лойцянский Л.Г. Механика жидкости и газа / Учебник. М.: Дрофа, 2003. 840 с.</w:t>
            </w:r>
          </w:p>
        </w:tc>
        <w:tc>
          <w:tcPr>
            <w:tcW w:type="dxa" w:w="900"/>
          </w:tcPr>
          <w:p>
            <w:r>
              <w:t>155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Гущин В.И., Юсупова А.К. Коммуникации в контуре борт – Земля: основы контент-анализа / Учебное пособие. М.: Издательство Московского авиационного института,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Белозерова И. Н. Исследование биологического материала методом биометрии / Учебное пособие. М.: Издательство Московского авиационного института, 2005.</w:t>
            </w:r>
          </w:p>
        </w:tc>
        <w:tc>
          <w:tcPr>
            <w:tcW w:type="dxa" w:w="900"/>
          </w:tcPr>
          <w:p>
            <w:r>
              <w:t>78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Шафиркин А.В. Биологическое действие космических излучений и вопросы радиационной безопасности космических полетов / Учебное пособие. М.: Изд-во НИИЯФ МГУ,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Шафиркин А.В., Бенгин В.В. Космические исследования и взаимодействие космической среды с системами и материалами космических аппаратов. Глава 16 Особенности действия космической радиации на биологические объекты и радиационный риск длительных космических полетов. Глава в электронном учебнике http://slides.novalink.ru /contents/ (2007г.)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Шибанов Г.П., Мельников В.П. Безопасность жизнедеятельности в авиакосмической отрасли / Учебник. М.: Издательство Академия,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Демидова Н.С. Гидроэлектромагнитодинамика процессов переноса в системах жизнеобеспечения (космических, подводных, подземных) / Учебное пособие. М. Изд-во МАИ,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Микрюков В. Ю. Безопасность в техносфере. – М.: Изд. Вузовский учебник, Инфра-М, 2013. -254 с., ISBN: 978-5-9558-0169-8, 978-5-16-004313-5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Шибанов Г.П. Обитаемость космоса и безопасность пребывания в нем человека. М.: Машиностроение, 2007.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Кудрявцева Н.С. Основы проектирования эффективных систем терморегулирования космических аппаратов. М.: Издательство МАИ, 2012.</w:t>
            </w:r>
          </w:p>
        </w:tc>
        <w:tc>
          <w:tcPr>
            <w:tcW w:type="dxa" w:w="900"/>
          </w:tcPr>
          <w:p>
            <w:r>
              <w:t>64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Абрамов И.П., Дудник М.Н., Северин Г.И. и др. Космические скафандры России. М.: ОАО НПП «Звезда»,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Морозов Г.И. Проектирование биотехнических систем жизнеобеспечения космонавтов. М.: Издательство МАИ, 2010.</w:t>
            </w:r>
          </w:p>
        </w:tc>
        <w:tc>
          <w:tcPr>
            <w:tcW w:type="dxa" w:w="900"/>
          </w:tcPr>
          <w:p>
            <w:r>
              <w:t>84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Пилотируемая экспедиция на Марс / Под ред. А.С. Коротеева. М.: Российская академия космонавтики им. К.Э. Циолковского,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Кудрявцева Н.С. Анализ суммарной эквивалентной массы систем жизнеобеспечения экипажей КА/ Учебное пособие. М.: Кафедра 607, МАИ,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Аникеев А.А., Молчанов А.М., Янышев Д.С. Основы вычислительного теплообмена и гидродинамики. М.: Изд-во Либроком, 2010.</w:t>
            </w:r>
          </w:p>
        </w:tc>
        <w:tc>
          <w:tcPr>
            <w:tcW w:type="dxa" w:w="900"/>
          </w:tcPr>
          <w:p>
            <w:r>
              <w:t>82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Международная космическая станция, медико-биологические проблемы, под редакцией А.Григорьева, в 2-х томах. М.: Изд-ва Слово,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Морозов Г.И., Кудрявцева Н.С., Вострикова С.М. Проблемы теории безопасности технологических процессов в аэрокосмических системах. М.: Изд-во МАИ, 2013.</w:t>
            </w:r>
          </w:p>
        </w:tc>
        <w:tc>
          <w:tcPr>
            <w:tcW w:type="dxa" w:w="900"/>
          </w:tcPr>
          <w:p>
            <w:r>
              <w:t>117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Глобальная космическая энергопроизводственная система / Под ред. Л.А. Латышева. М.: Изд-во МАИ, 2011.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подготовки диссертации</w:t>
            </w:r>
          </w:p>
        </w:tc>
        <w:tc>
          <w:tcPr>
            <w:tcW w:type="dxa" w:w="8933"/>
          </w:tcPr>
          <w:p>
            <w:r>
              <w:t>Кузнецов И. Н. Диссертационные работы. Методика подготовки и оформления: учеб.-метод. пособие. – 4-е изд., перераб. и доп. – М. : Дашков и К*, 2010. – 488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 С. Д. Как защитить свою диссертацию : [практ. пособие]. – 3-е изд., перераб. и доп. – М. : ИНФРА-М, 2009. – 347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 А. Диссертация и ученая степень : пособие для соискателей. – 9-е изд., доп. и испр. – М.: ИНФРА-М, 2010. –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 Ю.Г. Диссертация: подготовка, защита, оформление: практическое пособие / Ю. Г. Волков; под ред. Н. И. Загузова. – М.: Гардарики, 2004. -185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7.32-2001 (Межгосударственный стандарт). Отчет о научно-исследовательской работе. Структура и правила оформления. – Минск: Межгосударственный совет по стандартизации, метрологии и сертификации,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Захаров А. А. Как написать и защитить диссертацию / А. А. Захаров,   Т. Г. Захарова. – СПб.: Питер, 2007.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Теплицкая Т. Ю. Научный и технический текст: правила составления и оформления. – Ростов-на-Дону: Феникс, 2007. –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Педагогическая практика</w:t>
            </w:r>
          </w:p>
        </w:tc>
        <w:tc>
          <w:tcPr>
            <w:tcW w:type="dxa" w:w="8933"/>
          </w:tcPr>
          <w:p>
            <w:r>
              <w:t>Столяренко Л.Д., Столяренко В.Е. Психология и педагогика для технических вузов. Ростов-на-Дону: Феникс,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Теория и технология обучения. Деятельностный подход. М.: Академия,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В. Л. Профильное обучение в общеобразовательном учреждении. Учебно-методическое пособие. М.: Перспектива.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С.Д.  Студент вуза: технологии обучения и профессиональной карьеры. Учеб. пособие для вузов. М.: ИНФРА-М. 2011.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Палат Е.С. Современные информационные технологии в образовании. М.: Академия.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Скок Г.Б. Как проанализировать собственную педагогическую деятельность: Учебн. Пособие для преподавателей / Отв. Ред. Ю.А.Кудрявцев – М.: Педагогическое общество России.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Талызина Н.Ф. Педагогическая психология. М.: академия, 2006. 288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Коржуев А.В. Общенаучные основы педагогики и педагогического поиска. М: URSS,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Буракова М.В. Изменение функций и роли преподавания в условиях новой образовательной технологии. Инновации в образовании.-2006.-№3.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Маленкова Л.И. Методика и техника планирования воспитательной работы. Народное образование. 2010. №10. с.231-236.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навигации</w:t>
            </w:r>
          </w:p>
        </w:tc>
        <w:tc>
          <w:tcPr>
            <w:tcW w:type="dxa" w:w="8933"/>
          </w:tcPr>
          <w:p>
            <w:r>
              <w:t>Навигация летательных аппаратов в околоземном пространстве. Москва 2017 г.ООО "Научтехлитиздат". Под ред. Жданджгава Г.И.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 Г.Г. Гончаренко,  В.Е. Мельников, Е.Н. Мельникова, А.И. Черноморский Датчики инерциальной информации/ под редакцией А.И. Черноморского: Учеб. пособие. –  М.: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Изд-во МАИ, 2011. – с.: ил.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Психология и педагогика высшей школы</w:t>
            </w:r>
          </w:p>
        </w:tc>
        <w:tc>
          <w:tcPr>
            <w:tcW w:type="dxa" w:w="8933"/>
          </w:tcPr>
          <w:p>
            <w:r>
              <w:t>Блинов В. И. Методика преподавания в высшей школе: учеб.-практ. пособие / В. И. Блинов, В. Г. Виненко, И. С. Сергеев. — М.: Издательство Юрайт, 2014. — 315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 и психология высшей школы / Л.Д. Столяренко [и др.]. – Ростов н/Д: Феникс, 2014. – 620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Психология и педагогика для преподавателей высшей школы учеб. пособие для слушателей подготовки и повышения квалификации предподавателей. МГТУ им.Н.Э.Баумана, 2014.  - 423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Денисова, О. П. Психология и педагогика: учебное пособие / О. П. Денисова: РАО; МПСИ. – М.: Флинта: МПСИ, 2008. – 235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Еникеев М.И. Общая и социальная психология. — М.: НОРМА – ИНФРА, 2000. 624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Маклаков А.Г. Общая психология. — СПб.: Питер,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Матрос Д.М., Полев Д.М., Мельников Н.Н. Управление качеством образования на основе новых информационных технологий и образовательного мониторинга. – 2-е изд., испр. и доп. — М.: Пед. общество России, 2001. – 128с.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Нуркова В.В., Березанская Н.Б. Психология. — М.: Юрайт-Издат, 2004. – 484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 и психология высшей школы: учебное пособие. / Под ред. М.В. Буланова-Топоркова. — Ростов н/Д: Феникс, 2002. – 544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и этика делового общения: Учебник для вузов/ под. ред. проф. В.Н. Лавриненко. - М., 2001.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Реан А.А., Бордовская Н.В., Розум С.И. Психология и педагогика. СПб.:  Питер, 2005. 432 с.</w:t>
            </w:r>
          </w:p>
        </w:tc>
        <w:tc>
          <w:tcPr>
            <w:tcW w:type="dxa" w:w="900"/>
          </w:tcPr>
          <w:p>
            <w:r>
              <w:t>47*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Чалдини Р. Психология влияния. Убеждай, воздействуй, защищайся . Питер, 2011.  - 334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Немов Р.С. Общая психология Психология личности в 3-х т. : учебник для высш. пед. учеб. заведений. Юрайт, 2012.  - 739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Крысько В.Г. Социальная психология Курс лекций : учеб. пособие для вузов по спец. 031000 "Педагогика и психология". Вузовский учебник: ИНФРА-М, 2012.  - 256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Вульфов Б.З., Иванов В.Д., Куканова Е.В., Пидкасистый П.И. Психология и педагогика Учебник для вузов. Юрайт:Высшее образование, 2010.  - 714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Бордовская Н.В., Реан А.А., Розум С.И. Психология и педагогика Учеб.пособие для вузов. Питер, 2007.  - 432 с.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Татур Ю.Г. Высшее образование: методология и опыт проектирования  Учеб. пособие по направл. "Педагогика проф. образования". Логос, 2006.  - 252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Шкицкий Ю.П. Инженерная педагогика Сб.ст.. МАДИ, 2001.  - 278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Латышина Д.И. История педагогики.История образования и педагогической мысли Учеб.пособие для вузов по спец."Педагогика и психология","Социальная педагогика"и"Педагогика". Гардарики, 2003.  - 601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Системный анализ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