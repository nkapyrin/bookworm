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05.11.16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 (аспирантура)</w:t>
            </w:r>
          </w:p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Шахова Н.И. Learn to Read Science. Курс английского языка для аспирантов: учеб. пособие / руков.– 16-е издание - М.: Флинта,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авиационных вузов. –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Structure/Авиационный английский: Воздушный транспорт и инфраструктура:  Учебное пособие по английскому языку. – М.: Изд-во МАИ, 2015.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Space Flight in English: Авиация и космонавтика на уроках английского языка: Учебное пособие по английскому языку. – М.: Изд-во МАИ, 2013.</w:t>
            </w:r>
          </w:p>
        </w:tc>
        <w:tc>
          <w:tcPr>
            <w:tcW w:type="dxa" w:w="900"/>
          </w:tcPr>
          <w:p>
            <w:r>
              <w:t>255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Денисова  О.И., Коротаева И.Э.,  Рогожина Л.А. Авиационный английский: современные технологии. (Aviation English: Modern Technologies): учебное пособие. На англ. яз. - Москва: НИУ МГОУ, 2016.-76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Громова  О.А., Алексеева Г.С., Покровская Н.М. Практический курс французского языка. Учебник  – 4-е изд. испр. и доп. М.: КДУ, 2012.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Жером  Багана. Александр Лангнер. Деловой французский язык. – М.: ФЛИНТА: Наука,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Ременникова И.А., Чепракова Л.А. Учебное пособие по чтению и переводу текстов на французском языке по авиационно-космической тематике. Гриф УМО.-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язык: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Ардова В.В. и др. Учебник немецкого языкадля вузов. – М.: Альянс, 2016.</w:t>
            </w:r>
          </w:p>
        </w:tc>
        <w:tc>
          <w:tcPr>
            <w:tcW w:type="dxa" w:w="900"/>
          </w:tcPr>
          <w:p>
            <w:r>
              <w:t>400*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Басова Н.В. и др. Немецкий язык для технических вузов. - М.: Феникс, 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Бориско Н.Ф. Бизнес-курс немецкого языка. – М.:ООО Дом славянской книги,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ЮНВЕС ЛИСТ,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An Advanced Course of English. Английский язык для продвинутых групп студентов, аспирантов, бакалавров и магистров инженерных специальностей. Математика и информатика. – М.: Изд. МАИ,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Английский язык для продвинутых групп студентов, аспирантов, бакалавров и магистров экономических специальностей. – М.: Изд. МАИ, 2010.</w:t>
            </w:r>
          </w:p>
        </w:tc>
        <w:tc>
          <w:tcPr>
            <w:tcW w:type="dxa" w:w="900"/>
          </w:tcPr>
          <w:p>
            <w:r>
              <w:t>104*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Лозовой П.И. Деловая переписка и документация. – М.: Изд. МАИ, 1997.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Турук И.Ф., Стойкова В.Н. Пособие по переводу научно-технических текстов с английского языка на русский. Изд. 4-е. М., «Высшая школа», 1975.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Cotton D., Falvey D., Kent S. Market Leader. Longman, 2012.</w:t>
            </w:r>
          </w:p>
        </w:tc>
        <w:tc>
          <w:tcPr>
            <w:tcW w:type="dxa" w:w="900"/>
          </w:tcPr>
          <w:p>
            <w:r>
              <w:t>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Presentations in English by Erica Williams; Macmillan, Oxford, UK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New Scientist, Science, Fujitsu Scientific &amp; Technical Journal, The Economist, Harvard Business Review, Aviation Week &amp; Space Technology, Flight International.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Англо-русский словарь. В.К. Мюллер. 2007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Современный англо-русский политехнический словарь.125000 слов – М.: Вече.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Попова И.Н., Казакова Ж.А. Грамматика французского языка. Практический курс. – М.: Нестор, 12 издание стереотипное, 2011.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Capital, Challenges, Ciel et Espace, Le Monde, Management, Patrimoine et Marché, Pour la Science, Science, Valeurs Actuelles, Aéronautique, Air et Cosmos, Air et Cosmos Aviation magazine international, Energie, Sport Auto.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Французско-русский словарь.  К.А. Ганшина.2015.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Новый французско-русский политехнический словарь. 70000 терминов и 4000 сокращений. – М.: РУССО.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научные издания: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Executive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Accounting, Organizations and Society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Administrative Science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American Economic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California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Econometrica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Entrepreneurship: Theory and Practice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Harvard Business Review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Human Resource Management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Information Systems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Human Resource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and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Applied Psychology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Ethics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Venturing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Consumer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Financial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International Business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Operations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Political Economy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Small Business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the American Statistical Association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Long Range Planning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International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MIS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MIT Sloan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Operations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Organizational Behavior and Human Decision Processes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Rand Journal of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Review of Financial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Strategic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Flight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Fleet. Aerospace Technologies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Aviation Week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Pilot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Rotors. The European 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RotorHUB.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Unmanned Vehicles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IEEE Transactions on Electron Devices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Circuit cellar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IET Radar Sonar Navig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Future Generation and Networking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Microelectronics Reliability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networks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Supercomputing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Computer Communications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Capital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Challenges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Ciel et Espace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Le Monde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Patrimoine et Marché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Pour la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Science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Valeurs Actuelles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Aéronautique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 Aviation magazine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Energie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Sport Auto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Elector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Flieger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Flug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MAX Planck Forschung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Informatik Spektrum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Информационно-измерительные и управляющие системы</w:t>
            </w:r>
          </w:p>
        </w:tc>
        <w:tc>
          <w:tcPr>
            <w:tcW w:type="dxa" w:w="8933"/>
          </w:tcPr>
          <w:p>
            <w:r>
              <w:t>Г.О. Фридлендер. Инерциальные системы навигации – М., ГИЗ Физико-математической литературы, 1961.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Инерциальные системы управления. Учебное пособие под ред. Д. Питтмана – М., Машиностроение, 1964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В.В. Гора, Г.Ф. Савинов. Бесплатформенные инерциальные навигационные системы. Учебное пособие – М., МАИ. 1964.</w:t>
            </w:r>
          </w:p>
        </w:tc>
        <w:tc>
          <w:tcPr>
            <w:tcW w:type="dxa" w:w="900"/>
          </w:tcPr>
          <w:p>
            <w:r>
              <w:t>94*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С.Ф. Коновалов, Е.А. Никитин, Л.М. Селиванова. Гироскопические системы, ч Ш. под редакцией Д.С. Пельпора. Акселерометры, датчики угловой скорости, интегрирующие гироскопы и гироинтеграторы – М., Высшая школа, 1980.</w:t>
            </w:r>
          </w:p>
        </w:tc>
        <w:tc>
          <w:tcPr>
            <w:tcW w:type="dxa" w:w="900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И.И. Помыкаев и др. Навигационные приборы и системы. Учебное пособие – М., Машиностроение,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Б.С.Петров. Вопросы теории инерциальных навигационных систем - М., Наука.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Кудрицкий, М.А. Синица, П.И. Чинаев. Автоматизация контроля радиоэлектронной литературы – М., Советское радио, 1977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Орлов С.А.Технологии разработки ПО. Разработка сложных программных систем. СПб.: Питер,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Бейзер Б. Тестирование черного ящика. Технологии функционального тестирования программного обеспечения и систем. - СПб.: Питер,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Липаев В.В. Методы обеспечения качества крупномасштабных программных средств. - М.: СИНТЕГ, 2003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Джон Уэйкерли, «Проектирование цифровых устройств». Т.I, II. М., Постмаркет, 2002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В.И.Матов, Ю.А.Белоусов, Е.П.Федосов. «Бортовые цифровые вычислительные машины и системы». М, Высшая школа, 1988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В.Г.Олифер, Н.В.Олифер. «Компьютерные сети. Принципы, технологии, протоколы». Учебник, СПБ: Питер, 2001 год.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Б.Н.Гаврилин, Е.И.Гуревич, В.А.Можаев, В.М.Шеленков. «Микропроцессорные средства систем управления». Учебное пособие, М.,МАИ, 2007 год.</w:t>
            </w:r>
          </w:p>
        </w:tc>
        <w:tc>
          <w:tcPr>
            <w:tcW w:type="dxa" w:w="900"/>
          </w:tcPr>
          <w:p>
            <w:r>
              <w:t>501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Вольфганг Трамперт. Измерение, управление и регулирование  помощью AVR микроконтроллеров. Киев. «МК-Пресс», 2006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С.Т.Хвощ, Н.Н.Варлинский, Е.А.Попов; Под. общ. ред. С.Т.Хвоща. Микропроцессоры и микро ЭВМ  в системах автоматического управления; Справочник. Л.Машиностроение. Ленингр.отд-ие, 1987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Букреев и др. Интегральные микросхемы.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Л.Н.Лысенко. Наведение и навигация баллистических ракет. М.Издательство МГТУ им. Н.Э.Баумана. 2007 год.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В.Я.Мизрохи. Проектирование управления зенитных ракет. М.»Экслибрис-Пресс»,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В.А.Шахнова. Справочник «Микропроцессоры и микропроцессорные комплекты интегральных микросхем» тт 1,2., М, Радио и связь, 1988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Ю.В.Новиков, П.К.Скоробогатов. «Основы микропроцессорной техники» Учебное пособие ООО «Интуит». М, 2005 год.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Б.С.Петров. Вопросы теории инерциальных навигационных систем. М.Наука. 2003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Е.В.Орлов. Проектирование систем  телеуправления. Ижевск. Издательский дом «Удмуртский университет». 2000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А.В.Беляев. Пять доступных лекций по наведению ракет. М.Либроком. 2011 год.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 и философия науки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Комплексирование подсистем измерительно-вычислительных комплексов</w:t>
            </w:r>
          </w:p>
        </w:tc>
        <w:tc>
          <w:tcPr>
            <w:tcW w:type="dxa" w:w="8933"/>
          </w:tcPr>
          <w:p>
            <w:r>
              <w:t>Бабич О. А. Обработка информации в навигационных комплексах. -М.: Машиностроение, 1991. -512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Savage P.G. Strapdown Analytics, Strapdown Associates . Inc., Maple Plain, Minnesota,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Titterton David H., Weston John L. Strapdown Inertial Navigation Technology, 2nd Edition. – 2004.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Контроль, диагностика и идентификация информационно-измерительных и управляющих систем</w:t>
            </w:r>
          </w:p>
        </w:tc>
        <w:tc>
          <w:tcPr>
            <w:tcW w:type="dxa" w:w="8933"/>
          </w:tcPr>
          <w:p>
            <w:r>
              <w:t>Идентификация и диагностика систем: учеб. для высш. учеб. заведений / А.А.Алексеев, Ю.А. Кораблев, М.Ю. Шестопалов. – М.: Издательский центр «Академия», 2009 – 352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Егупов Н. Д., Пупков К. А. Методы классической и современной теории автоматического управления. В 5 томах. Том 2. Статистическая динамика и идентификация систем автоматического управления: Учебник для вузов. – М.: Изд-во МГТУ им. Н. Э. Баумана,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 Управление полетом маневренных самолетов. М.: филиал Воениздат, 2007 г., 480 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  Голубев И.С. Новиков В.Н. и др. Беспилотные летательные аппараты. М.: МАИ, 2008. – 650 с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Анастаськин А.В., Агеев В.А. и др. Системы управления ЛА, под ред. Г.Н.Лебедева., М.Ж МАИ, 2008. – 756 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Пащенко Ф. Ф. Введение в состоятельные методы моделирования систем. В 2 частях. Часть 2. Идентификация нелинейных систем: Учебник для вузов: В 2-х кн. – М.: Финансы и статистика,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Белогородский С.Л. Автоматизация управления посадкой самолета. М.: Транспорт, 1972, - 352 с.: ил.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Власов М.В., Мосолов В.Е. Система автоматического управления легкого самолета. Учебное пособие. – М.: Изд-во МАИ, 1993, - 48 с.: ил.</w:t>
            </w:r>
          </w:p>
        </w:tc>
        <w:tc>
          <w:tcPr>
            <w:tcW w:type="dxa" w:w="900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И.А.,  Окоемов Б.Н., Чикулаев М.С.. Системы автоматической посадки. - М.:  Машиностроение.  1975. -216с.: ил.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Аэродинамика и динамика полета магистральных самолетов. Под ред. Бюшгенса Г.С., Москва-Пекин: АВИА-ИЗДАТЕЛЬСТВО КНР, 1995. – 772 с., ил.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Аэродинамика, устойчивость и управляемость сверхзвуковых самолетов. Под ред. Бюшгенса Г.С., М.: Наука. Физматлит.,  1998. – 816 с., ил.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Математические методы обработки результатов измерений</w:t>
            </w:r>
          </w:p>
        </w:tc>
        <w:tc>
          <w:tcPr>
            <w:tcW w:type="dxa" w:w="8933"/>
          </w:tcPr>
          <w:p>
            <w:r>
              <w:t>В.В. Воеводин Математические модели и методы в параллельных процессах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.- М:  Наука, 1986, 294с..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Воеводин Параллельные вычисления – М: БХВ-Петербург, 2002.,-608с.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Т.В. Захарова, О.В. Шестаков Вейвлет-анализ и его приложения –М: ИНФРА-М,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157с.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К.А.Пупков, Н.Д. Егупов и др. Нестационарные системы автоматического управления: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анализ, синтез и оптимизация -М:МГТУ им. Н.Э. Баумана 2007, 605с.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А.А.Боровков  Математическая статистика. Оценка параметров. Проверка гипотез.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–М.: Наука,2007., 472с.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Боровков Математическая статистика -М: Лань., 2010.,704с.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.В.Е.Гмурман  Руководство по решению задач по теории вероятностей и математической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статистике-М.:  Высшая школа., 2004. 479с.</w:t>
            </w:r>
          </w:p>
        </w:tc>
        <w:tc>
          <w:tcPr>
            <w:tcW w:type="dxa" w:w="900"/>
          </w:tcPr>
          <w:p>
            <w:r>
              <w:t>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Г.И. Ивченко, Ю.Н. Медведев Введение в математическую статистику  Изд-во ЛКИ,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2010. 600с.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Г.П.Климов Теория вероятностей и математическая статистика.– М.: МГУ. 2011. 386с.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А.В.Шаронов Методы и алгоритмы обработки результатов экспериментальных исследований - М.: МАИ, 2004.</w:t>
            </w:r>
          </w:p>
        </w:tc>
        <w:tc>
          <w:tcPr>
            <w:tcW w:type="dxa" w:w="900"/>
          </w:tcPr>
          <w:p>
            <w:r>
              <w:t>157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М.Г. Серебренников, А.А. Первозванский Выявление скрытых периодичностей –М: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Наука,1965, 244с.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Г.Крамер Математические основы статистики-М: Мир, 1975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Шаронов Конспект лекций по дисциплине “Обработка экспериментальных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данных на ЭВМ”   ”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 Блаттер  Вейвлет анализ  Основы теории –М: Техносфера, 2004.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и технические средства получения измерительной информации в управляющих системах</w:t>
            </w:r>
          </w:p>
        </w:tc>
        <w:tc>
          <w:tcPr>
            <w:tcW w:type="dxa" w:w="8933"/>
          </w:tcPr>
          <w:p>
            <w:r>
              <w:t>Водовозов А.М. Элементы систем автоматики. -М.: Издательский центр «Академия», 2008, 224с.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Опадчий Ю.Ф. и др. Аналоговая и цифровая электроника. –М.: Горячая линия –Телеком, 2006, 768с.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Абрамов В.М. Электронные элементы устройств автоматического управления. –М.: ИКЦ «Академкнига», 2006. -680с.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курсу «Технические средства автоматики»/ Исаичев В.С., Можаев В.А., Спокойный Ю.Г., Шеленков В.М.; Под ред. В.М. Шеленкова - М: МАИ, 1987-60 с-30 экз.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устройств. –М.: Издательский дом «Додека-XXI», 2007. -528с.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Гутников В.С. Интегральная электроника в измерительных устройствах: - Л. Энергоатомиздат. -1988 - 304 с - 20 экз.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Зангер Г. Электронные системы. Теория и применение. Пер. с англ., под ред. М.Д.Карасева. - М: Мир-1980-387 с- 10 экз.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математического моделирования</w:t>
            </w:r>
          </w:p>
        </w:tc>
        <w:tc>
          <w:tcPr>
            <w:tcW w:type="dxa" w:w="8933"/>
          </w:tcPr>
          <w:p>
            <w:r>
              <w:t>Малышев В.В. Методы оптимизации в задачах системного анализа и управления: Учебное пособие. – М.: Изд-во МАИ-ПРИНТ, 2010.</w:t>
            </w:r>
          </w:p>
        </w:tc>
        <w:tc>
          <w:tcPr>
            <w:tcW w:type="dxa" w:w="900"/>
          </w:tcPr>
          <w:p>
            <w:r>
              <w:t>462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проблемы вычислительной математики и математического моделирования : в 2 т. /  [отв. ред. Н. С. Бахвалов, В. В. Воеводин] Ин-т вычисл. математики. - М.: Наука, 2005.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Исследование операций. Задачи, принципы, методология – М.:Высшая школа, 2007.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моделирование: Идеи, методы, примеры. – М.: Физматлит, 2008.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 Я., Яковлев С. А. Моделирование систем: Учеб. для вузов — 3-е изд., перераб. и доп. — М.: Высш. шк., 2001.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Аверченков В.И., Федоров В.П., Хейфец М.Л. Основы математического моделирования технических систем / Учебное пособие. Брянск: Изд-во БГТУ, 2004. – 271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Н.А., Токмачев М.Г. Основы математического моделирования / Учебное пособие. М.: Физический факультет Мгу, 2013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Гилл Ф, Мюррей У., Райт М. Практическая оптимизация. – М.:Мир, 1985 –512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 А.А., Бобронников В.Т., Красильщиков М.Н., Малышев В.В. Статистическая динамика и оптимизация управления летательных аппаратов.- М.: Машиностроение, 1985.– 280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Методы оптимизации сложных систем. Учебное пособие. - М.: МАИ, 1981.- 76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Программирование оптимального управления летательными аппаратами. – М.: МАИ, 1982.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Полак Э. Численные методы оптимизации. Единый подход. – М.: Мир, 1974- 376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Бахвалов Н. С. Численные методы / Н. С. Бахвалов, Н. П. Жидков, Г. М. Кобельков. –  М.: Лаборатория базовых знаний, 2001. – 632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Гультяев А.К. МаtLаЬ 5.2 Имитационное моделирование в среде Windows. СП.: Корона-принт,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Компьютерные сети. Всеобъемлющее руководство по устройству, работе и проектированию. Энциклопедия пользователя. Пер. с англ. Киев: Diasoft,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320c.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Коробейников  В.П.   Принципы  математического  моделирования.   Владивосток:  Дальнаука, 1997.240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Самарский А.А., Ваблицевич П.Н., Самарская Е.А. Задачи и упражнения по численным методам. М.: Эдиториал УРСС, 2000. 208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обработки изображений и распознавания образов</w:t>
            </w:r>
          </w:p>
        </w:tc>
        <w:tc>
          <w:tcPr>
            <w:tcW w:type="dxa" w:w="8933"/>
          </w:tcPr>
          <w:p>
            <w:r>
              <w:t>Методы компьютерной обработки изображений. Под ред. В.А.Сойфера. М., Физматлит, 2003. –780 с.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Местецкий Л. М. Непрерывная морфология бинарных изображений: фигуры, скелеты,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циркуляры // Москва, Физматлит, 2009, 288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У. Прэтт «Цифровая обработка изображений» т. 1,2, М.Мир, 1982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Розенфельд «Распознавание и обработка изображений с помощью ЭВМ» М.Мир, 1972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.Патрик Э. «Основы теории распознавания образов» М.Сов. радио, 1980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Р.Дуда, П.Харт. Распознавание образов и анализ сцен. М., «Мир», 1976.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–512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Виттих В.А., Сергеев В.В., Сойфер В.А. Обработка изображений в автоматизированных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системах научных исследований.М.: Наука, 1982. 213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Линдли К. Практическая обработка изображений на языке СИ. М.: Мир, 1996. 510с.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Kenneth R. Castelman. Digital image processing.–Prentice Hall, Englewood Cliff, New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Jersey, 1996. –668 p.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Старовойтов В.В. Локальные геометрические методы цифровой обработки и анализа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изображений.–Минск: Институт технической кибернетики НАН Беларуси, 1997.–284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Theodoridis S., Koutroumbas K. Pattern Recognition. –Academic Press, 1999. –620 p.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L. da F.Costa, R.M.Cesar Jr. Shape analysis and classification: theory and practice.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CRC Press LLC, 2001. –660 p.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Моделирование, идентификация и оптимизация при обработке информации для управления подвижными объектами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курсу:"Моделирование ,идентификация и оптимизация"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Костюков В.М.,Ман Нгуен Методическое пособие по лабораторным работам курса "Моделирование идентификация и оптимизация" Электронная версия.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деятельность и подготовка научно-квалификационной работы (диссертации)</w:t>
            </w:r>
          </w:p>
        </w:tc>
        <w:tc>
          <w:tcPr>
            <w:tcW w:type="dxa" w:w="8933"/>
          </w:tcPr>
          <w:p>
            <w:r>
              <w:t>ГОСТ Р 7.0.11-2011. Диссертация и автореферат диссертации. Структура и правила оформления.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7.0.12-2011. Сокращение слов и словосочетаний на русском языке.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7.0.5-2008. Библиографическая запись. Библиографическая ссылка. Общие требования и правила составления.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Плохотников К.Э. Математическое моделирование и вычислительный эксперимент. Методология и практика . Едиториал УРСС, 2003.  - 280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Летенко В.А., Туровец О.Г. Организация машиностроительного производства. Теория и практика . Машиностроение, 1982.  - 208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Арендт В.Р., Сэвент К.Дж. Практика следящих систем . Госэнергоиздат, 1962.  - 556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Б.А. Диссертация и ученая степень. Новые положения о защите и диссертационных советах с авторскими комментариями (пособие для соискателей) . ИНФРА-М, 2012.  - 252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Адгамов Р.И., Берхеев М.М., Заляев И.А., и др. Автоматизированные испытания в авиастроении . Машиностроение, 1989.  - 231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Зайцев Ю.И., Лапин А.А., Меерович Г.Ш., Миронов А.Д. Задачи и структура летных испытаний самолетов и вертолетов . Машиностроение, 1982.  - 144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Адаменко А.Н., Ашеров А.Т., Бердников И.Л., и др. Информационно-управляющие человеко-машинные системы Исследование,проектирование,испытания:Справочник. Машиностроение, 1993.  - 527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Даниев Ю.Ф., Переверзев Е.С. Испытания и надежность технических систем . 1999.  - 223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Зрелов В.Н., Пискунов В.А. Испытания топлив для авиационных реактивных двигателей . Машиностроение, 1974.  - 200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Судаков Р.С. Испытания технических систем: выбор объемов и продолжительности . Машиностроение, 1988.  - 271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Вострокнутов Н.Н. Цифровые измерительные устройства.Теория погрешностей,испытания,поверка . Энергоатомиздат, 1990.  - 208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практика</w:t>
            </w:r>
          </w:p>
        </w:tc>
        <w:tc>
          <w:tcPr>
            <w:tcW w:type="dxa" w:w="8933"/>
          </w:tcPr>
          <w:p>
            <w:r>
              <w:t>Вайндорф-Сысоева М.Е. Технология исполнения и оформления научно-исследовательской работы. - М.: ЦГЛ,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И.Н. Научное исследование: методика проведения и оформление. - М.: Дашков и Ко, 2008. - 460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Кузнецов И.Н. Документационное обеспечение управления и делопроизводство учебник для высш. и сред. спец. учеб. заведений. Юрайт, 2010.  - 576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подготовки диссертации</w:t>
            </w:r>
          </w:p>
        </w:tc>
        <w:tc>
          <w:tcPr>
            <w:tcW w:type="dxa" w:w="8933"/>
          </w:tcPr>
          <w:p>
            <w:r>
              <w:t>Кузнецов И. Н. Диссертационные работы. Методика подготовки и оформления: учеб.-метод. пособие. – 4-е изд., перераб. и доп. – М. : Дашков и К*, 2010. – 488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 С. Д. Как защитить свою диссертацию : [практ. пособие]. – 3-е изд., перераб. и доп. – М. : ИНФРА-М, 2009. – 347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 А. Диссертация и ученая степень : пособие для соискателей. – 9-е изд., доп. и испр. – М.: ИНФРА-М, 2010. –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 Ю.Г. Диссертация: подготовка, защита, оформление: практическое пособие / Ю. Г. Волков; под ред. Н. И. Загузова. – М.: Гардарики, 2004. -185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7.32-2001 (Межгосударственный стандарт). Отчет о научно-исследовательской работе. Структура и правила оформления. – Минск: Межгосударственный совет по стандартизации, метрологии и сертификации,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Захаров А. А. Как написать и защитить диссертацию / А. А. Захаров,   Т. Г. Захарова. – СПб.: Питер, 2007.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Теплицкая Т. Ю. Научный и технический текст: правила составления и оформления. – Ростов-на-Дону: Феникс, 2007. –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Педагогическая практика</w:t>
            </w:r>
          </w:p>
        </w:tc>
        <w:tc>
          <w:tcPr>
            <w:tcW w:type="dxa" w:w="8933"/>
          </w:tcPr>
          <w:p>
            <w:r>
              <w:t>Столяренко Л.Д., Столяренко В.Е. Психология и педагогика для технических вузов. Ростов-на-Дону: Феникс,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Теория и технология обучения. Деятельностный подход. М.: Академия,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В. Л. Профильное обучение в общеобразовательном учреждении. Учебно-методическое пособие. М.: Перспектива.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С.Д.  Студент вуза: технологии обучения и профессиональной карьеры. Учеб. пособие для вузов. М.: ИНФРА-М. 2011.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Палат Е.С. Современные информационные технологии в образовании. М.: Академия.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Скок Г.Б. Как проанализировать собственную педагогическую деятельность: Учебн. Пособие для преподавателей / Отв. Ред. Ю.А.Кудрявцев – М.: Педагогическое общество России.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Талызина Н.Ф. Педагогическая психология. М.: академия, 2006. 288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Коржуев А.В. Общенаучные основы педагогики и педагогического поиска. М: URSS,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Буракова М.В. Изменение функций и роли преподавания в условиях новой образовательной технологии. Инновации в образовании.-2006.-№3.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Маленкова Л.И. Методика и техника планирования воспитательной работы. Народное образование. 2010. №10. с.231-236.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Психология и педагогика высшей школы</w:t>
            </w:r>
          </w:p>
        </w:tc>
        <w:tc>
          <w:tcPr>
            <w:tcW w:type="dxa" w:w="8933"/>
          </w:tcPr>
          <w:p>
            <w:r>
              <w:t>Гриб Е.В., Пономарева Д.И., Стульник Т.Д. Психология и педагогика учеб.-метод. пособие для студентов техн. фак. (учеб.-метод. работа). Воен. ун-т, 2011.  - 70 с.</w:t>
            </w:r>
          </w:p>
        </w:tc>
        <w:tc>
          <w:tcPr>
            <w:tcW w:type="dxa" w:w="900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Вульфов Б.З., Иванов В.Д., Куканова Е.В., Пидкасистый П.И. Психология и педагогика Учебник для вузов. Юрайт:Высшее образование, 2010.  - 714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Изюмова И.В. Психология и педагогика учеб. пособие по направл. 080200 "Менеджмент" (профиль "Производствен. менеджмент"). Доброе слово, 2013.  - 303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педагог. и психолог. направл. и спец.. Логос, 2009.  - 383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педагогич.и психологич.напр.и спец.. Логос, 2004.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Психология и педагогика для преподавателей высшей школы учеб. пособие для слушателей подготовки и повышения квалификации предподавателей. МГТУ им.Н.Э.Баумана, 2014.  - 423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Педагогика и психология высшего образования:от деятельности к личности Учеб.пособие для фак.и институтов повышения квалификации преподавателей вузов и аспирантов. Аспект Пресс, 1995.  - 271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Шадриков В.Д. Качество педагогического образования . Логос, 2012.  - 199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Фридман Л.М. Основы проблемологии . ЛИБРОКОМ, 2009.  - 217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Буланова-Топоркова М.В., Духавнева А.В., Столяренко Л.Д.  Педагогика и психология высшей школы. Учебное пособие. Ростов-на-Дону: Феникс,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М.Т., Педагогика высшей школы. Учебное пособие. Москва: Юнити-Дана,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Митин А.Н. Основы педагогической психологии высшей школы: учебное пособие. – М.: Проспект –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 профессионального образования: учеб. Пособие для студ. высш. учеб.завед. / Е.П.Белозерцев, А.Д.Гонеев, А.Г.Пашков и др.,; Под ред. В.А.Сластенина. – 2-е изд., стер. – М.: Издательский центр «Академия», 2006. –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профессионального образования: учебник для студ. высш.учеб.завед /Э.Ф.Зеер. – М.: Издательский центр «Академия», 2009. –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Симонов В.П. Педагогика и психология высшей школы. Инновационный курс для подготовки магистров. М., Вузовский учебник. ИНФРА-М,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Сорокопуд Ю.В. Педагогика высшей школы: учебное пособие. – Ростов-на-Дону: Феникс,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Шарипов Ф.В. Педагогика высшей школы: Учеб пособие. – Уфа: РИО РУНМЦ МО РБ, 2008. – 326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 Андрогогика: теория и практика образования взрослых: Учеб. Пособие для студентов вузов/ М.Т.Громкова. – М.: ЮНИТИ-ДАНА, 2005. – 495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Зеер Э.Ф. Психология профессий: Учебное пособие для студентов вузов. – 2-е изд., перераб., доп. – М.: Академический Проект; Екатеринбург: Деловая книга, 2005. – 336 с. – («Gaudeamus»)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Педагогика: учебное пособие для студ. вузов и пед. колледжей / под ред. П.И. Пидкасистого. -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Бордовская Н.В. Педагогика / Н.В. Бордовская, А.А. Реан. - СПб., 2000.</w:t>
            </w:r>
          </w:p>
        </w:tc>
        <w:tc>
          <w:tcPr>
            <w:tcW w:type="dxa" w:w="900"/>
          </w:tcPr>
          <w:p>
            <w:r>
              <w:t>47*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Попков В.А. Дидактика высшей школы / В.А. Попков, А.В. Коржуев. -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Психолого-педагогический практикум: Учебное пособие / Авт.-сост. А.К. Быков. – М.: ТЦ Сфера, 2009. – 128 с. (Учебное пособие).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Новые педагогические и информационные технологии в системе образования: учеб.пособие для студ.высш.учеб.заведений / Е.С. Полат, М.Ю. Бухаркина, М.В. Моисеева, А.Е. Петров; под.ред. Е.С. Полат. – 3-е изд., испр. и доп. – М.: Издательский центр «Академия», 2008. – 272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Пономарев Н.Л Образовательные инновации. Государственная политика и управление: учеб. пособие для студ. высш. учеб. заведений / Н.Л. Пономарев, Б.М. Смирнов. – М.: Издательский центр «Академия», 2007. –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Сенько Ю.В. Гуманитарные основы педагогического образования. -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Столяренко Л.Д. Педагогическая психология. Серия «Учебники и учебные пособия». – 2-е изд., перераб. и доп. – Ростов н/Д: «Феникс», 2009. – 544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Сумина Т.Г. Теория и методика воспитательной работы [Текст]: курс лекций /Т.Г.Сумина. Екатеринбург: Изд-во Рос. гос.проф.-пед.ун-та, 2010. – 124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Преподавание и воспитание в высшей школе. - М.,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пед. и психолог.направлениям и спец.. Логос, 2001.  - 383 с.</w:t>
            </w:r>
          </w:p>
        </w:tc>
        <w:tc>
          <w:tcPr>
            <w:tcW w:type="dxa" w:w="900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Немов Р.С. Психология Экспериментальная педагогическая психология и психодиагностика Учебник для студентов высш.пед.учеб.заведений:В 3 кн.. Просвещение:ВЛАДОС, 1995.  - 508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Возрастная и педагогическая психология Тексы. МГУ, 1992.  - 268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Системный анализ</w:t>
            </w:r>
          </w:p>
        </w:tc>
        <w:tc>
          <w:tcPr>
            <w:tcW w:type="dxa" w:w="8933"/>
          </w:tcPr>
          <w:p>
            <w:r>
              <w:t>Лебедев А.А. Курс системного анализа. Учебное пособие. – М.: Изд-во Машиностроение-Полет, 2010.</w:t>
            </w:r>
          </w:p>
        </w:tc>
        <w:tc>
          <w:tcPr>
            <w:tcW w:type="dxa" w:w="900"/>
          </w:tcPr>
          <w:p>
            <w:r>
              <w:t>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синтеза систем ЛА. /Авт. Лебедев А.А., Бобронников В.Т. и др. Учебное пособие, 2 - е издание. - М: Издательство МАИ, 1996.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Перегудов Ф.И., Тарасенко Ф.П. Введение в системный анализ. Учебное пособие. – М: Высшая Школа, 1989.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