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24.03.02.Б14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  <w:vMerge w:val="restart"/>
          </w:tcPr>
          <w:p>
            <w:r>
              <w:t>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Алгоритмические языки и программирование</w:t>
            </w:r>
          </w:p>
        </w:tc>
        <w:tc>
          <w:tcPr>
            <w:tcW w:type="dxa" w:w="8933"/>
          </w:tcPr>
          <w:p>
            <w:r>
              <w:t>Основы современных компьютерных технологий. /Под ред. А.Д.Хомоненко. — СПб : Корона-принт, 1998.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Брайан Керниган, Деннис Ритчи Язык программирования C. — М.: Вильямс,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Подбельский В. В. Практикум по программированию на языке Си++. — М.: Финансы и статистика,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Подбельский В. В., Фомин С. С. Курс программирования на языке Си++. — М.: Финансы и статистика, 2012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Ахо А.,.Хопрофт Дж, Ульман Дж Структуры данных и алгоритмы. Вильямс. М.,С.-П., Киев,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Вирт Н. Алгоритмы и структуры данных. Невский диалект. 2002.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Хусаинов. Б.С. Структуры и алгоритмы обработки данных. Примеры на языке Си. — М.: Финансы и статистика,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Дейтел Х. М., Дейтел П. Дж. Как программировать на С. — М.: Бином-Пресс, 2009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Демидович Е. М. Основы алгоритмизации и программирования. Язык Си. — СПб.: БХВ-Петребург,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Культин Н. С/С++ в задачах и примерах. — СПб.: БХВ-Петребург, 2008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Подбельский В. В. ЯзыкСи++. — М.: Финансы и статистика,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Р. Седжвик. Фундаментальные алгоритмы на Си. — СПб:ООО «ДиаСофтЮП»б 2003б – 672 с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Аппаратное обеспечение пилотажно-навигационных комплексов</w:t>
            </w:r>
          </w:p>
        </w:tc>
        <w:tc>
          <w:tcPr>
            <w:tcW w:type="dxa" w:w="8933"/>
          </w:tcPr>
          <w:p>
            <w:r>
              <w:t>Гончаренко Г.Г., Мельников В.Е., Мельникова Е.Н., Черноморский А.И. Датчики инерциальной информации учеб. пособие для вузов 160401 "Управляющие, пилотажно-навигационные и электроэнергетические комплексы ЛА" направл. 160400 "Системы управления движением и навигация" . МАИ-ПРИНТ, 2011.  - 354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Куршин В.В., Малышев В.В., Ревнивых С.Г. Введение в спутниковую навигацию учеб. пособие для вузов РФ по спец. 160703 "Динамика полета и управление движением ЛА". МАИ-ПРИНТ, 2008.  - 187 с.</w:t>
            </w:r>
          </w:p>
        </w:tc>
        <w:tc>
          <w:tcPr>
            <w:tcW w:type="dxa" w:w="900"/>
          </w:tcPr>
          <w:p>
            <w:r>
              <w:t>820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Бакулев П.А., Сосновский А.А. Радионавигационные системы учеб. для вузов по специальности "Радиоэлектронные системы" направления подготовки "Радиотехника". Радиотехника, 2011.  - 269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49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Бортовое и наземное оборудование беспилотных аппаратов</w:t>
            </w:r>
          </w:p>
        </w:tc>
        <w:tc>
          <w:tcPr>
            <w:tcW w:type="dxa" w:w="8933"/>
          </w:tcPr>
          <w:p>
            <w:r>
              <w:t>Алешин Б.С., Афонин А.А., Веремеенко К.К., Кошелев Б.В. Ориентация и навигация подвижных объектов : современные информационные технологии  . Физматлит, 2006.  - 422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Селезнев В.П., Дмитроченко Л.А., Помыкаев И.И. Навигационные приборы и системы учеб.пособие для студ. вузов, обучающихся по спец."Гироскопические приборы и устройства". Машиностроение, 1983.  - 455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29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Введение в аэрокосмическое приборостроение</w:t>
            </w:r>
          </w:p>
        </w:tc>
        <w:tc>
          <w:tcPr>
            <w:tcW w:type="dxa" w:w="8933"/>
          </w:tcPr>
          <w:p>
            <w:r>
              <w:t>Кошелев Б.В. Электронный конспект лекций по курсу «Введение в специальность»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 Электронные методические указания по выполнению лабораторных работ по курсу «Введение в специальность».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Н.Ф. Зобов, Кошелев Б.В. Современные проблемы развития и внедрения аэронавигационной системы будущего. – М., МАИ, 2003, 202 стр.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Коптев А.Н. Авиационное и радиоэлектронное оборудование воздушных судов гражданской авиации (в 3-х книгах):.- Самара: Изд-во СГАУ,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Г.А. Кржижановского Концепция и системы СNS/ATM в гражданской авиации, М. ИКЦ «Академкнига»,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В.Н., Вейтин В.Е., Введение в реактивно-космическую технику. – М.: МАИ,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В.П,, Паничкин Н.И. Основы авиационной и ракетно-космической техники. – М.: МАИ, 1998.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Егер С.М., Матвеенко А.М., Шаталов И.А. Основы авиационной техники: учебник/Под ред. И.А. Шаталова/. –М.: Издательство МАИ, 1999.</w:t>
            </w:r>
          </w:p>
        </w:tc>
        <w:tc>
          <w:tcPr>
            <w:tcW w:type="dxa" w:w="900"/>
          </w:tcPr>
          <w:p>
            <w:r>
              <w:t>441*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Аржанников Н.С., Садекова Г.С. Аэродинамика летательных аппаратов. –М.: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Энциклопедия «Авиация»./Под ред. Свищева Г.П. –М.:Большая Российская энциклопедия, 1994.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Энциклопедия «Космонавтика»./Под ред. Глушко В.П.- М.: Советская энциклопедия, 1985.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Житимирский Г.И, Конструкция самолетов. – М.: Машиностроение,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Авиастроение России./ Под ред. Проф.Братухина А.Г. – М.: Машиностроение, 1995.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Д.А. История самолетов. Начальный период. – М.: РОСС ПЭИ, 1995.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Д.А, История самолетов 1919-1945 г. – М.: РОСС ПЭИ, 1997.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Полная энциклопедия мировой авиации. Самолеты и вертолеты ХХ столетия./ Под ред. Дэвида Дональда. – Издание на русском языке – г. Самара: Корпорация «Федоров», 1997.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Русланов В.И, Московский авиационный институт. Факты, цифры, документы. М.: Изд-во МАИ, 2010.</w:t>
            </w:r>
          </w:p>
        </w:tc>
        <w:tc>
          <w:tcPr>
            <w:tcW w:type="dxa" w:w="900"/>
          </w:tcPr>
          <w:p>
            <w:r>
              <w:t>2076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Матвеенко А.М., Шустров Ю.М. 101 выдающийся летательный аппарат. – М.: Изд-во МАИ, 2005.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Ю.А. Соловьев, Системы спутниковой навигации. М. Эко-Трендз, 2000, 266 стр..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 Павлов, Гироскопический эффект и его применение, Ленинград.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Г.И. Блюмин Гироскопические приборы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Введение в специальность</w:t>
            </w:r>
          </w:p>
        </w:tc>
        <w:tc>
          <w:tcPr>
            <w:tcW w:type="dxa" w:w="8933"/>
          </w:tcPr>
          <w:p>
            <w:r>
              <w:t>Кошелев Б.В. Электронный конспект лекций по курсу «Введение в специальность»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 Электронные методические указания по выполнению лабораторных работ по курсу «Введение в специальность».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Н.Ф. Зобов, Кошелев Б.В. Современные проблемы развития и внедрения аэронавигационной системы будущего. – М., МАИ, 2003, 202 стр.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Коптев А.Н. Авиационное и радиоэлектронное оборудование воздушных судов гражданской авиации (в 3-х книгах):.- Самара: Изд-во СГАУ,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Г.А. Кржижановского Концепция и системы СNS/ATM в гражданской авиации, М. ИКЦ «Академкнига»,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В.Н., Вейтин В.Е., Введение в реактивно-космическую технику. – М.: МАИ,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В.П,, Паничкин Н.И. Основы авиационной и ракетно-космической техники. – М.: МАИ, 1998.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Егер С.М., Матвеенко А.М., Шаталов И.А. Основы авиационной техники: учебник/Под ред. И.А. Шаталова/. –М.: Издательство МАИ, 1999.</w:t>
            </w:r>
          </w:p>
        </w:tc>
        <w:tc>
          <w:tcPr>
            <w:tcW w:type="dxa" w:w="900"/>
          </w:tcPr>
          <w:p>
            <w:r>
              <w:t>441*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Аржанников Н.С., Садекова Г.С. Аэродинамика летательных аппаратов. –М.: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Энциклопедия «Авиация»./Под ред. Свищева Г.П. –М.:Большая Российская энциклопедия, 1994.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Энциклопедия «Космонавтика»./Под ред. Глушко В.П.- М.: Советская энциклопедия, 1985.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Житомирский Г.И, Конструкция самолетов. – М.: Машиностроение, 1995.</w:t>
            </w:r>
          </w:p>
        </w:tc>
        <w:tc>
          <w:tcPr>
            <w:tcW w:type="dxa" w:w="900"/>
          </w:tcPr>
          <w:p>
            <w:r>
              <w:t>143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Авиастроение России./ Под ред. Проф.Братухина А.Г. – М.: Машиностроение, 1995.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Д.А. История самолетов. Начальный период. – М.: РОСС ПЭИ, 1995.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Д.А, История самолетов 1919-1945 г. – М.: РОСС ПЭИ, 1997.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Полная энциклопедия мировой авиации. Самолеты и вертолеты ХХ столетия./ Под ред. Дэвида Дональда. – Издание на русском языке – г. Самара: Корпорация «Федоров», 1997.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Русланов В.И, Московский авиационный институт. Факты, цифры, документы. М.: Изд-во МАИ, 2010.</w:t>
            </w:r>
          </w:p>
        </w:tc>
        <w:tc>
          <w:tcPr>
            <w:tcW w:type="dxa" w:w="900"/>
          </w:tcPr>
          <w:p>
            <w:r>
              <w:t>2076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Матвеенко А.М., Шустров Ю.М. 101 выдающийся летательный аппарат. – М.: Изд-во МАИ, 2005.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Ю.А. Соловьев, Системы спутниковой навигации. М. Эко-Трендз, 2000, 266 стр..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 Павлов, Гироскопический эффект и его применение, Ленинград….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Г.И. Блюмин Гироскопические приборы……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Воздушная навигация и самолетовождение</w:t>
            </w:r>
          </w:p>
        </w:tc>
        <w:tc>
          <w:tcPr>
            <w:tcW w:type="dxa" w:w="8933"/>
          </w:tcPr>
          <w:p>
            <w:r>
              <w:t>Б.В. Кошелев Электронный конспект лекций по курсу "Воздушная навигация и самолетовождение"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Б.В. Кошелев Электронные методические указания по проведению практических занятий по курсу "Воздушная навигация и самолетовождение"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Н.Ф. Зобов, Кошелев Б.В. Современные проблемы развития и внедрения аэронавигационной системы будущего. – М., МАИ, 2003, 202 стр.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Г.А. Кржижановского Концепция и системы СNS/ATM в гражданской авиации, М. ИКЦ «Академкнига»,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Т.Г. Анодина, А.А.Кузнецов, Е.Д. Маркович. Автоматизация управления воздушным движением. Москва, Транспорт, 1992, 279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Михайлов Н.А. Воздушная навигация,- Центр подготовки и сертификации авиационного персонала, Новосибирск,2000, 169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Репников А.В. и др. Основы построения навигационно-пилотажных комплексов ЛА М.,МАИ, 1990, 98 стр.</w:t>
            </w:r>
          </w:p>
        </w:tc>
        <w:tc>
          <w:tcPr>
            <w:tcW w:type="dxa" w:w="900"/>
          </w:tcPr>
          <w:p>
            <w:r>
              <w:t>155*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Авиационные приборы и измерительные системы. / Под ред. В.Г. Воробьева. – М.: Транспорт, 1981, 367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радионавигация; справочник. / А.А. Сосновский, И.А. Хаймович, Э.А. Лутин, И.Б. Максимов. Под ред. А.А. Сосновского. – М.: Транспорт, 1990, 263 стр..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Алпеев С.А. и др. CAS 67.  Руководство пилота. уч. пос. МАИ. М 2005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Гироскопические датчики систем ориентации и навигации</w:t>
            </w:r>
          </w:p>
        </w:tc>
        <w:tc>
          <w:tcPr>
            <w:tcW w:type="dxa" w:w="8933"/>
          </w:tcPr>
          <w:p>
            <w:r>
              <w:t>Джашитов В.Э., Панкратов В.М., Голиков А.В. Общая и прикладная теория гироскопов с применением компьютерных технологий. Под общей редакцией В.Г. Пешехонова.-СПб.:ЦНИИ "Электроприбор", 2010, 153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Теория гироскопических систем. Инерциальные датчики. - Тула.: ТулГУ, 2012, 252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А.В., Черноморский А.И., Плеханов В.Е.. Проектирование бесплатформенных инерциальных навигационных систем/Под ред. Алешина Б.С.-М.: МАИ Принт, 2010,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В.Е.. Мельникова Е.Н., Черноморский А.И., Гончаренко Г.Г. Датчики инерциальной информации /Под ред. Черноморского А.И. М.: МАИ Принт, 2011, 246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Виноградов Г.М., Кривошеев С.В. Динамически настраиваемые гироскопы.- Казань.КГПУ им. А.Н. Туполева, 2008, 127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Пельпор Д.С. Гироскопические системы. теория гироскопов и гиростабилизаторов.-М.:Высшая школа, 1986, 423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Коновалов С.Ф., Никитин Е.А., Селиванова Л.М. Гироскопические системы. Проектирование гироскопических систем.-М.: Машиностроение, 1988, 215 с.</w:t>
            </w:r>
          </w:p>
        </w:tc>
        <w:tc>
          <w:tcPr>
            <w:tcW w:type="dxa" w:w="900"/>
          </w:tcPr>
          <w:p>
            <w:r>
              <w:t>16*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Бороздин В.Н. Гироскопические приборы систем управления летательными аппаратами.-М.: Машиностроение, 1990, 350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Галкин В.И. Перспективные гироскопы летательных аппаратов.-М.:МАТИ, 2006, 179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В.А. Липатников В.И., Алехин А.В. Проектирование волнового твердотельного гироскопа.- М.:МГТУ им. Н.Э.Баумана, 1998, 167 с.</w:t>
            </w:r>
          </w:p>
        </w:tc>
        <w:tc>
          <w:tcPr>
            <w:tcW w:type="dxa" w:w="900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Ю.В. Волоконно-оптический гироскоп.- СПб.: СПбГЭТУ "ЛЭТИ", 2003,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Лукьянов Д.П., Филатов Ю.В. Основы квантовой гироскопии.- Л.:ЛЭТИ, 1987, 133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Детали машин и основы конструирования</w:t>
            </w:r>
          </w:p>
        </w:tc>
        <w:tc>
          <w:tcPr>
            <w:tcW w:type="dxa" w:w="8933"/>
          </w:tcPr>
          <w:p>
            <w:r>
              <w:t>Алексеева Н.А., Джамай В.В., Рощин Г.И., Самойлов Е.А. Детали машин и основы конструирования Учебник для вузов в обл.техники и технологии. Дрофа, 2006.  - 415с.</w:t>
            </w:r>
          </w:p>
        </w:tc>
        <w:tc>
          <w:tcPr>
            <w:tcW w:type="dxa" w:w="900"/>
          </w:tcPr>
          <w:p>
            <w:r>
              <w:t>789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Самойлов Е.А., Станкевич А.И., Чуркина Т.Ю., Джамай В.В., Дроздов Ю.Н. Прикладная механика учебник для вузов по спец. в области техники и технологии. Дрофа, 2004.  - 414 с.</w:t>
            </w:r>
          </w:p>
        </w:tc>
        <w:tc>
          <w:tcPr>
            <w:tcW w:type="dxa" w:w="900"/>
          </w:tcPr>
          <w:p>
            <w:r>
              <w:t>701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Михайлов Ю.Б. Конструирование деталей механизмов и машин  учеб. пособие для бакалавров: учеб. пособие для вузов по направл. "Технология оборудования и автоматизация машиностроит. производств", "Конструкторско-технолог. обеспечение машиностроит. производств". Юрайт, 2012.  - 414 с.</w:t>
            </w:r>
          </w:p>
        </w:tc>
        <w:tc>
          <w:tcPr>
            <w:tcW w:type="dxa" w:w="900"/>
          </w:tcPr>
          <w:p>
            <w:r>
              <w:t>247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Волгин В.В., Зверяев Е.М., и др., Нестеров В.А. Механика авиационных робототехнических систем Учебник для  вузов по спец." Робототехнические системы авиационного вооружения" и др.. МАИ, 2003.  - 368 с.</w:t>
            </w:r>
          </w:p>
        </w:tc>
        <w:tc>
          <w:tcPr>
            <w:tcW w:type="dxa" w:w="900"/>
          </w:tcPr>
          <w:p>
            <w:r>
              <w:t>715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Горшков А.Г., Трошин В.Н., Шалашилин В.И. Сопротивление материалов учеб. пособие для студентов втузов, обучающихся по машиностроит. напрвлениям. Физматлит, 2008.  - 543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Анурьев В.И. Справочник конструктора-машиностроителя В 3-х т.. Машиностроение, 2006.  - 927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Анурьев В.И. Справочник конструктора-машиностроителя В 3-х т.. Машиностроение, 2006.  - 959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Анурьев В.И. Справочник конструктора-машиностроителя В 3-х т.. Машиностроение, 2006.  - 927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Михайлов Ю.Б. Конструирование подшипниковых узлов механизмов летательных аппаратов Учеб.пособие. МАИ, 2006.  - 34 с.</w:t>
            </w:r>
          </w:p>
        </w:tc>
        <w:tc>
          <w:tcPr>
            <w:tcW w:type="dxa" w:w="900"/>
          </w:tcPr>
          <w:p>
            <w:r>
              <w:t>195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Михайлов Ю.Б., Серпичева Е.В. Выбор подшипников качения для механизмов летательных аппаратов Учеб. пособие. МАИ-ПРИНТ, 2008.  - 83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425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Дифференциальные уравнения</w:t>
            </w:r>
          </w:p>
        </w:tc>
        <w:tc>
          <w:tcPr>
            <w:tcW w:type="dxa" w:w="8933"/>
          </w:tcPr>
          <w:p>
            <w:r>
              <w:t>Эльсгольц Л.Э. Дифференциальные уравнения. КомКнига, 2006, 309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Степанов В.В. Курс дифференциальных уравнений. ИЗДАТЕЛЬСКАЯ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ГРУППА URSS  Изд.10, стер., 2008. 472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Тихонов А.Н., Васильева А.Б., Свешников А.Г Дифференциальные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уравнения. (Курс высшей математики и математической физики)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Физматлит,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А.В. Пантелеев, А.С. Якимова, А.В.Босов. Обыкновенные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дифференциальные уравнения в примерах и задачах. М. Высшая школа , 2001 г.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Обыкновенные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дифференциальные уравнения. Задачи и примеры с подробными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решениями. Серия "Вся высшая математика в задачах".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ИЗДАТЕЛЬСКАЯ ГРУППА URSS  Изд.4, 2002. 256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Филиппов А.Ф.Сборник задач по дифференциальным уравнениям.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Изд.3 ИЗДАТЕЛЬСКАЯ ГРУППА URSS  2009.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Под ред. А.В. Ефимова,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А.С. Поспелова. В 4-х ч. ч. 2  ФИЗМАТЛИТ, 2001, 432 с.</w:t>
            </w:r>
          </w:p>
        </w:tc>
        <w:tc>
          <w:tcPr>
            <w:tcW w:type="dxa" w:w="900"/>
          </w:tcPr>
          <w:p>
            <w:pPr>
              <w:pStyle w:val="Normal"/>
            </w:pPr>
            <w:r/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Инерциальные навигационные системы</w:t>
            </w:r>
          </w:p>
        </w:tc>
        <w:tc>
          <w:tcPr>
            <w:tcW w:type="dxa" w:w="8933"/>
          </w:tcPr>
          <w:p>
            <w:r>
              <w:t>Г.Ф. Савинов. Конспект лекций по курсу "Навигационные системы".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Голован, Н.А. Парусников. Математическме основы навигационных систем. Часть1. Матаматические модели инерциальной навигации. М.:Изд-воМГУ,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И.И. Помыкаев, В.П. Селезнев, Л.А. Дмитроченко. Навигационные приборы и системы. М., Маштностроение, 1983.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П.В. Бромберг. Теория инерциальной навигации.М., Наука,1979.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Дмитроченко, В.П. Гора, Г.Ф. Савинов. Бесплатформенные инерциальные навигационные системы. М.,МАИ, 1984.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Дмитроченко, В.П. Гора, Г.Ф. Савинов, А.В. Тювин. Анализ точности и основы проектирования бесплатформенных инерциальных навигационных систем. М.,МАИ, 1985.</w:t>
            </w:r>
          </w:p>
        </w:tc>
        <w:tc>
          <w:tcPr>
            <w:tcW w:type="dxa" w:w="900"/>
          </w:tcPr>
          <w:p>
            <w:r>
              <w:t>120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В.Д. Андреев. Теория инерциальной навигации.(автономные системы). М., Наука, 1966.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В.Д. Андреев. Теория инерциальной навигации.(корректируемые системы). М., Наука, 1967.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И.Е.Казаков. Статистическая теория систем управления в пространстве сосотояний.М., Наука, 1976.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Г.Ф. Савинов. Пиименение методов оптимальной фильтрации при построении навигационных комплексов.М., МАИ, Учебное пособие, 1980.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Инженерная и компьютерная графика</w:t>
            </w:r>
          </w:p>
        </w:tc>
        <w:tc>
          <w:tcPr>
            <w:tcW w:type="dxa" w:w="8933"/>
          </w:tcPr>
          <w:p>
            <w:r>
              <w:t>Государственные стандарты Единой системыконструкторской документации (ЕСКД)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Куприков М.Ю. МаркинЛ.В. Инженерная графика, учеб. для вузов -М.: Дрофа, 2010-495,(1)ил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2009г., 2011г., 2013г., 2015г.</w:t>
            </w:r>
          </w:p>
        </w:tc>
        <w:tc>
          <w:tcPr>
            <w:tcW w:type="dxa" w:w="900"/>
          </w:tcPr>
          <w:p>
            <w:r>
              <w:t>1412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Т.Ю.Полякова, Е.В.Синявская, О.И. Тынкова, Э.С.Улановская. Английский язык для инженеров. Учебник.  – М: Высшая школа,  1998 г., 2002 г.,2004 г., 2009г.…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Под ред. Ю.М.Шустрова. Английский язык. Математика. Информатика. Пособие.  – М.: Изд-во МАИ, 2004 г.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1,2-М.: Высшая  школа, 1996 г., 2001г. и др.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Искандарова О.Ю. Reading and dicussing the problems of hardware and software. Читаем и обсуждаем проблемы компьютерной техники и программного обеспечения. Учебно-методическое пособие. -М.: МАКС-пресс, 2011. - 132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Христофорова Н.И., Чуксина О.В. LEARN ABOUT AVIATION AND SPASE FLIGHT IN ENGLISH: АВИАЦИЯ И КОСМОНАВТИКА НА УРОКАХ АНГЛИЙСКОГО ЯЗЫКА: Учебное пособие по английскому языку. М.: Изд-во МАИ, 2013. - 96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Рогожина Л.А., Христофорова Н.И., Чуксина О.В. Aviation English: Air transport and operation structure / Авиационный английский: Воздушный транспорт и инфраструктура: Учебное пособие по английскому языку. - М. Изд-во МАИ, 2015. - 88 с.</w:t>
            </w:r>
          </w:p>
        </w:tc>
        <w:tc>
          <w:tcPr>
            <w:tcW w:type="dxa" w:w="900"/>
          </w:tcPr>
          <w:p>
            <w:r>
              <w:t>129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Вечеринина Е.А., Волкова Е.Б. Учебное пособие для изучения профессиональной лексики, чтения и перевода текстов по прикладной механике на английском языке для студентов аэрокосмических вузов. - М. Изд-во МАИ, 2015. -100 с.</w:t>
            </w:r>
          </w:p>
        </w:tc>
        <w:tc>
          <w:tcPr>
            <w:tcW w:type="dxa" w:w="900"/>
          </w:tcPr>
          <w:p>
            <w:r>
              <w:t>166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Вечеринина Е.А., Глоткина А.А., Карлина М.А. Aviation and Space Explorations (texts to read and discuss)/ Авиационные и космические исследования (тексты для чтения и обсуждения). Учебное пособие. - М.: Изадательство "Доброе слово", 2016. - 88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Информатика</w:t>
            </w:r>
          </w:p>
        </w:tc>
        <w:tc>
          <w:tcPr>
            <w:tcW w:type="dxa" w:w="8933"/>
          </w:tcPr>
          <w:p>
            <w:r>
              <w:t>Информатика и информационные технологии. Учебное пособие / И.Г. Лесничая, И.В. Миссинг,, Ю.Д. Романова, В.И. Шестаков. –М.: Издво Эксмо, 2006. – 544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Информатика. Базовый курс: Учебн. пособие для студ. высш. техн. учеб. заведений / Под ред. С.В. Симоновича. — 2-е изд. — Спб.: Питер, 2004.— 639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Машкин М.Н. Информационные технологии: Учебное пособие. – М.: ВГНА, 2009, –200 с.</w:t>
            </w:r>
          </w:p>
        </w:tc>
        <w:tc>
          <w:tcPr>
            <w:tcW w:type="dxa" w:w="900"/>
          </w:tcPr>
          <w:p>
            <w:r>
              <w:t>272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Попов В. Б. Основы информационных и телекоммуникационных технологий.: Учеб. пособие. – М.: Финансы статистика, 2005. – Ч.1   6.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Советов Б.Я. Информационные технологии: Учеб.для вузов /Б.Я.Советов, В.В.Цехановский. – 3-е из., стер. – М.: Высш.шк., 2006. – 263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Фефелов Н.П. Информатика: Учебное пособие.  Томск: Томский межвузовский центр дистанционного образования,  2005.  - 252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Информатика: Лабораторный практикум. – М.: ВГНА, 2004. – 188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Информатика: Учебник/ Под ред. Н.В.Макаровой. 3-е изд., перераб., М.: Финансы и статистика,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Дж. Гленн Брукшир Введение в компьютерные науки — Computer Science: An Overview. — 6-е изд. — М.: «Вильямс», 2001.   688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Информатика: Практикум по технологии работы на компьютере: Учеб.пособие / Под ред. Н.В.Макаровой. 3-е изд., перераб., М.: Финансы и статистика, 2001.</w:t>
            </w:r>
          </w:p>
        </w:tc>
        <w:tc>
          <w:tcPr>
            <w:tcW w:type="dxa" w:w="900"/>
          </w:tcPr>
          <w:p>
            <w:r>
              <w:t>25*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Глушков В. М. Безбумажная информатика. — М.: Наука, 1978.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14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2768"/>
          </w:tcPr>
          <w:p>
            <w:r>
              <w:t>Испытания навигационных датчиков и систем</w:t>
            </w:r>
          </w:p>
        </w:tc>
        <w:tc>
          <w:tcPr>
            <w:tcW w:type="dxa" w:w="8933"/>
          </w:tcPr>
          <w:p>
            <w:pPr>
              <w:pStyle w:val="Normal"/>
            </w:pPr>
            <w:r>
              <w:t>Бизин Г.А., Цвеликов Н.В. Летные испытания бортового радиоэлектронного оборудования самолетов Учеб.пособие. МАИ, 1993.  - 20 с.: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</w:t>
            </w:r>
          </w:p>
        </w:tc>
        <w:tc>
          <w:tcPr>
            <w:tcW w:type="dxa" w:w="8933"/>
          </w:tcPr>
          <w:p>
            <w:r>
              <w:t xml:space="preserve"> Всемирная история: Учебник для вузов. Изд. 3-е, перераб. и доп. / Под ред. Поляка Г.Б., Марковой А.Н.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Гумилёв Л. История Евразии.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Данилов А.А., Леонов С.В. и др. История России с древнейших времен до начала XXI века (9-е изд.).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Захаревич А.В. История Отечества. Учебник для вузов. 4-е изд., перераб и доп. – М.,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Инновационный учебно-методический комплекс «История» / Под ред.        А.О. Чубарьяна.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России: учебник для технических вузов / Под ред. М.Н. Зуева,      А.А. Чернобаева. – 3-е изд., перераб., доп. – М., 2009.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Корпачев С.П. История России: краткий курс лекций.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Краткая история мира / Алекс Вульф; пер. с англ. яз. Ю.В. Крижевский, А.Е. Кулакова, Е.Е. Сырневой.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Леонов С.В., Пономарёв Н.В., Родригес А.М. История ХХ века: Россия-Запад – Восток.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Мунчаев Ш.М. История России: Учебник для вузов. – М.,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Ольштынский Л.И. Курс истории для бакалавров. – М., 2012.</w:t>
            </w:r>
          </w:p>
        </w:tc>
        <w:tc>
          <w:tcPr>
            <w:tcW w:type="dxa" w:w="900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Орлов А.С., Георгиев В.А., Георгиева Н.Г., Сивохина Т.А. История России. Учебник. 4-е изд., перераб. и доп. – М.,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история новейшего времени: 1985 – 2008: Учебник для вузов / А.Б. Безбородов и др.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Полная история России с древнейших времен до наших дней.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Родригес А.М. История стран Азии и Африки в новейшее время: Учебник.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Самыгин С.И. История России: Для студентов вузов.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Смоленский Н.И. Теория и методология истории. Учебное пособие для вузов. 2-е изд.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Скворцова Е.М., Маркова А.Н. История Отечества: Учебник для вузов. Изд. 2-е стереотип.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Фортунатов В.В. Отечественная история.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Якушев А.В. История России (конспект лекций).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Бажанов Е.П. Актуальные проблемы международных отношений. – М.,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Барг М.А. Категории и методы исторической науки. – М.,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Барг М.А. Эпохи и идеи. Становление историзма. – М., 1987.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Барсенков А.С. Введение в современную российскую историю.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1985 – 1991 гг. – М., 2002.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Блок М. Апология истории или Ремесло историка. – М., 1986.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Васильев Л.С. История Востока. В 2-х тт. – М., 1994.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Великая французская революция и Россия / Ред. А.А. Адо, В.Г. Сироткин. – М., 1989.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Война и мир в терминах и определениях / Под. ред. Д.О. Рогозина.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Восток – Запад: Региональные подсистемы и региональные проблемы международных отношений: Учеб. пособие / Под ред. А.Д. Воскресенского.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Вторая мировая война: Два взгляда / Пер. с англ. и нем. – М.,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Жукова Л.А., Кацва Л.А. История России в датах: Справочник. – М.: Проспект,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Заболотный В.М. Новейшая история стран Европы и Северной Америки. Конец ХХ – начало ХХI в.: Учеб. пособие.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Иванов Г.М., Коршунов А.М., Петров Ю.В. Методолгические проблемы исторического познания. – М.,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Иванов Н.А. Всеобщая история. Курс лекций.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Великой Отечественной войны (1941 – 1945). Инновационный учебно-методический комплекс «История»: Учебное пособие.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Источниковедение. Учебник для вузов. М., 1996</w:t>
            </w:r>
          </w:p>
        </w:tc>
        <w:tc>
          <w:tcPr>
            <w:tcW w:type="dxa" w:w="900"/>
          </w:tcPr>
          <w:p>
            <w:r>
              <w:t>71*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Отечества с древнейших времен до начала XXI века: Учеб. пособие / Под ред. М.В. Зотовой.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Европы. В 5-ти тт. – М., 1996.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средних веков: Учебник для вузов [В 2 т.]/Ред. С.П. Карпов. –  М., 1998.</w:t>
            </w:r>
          </w:p>
        </w:tc>
        <w:tc>
          <w:tcPr>
            <w:tcW w:type="dxa" w:w="900"/>
          </w:tcPr>
          <w:p>
            <w:r>
              <w:t>156*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Камалова Р.М. Россия в период войн и революций (1914 – 1920 гг.): Методические указания по курсу отечественной истории для студентов первого курса технического вуза всех специальностей. – Ульяновск,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Ковальченко И.Д. Методы исторического исследования. – М., 1987.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Козьменко В.М., Протопопов А.С., Елманова Н.С. История международных отношений и внешней политики России (1648-2005). 2-е изд., испр. и доп. / Под ред. А.С. Протопопова.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Кузнецов И.Н. Отечественная история. Учебник. – М., 2012.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Кургузов В.Л. Гуманитарная среда технического вуза. Методология. Опыт. Проблемы. – Улан-Удэ,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Культура России: IX – XX вв.: Учебное пособие. – М., 1996.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Курс отечественной истории IX-XX веков. Основные этапы и особенности развития российского общества в мировом историческом процессе: Учебник для вузов / Под ред. Л.И. Ольштынского. – 2-е изд., испр. и доп.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Материалы обсуждения методологических проблем исторической науки // Новая и новейшая история, 1995, № 1, 3, 5, 6; 1996, № 1-4, 6; 1997, № 1-3.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Медушевская О.М. Источниковедение: теория, история и метод. – М.,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Могильницкий Б.Г. О природе исторического познания. – Томск,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Орлов Г.В. Вызовы XXI века и национальные интересы россиян. – Волгоград,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Основные этапы формирования гражданского общества в странах Западной Европы и России в ХIХ – ХХ вв. / Отв. ред. С.П. Пожарская. – М.,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итсория: Учебник / Под общ. ред. Р.Г. Пихои.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история: Учебник / Под общ. ред. д-ра истор, проф.             Л.Н. Гончаренко. – СПб.,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Полякова Л.А. Международные отношения на рубеже  XXI века: Куба, ОАГ, США: Учеб. пособие. – М.,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Полторанин М.Н. Власть в тротиловом эквиваленте. Наследие царя Бориса.   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Платонов С.Ф. Лекции по русской истории. – М., 1993.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Россия. Хроника основных событий. IX-XX вв.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Россия в мировой истории. Учебник. 2-е изд., испр. и доп. / Под общ. ред. В.С. Порохни. – М., 2003.</w:t>
            </w:r>
          </w:p>
        </w:tc>
        <w:tc>
          <w:tcPr>
            <w:tcW w:type="dxa" w:w="900"/>
          </w:tcPr>
          <w:p>
            <w:r>
              <w:t>348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Румянцева М.Ф. Теория истории: Учебное пособие.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Селунская Н.Б. Методические проблемы исторических исследований.            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Семин В.П. Отечественная история: Учебное пособие для вузов.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Семин В.П. История: Россия и мир: Уч. пособие. – М.,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Сидорцов В.Н., Нечухрин А.Н., Яскевич Я.С. и др. Методологические проблемы истории: Учебное пособие для вузов.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Тимофеев В.В., Султыгова Л.А. История России: Учебно-методическое пособие. – СПб.,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Уткин А.И. Новый мировой порядок.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Хвостов В.М. Теория исторического процесса. Очерки по теории и методологии истории.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Хвостова К.В., Финн В.К. Проблемы исторического познания в свете современных междисциплинарных исследований. – М.,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Шевякин А.П. Загадка гибели СССР.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Шевякин А.П. Разгром советской державы. От «оттепели» до «перестройки».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Цыганков П.А. Теория международных отношений: Учеб. пособие для вузов.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Язов Д.Т. Карибский кризис: Сорок лет спустя.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 xml:space="preserve"> 65 лет Великой Победы. В 6-ти томах / Под общ. ред. С.Е. Нарышкина, А.В. Торкунова. – М., 2010.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 культуры</w:t>
            </w:r>
          </w:p>
        </w:tc>
        <w:tc>
          <w:tcPr>
            <w:tcW w:type="dxa" w:w="8933"/>
          </w:tcPr>
          <w:p>
            <w:r>
              <w:t>Безклубая С.А. Введение в культурологию: Учебное пособие. - М.: Изд-во МАИ, 2006. - 88с.</w:t>
            </w:r>
          </w:p>
        </w:tc>
        <w:tc>
          <w:tcPr>
            <w:tcW w:type="dxa" w:w="900"/>
          </w:tcPr>
          <w:p>
            <w:r>
              <w:t>661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С.А,  Ботвинник Е.А., Гришин М.В., Коршунова Н.Н.,  Лавинская Л.А.  Культурология: Учебное пособие/ Под ред.  В.П.Комарова, Н.Н.Коршуновой. – М.: Изд-во МАИ, 2006.- 92 с.</w:t>
            </w:r>
          </w:p>
        </w:tc>
        <w:tc>
          <w:tcPr>
            <w:tcW w:type="dxa" w:w="900"/>
          </w:tcPr>
          <w:p>
            <w:r>
              <w:t>576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Гриненко Г.В. Хрестоматия по истории мировой культуры. – М.: Юрайт, 1999. - 669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мировой культуры / Научный редактор Г.В. Драч.- Ростов-на Дону: Феникс, 2001. - 512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Культурология: Учебник для вузов/Б.А.Эренгросс, Р.Г.Апресян, Е.А. Ботвинник, С.А. Безклубая и др.; Под ред. Б.А. Эренгросс. – М.: Изд-во Оникс,2007. - 480 с.</w:t>
            </w:r>
          </w:p>
        </w:tc>
        <w:tc>
          <w:tcPr>
            <w:tcW w:type="dxa" w:w="900"/>
          </w:tcPr>
          <w:p>
            <w:r>
              <w:t>65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История мировой культуры/Под ред. А.Н. Марковой. – М.: ЮНИТИ, 2003. - 600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Краткий тематический словарь/ Под ред.  Г.В. Драч, Т.П. Матяш. – Ростов-на–Дону: Феникс, 2001. - 192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 художественная культура. – В 2-х  т. – Т.1:  Учебное пособие/ Б.А. Эренгросс, Е.А. Ботвинник, В.Е. Комаров, В.П.Комаров, В.И. Сороковикова и др. – Под ред. Б.А. Эренгросс. – 3-е изд., перераб. и доп. – М.: Высш. шк., 2009. - 487 с.: ил.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художественная культура.- В 2-х т. – Т.2: Учебное пособие /В.Р. Арсеньев, С.А.Безклубая, Е.А.Ботвинник, В.П.Комаров и др.; Под ред. Б.А.Эренгросс. -3-е изд., перераб. и доп. – М.: Высш. шк., 2009. –  511 с.: ил.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Словарь по мировой художественной культуре/ Под ред.  А.П. Садохина. – М.: Академия, 2001. - 408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Шульгин В.С., Зезина М.Р. История русской культуры IХ-ХХI века: Учебное пособие. - М.: Инфра-М, 2014. - 432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исследований культуры. Интерпретации культуры. – СПб.: Изд-во СПб-го университета,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Барнтольд В.В. Ислам и культура мусульманства. – М.: Книговек,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Барт Р. Мифология. – М.: Академический проект,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Бахтин М.М. Творчество Ф.Рабле и народная культура Средневековья и Ренессанса. – М.: Худ. лит.,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Культура как система. – М.: Изд-во МАИ, 2006.</w:t>
            </w:r>
          </w:p>
        </w:tc>
        <w:tc>
          <w:tcPr>
            <w:tcW w:type="dxa" w:w="900"/>
          </w:tcPr>
          <w:p>
            <w:r>
              <w:t>602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Бицилли П.М. Элементы средневековой культуры. – СПб.: Мифрил,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Бонгард-Левин Г.М. Древнеиндийская цивилизация. – М.: Восточная литература, 2007.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Боннар А. Греческая цивилизация. – Ростов-на-Дону: Феникс,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А. Красота в изгнании. Творчество русских эмигрантов первой волны: искусство и люди.- М.:Слово,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Л.С. Восток и Запад в истории (основные параметры проблематики). – М.:Логос,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Избранное: Протестантская этика и дух капитализма. – М.: Российская политическая энциклопедия,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Викторов В.В. Российская цивилизация: тенденции развития от истоков к современности. – М.: Вузовский учебник,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Власов В.Г. Византийское и древнерусское искусство.Словарь терминов. - М.: Дрофа,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Данилевский Н.Я. Россия и Европа: Взгляд на культурные и политические отношения славянского мира к германо-романскому. – М.: Терра,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Жидков В.С., Соколов К.Б. Искусство и картина мира.- СПб.: Алетейя,2003.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Жуковская Н.Л., Корнев В.И. Буддизм. Словарь. -  М.: Республика, 1992.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Западноевропейская культура Нового времени. – М.: Изд-во МАИ, 1997.</w:t>
            </w:r>
          </w:p>
        </w:tc>
        <w:tc>
          <w:tcPr>
            <w:tcW w:type="dxa" w:w="900"/>
          </w:tcPr>
          <w:p>
            <w:r>
              <w:t>819*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культуры стран Западной Европы в эпоху Возрождения/Под ред. Л.М.Брагиной. - М.:Высшая школа, 2001.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русской культуры IХ-ХХ вв./Под ред. Л.В.Кошман.- М.: Университет,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Козякова М.И. История .Культура. Повседневность. Западная Европа:от античности до 20 века.- М.: "Весь мир",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Кон-Винер История стилей изобразительных искусств. - М.: "Сварог и К",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Кондаков И. В. Культурология: история культуры России. – М.: Высшая школа,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Костина А.В. Массовая культура как феномен постиндустриального общества. – М.:Едиториал УРСС,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Культура России Нового времени. – М.: Изд-во МАИ, 1997.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Хрестоматия. – М.: Юнити-Дана,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Энциклопедия.- В 2-х т.– М.: Российская политическая энциклопедия, 2007.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Куманецкий К. История культуры Древней Греции и Рима. – М.: Высшая школа,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 Гофф Ж. Цивилизация средневекового Запада. – М.: У-Фактория,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Лиотар Ж.-Ф. Состояние постмодерна.- М.: Институт экспериментальной социологии, 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Лотман Ю.М. История и типология русской культуры. - СПб.: Искусство-СПБ Год,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Мамфорд Л. Миф машины. Техника и развитие человечества.- М.: Логос,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Манин В. Неискусство как искусство.- СПб.: Аврора,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Милюков П.Н. Очерки по истории русской культуры.- В 3 т. – М.: ДиректМедиа Паблишинг, 2008.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Самосознание культуры и искусства ХХ века. – СПб.: Университетская книга,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Миронов В.Б.,Голубев С.А. История русской и мировой культуры. Книжная серия в 5 т.- М.: Вече, 2006 - 2011.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Мифы народов мира. Энциклопедия.- В 2-х т.– М.: Большая Российская энциклопедия,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Ортега-и-Гассет Х. Дегуманизация искусства.- М.: АСТ,АСТ Москва, 2008.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Панарин А. Искушение глобализмом. – М.: Эксмо-Пресс,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Пинский Л.М. Ренессанс.Барокко.Просвещение.Статьи.Лекции.- М.: РГГУ,2002.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Полная энциклопедия символов.- М.: АСТ,Сова,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Религиозные традиции народов мира.- В 2-х т. – М.: Крон-пресс,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Сибрук Д. Культура маркетинга, маркетинг культуры. -  М.: Ad Marginem,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Современные  философские проблемы естественных, технических и социально-гуманитарных наук.- М.:Гардарики, 2006.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Сорокин П.А. Человек.Цивилизация.Общество. – М: Политиздат, 1992.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Ионина Н.А. 100 великих музеев мира. - М.: Вече, 2004.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Суминова Т.М. Художественная культура как информационная система (мировоззренческие и теоретико-методологические основания). М.: Акад. проект,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Тайлор Э.Б. Первобытная культура. – М.: Политиздат,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Тойнби А. Дж. Постижение истории. – М.: Айрис-Пресс, 2008.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Тоффлер Э., Тоффлер Х. Революционное богатство.- М.:АСТ, АСТ Москва,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ТоффлерЭ. Третья волна.- М.: ООО"Фирма "Издательство АСТ", 1999.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Тульчинский Г.Л. Постчеловеческая персонология. Новые перспективы свободы и рациональности.- СПб.:Алетейя,2002.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Уайт Л. Избранное. Эволюция культуры. – Российская политическая энциклопедия,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Чередниченко Т.В. Музыка в истории культуры.- В 2-х т.-  М.: Аллегро-Пресс, 1994.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Шендрик А.И. Теория культуры. – М.: Изд-во полит. лит-ры "Единство",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Шпенглер О. Закат Европы. – М.: Эксмо, 2006.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Хренов Н.А. «Человек играющий» в русской культуре. - СПб.:Алетейя,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Христианство. Энциклопедический словарь. - В 3т./Под ред. С.С. Аверинцева. – М.: Большая Российская энциклопедия, 1993.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Фромм Э. Иметь или быть. – М.: АСТ, 2000.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Ясперс К. Смысл и назначение истории. – М.: Политиздат, 1991.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17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2768"/>
          </w:tcPr>
          <w:p>
            <w:r>
              <w:t>Калибровка навигационных датчиков и систем</w:t>
            </w:r>
          </w:p>
        </w:tc>
        <w:tc>
          <w:tcPr>
            <w:tcW w:type="dxa" w:w="8933"/>
          </w:tcPr>
          <w:p>
            <w:pPr>
              <w:pStyle w:val="Normal"/>
            </w:pPr>
            <w:r>
              <w:t>Бизин Г.А., Цвеликов Н.В. Летные испытания бортового радиоэлектронного оборудования самолетов Учеб.пособие. МАИ, 1993.  - 20 с.: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Комплексные навигационные системы пилотируемых и беспилотных аппаратов</w:t>
            </w:r>
          </w:p>
        </w:tc>
        <w:tc>
          <w:tcPr>
            <w:tcW w:type="dxa" w:w="8933"/>
          </w:tcPr>
          <w:p>
            <w:r>
              <w:t>Веремеенко К.К., Козорез Д.А., Сыпало К.И. Моделирование процессов функционирования интегрированных систем ЛА на основе методологии объектно-ориентированного анализа и проектирования. – М.: МАИ – ПРИНТ, 2010, 96 с.:ил.</w:t>
            </w:r>
          </w:p>
        </w:tc>
        <w:tc>
          <w:tcPr>
            <w:tcW w:type="dxa" w:w="900"/>
          </w:tcPr>
          <w:p>
            <w:r>
              <w:t>163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Антонов Д.А., Веремеенко К.К., Гончаренко Г.Г., Максимов В.Н., Черноморский А.И. Мягкие вычисления на базе MATLAB в задачах прикладной гироскопии и навигации. – М.: МАИ, 2011 г., 298 с.</w:t>
            </w:r>
          </w:p>
        </w:tc>
        <w:tc>
          <w:tcPr>
            <w:tcW w:type="dxa" w:w="900"/>
          </w:tcPr>
          <w:p>
            <w:r>
              <w:t>164*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теории оценивания с приложениями к задачам обработки навигационной информации. Ч. 1. Введение в теорию оценивания / О.А. Степанов. – СПб.: ГНЦ РФ ОАО «Концерн «ЦНИИ «Электроприбор», 2009.- 496 с. ISBN 978-5-900780-86-3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теории оценивания с приложениями к задачам обработки навигационной информации. Ч. 2. Введение в теорию фильтрации / О.А. Степанов. – СПб.: ГНЦ РФ ОАО «Концерн «ЦНИИ «Электроприбор», 2012.- 417 с. ISBN 978-5-91995-012-7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 Проектирование бесплатформенных инерциальных навигационных систем. - М. МАИ-ПРИНТ, 2009 г., 396 с.</w:t>
            </w:r>
          </w:p>
        </w:tc>
        <w:tc>
          <w:tcPr>
            <w:tcW w:type="dxa" w:w="900"/>
          </w:tcPr>
          <w:p>
            <w:r>
              <w:t>232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Матвеев, В.Я. Распопов Основы построения бесплатформенных инерциальных навигационных систем. - ЦНИИ Электроприбор,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Коптев А.Н. Авиационное и радиоэлектронное оборудование воздушных судов гражданской авиации (в 3-х книгах):.- Самара: Изд-во СГАУ, 2011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Плеханов В.Е., Тювин А.В., Черноморский А.И. Проектирование бесплатформенных инерциальных навигационных систем учеб. пособие для студентов вузов по специальности 160401- "Управляющие, пилотажно-навигац. и электроэнергет. комплексы ЛА". МАИ-ПРИНТ, 2009.  - 395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Зобов Н.Ф., Кошелев Б.В. Современные проблемы развития и внедрения аэронавигационной системы будущего Учеб.пособие по направл.652300 - Системы управления движением  и навигации. МАИ, 2003.  - 203 с.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Сыпало К.И., Веремеенко К.К., Козорез Д.А. Моделирование процессов функционирования интегрированных систем ЛА на основе методологии объектно-ориентированного анализа и проектирования учеб. пособие для вузов РФ по спец. 160601 "Прицельно-навигац. системы ЛА" направл. 160600 "Интегрирован. системы ЛА". МАИ-ПРИНТ, 2010.  - 93 с.</w:t>
            </w:r>
          </w:p>
        </w:tc>
        <w:tc>
          <w:tcPr>
            <w:tcW w:type="dxa" w:w="900"/>
          </w:tcPr>
          <w:p>
            <w:r>
              <w:t>163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Антонов Д.А., Веремеенко К.К., Гончаренко Г.Г., Максимов В.Н., Черноморский А.И. Мягкие вычисления на базе MATLAB в задачах прикладной гироскопии и навигации учеб. пособие  для вузов РФ по направл. 160400 "Системы управления движением и навигация" и спец. 160401 "Управляющие, пилотажно-навигационные и электроэнергетические комплексы ЛА". МАИ, 2011.  - 297 с.</w:t>
            </w:r>
          </w:p>
        </w:tc>
        <w:tc>
          <w:tcPr>
            <w:tcW w:type="dxa" w:w="900"/>
          </w:tcPr>
          <w:p>
            <w:r>
              <w:t>164*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 и навигация подвижных объектов: современные информационные технологии / Под ред. Б.С. Алешина, К.К. Веремеенко, А.И. Черноморского. - М.: ФИЗМАТЛИТ, 2006. – 424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Современные информационные технологии в задачах навигации и наведения беспилотных маневренных летательных аппаратов./ Под ред. М.Н. Красильщикова и Г.Г Себрякова. - М.: ФИЗМАТЛИТ, 2009. – 562 с. – ISBN 978-5-9221-1168-3.</w:t>
            </w:r>
          </w:p>
        </w:tc>
        <w:tc>
          <w:tcPr>
            <w:tcW w:type="dxa" w:w="900"/>
          </w:tcPr>
          <w:p>
            <w:r>
              <w:t>98*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Зобов Н.Ф., Кошелев Б.В. Современные проблемы развития и внедрения аэронавигационной системы будущего. Москва: МАИ, 2003.- 204 с. ISBN 5-7035-1344-8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79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Компьютерные технологии расчета и проектирования датчиков и систем навигации</w:t>
            </w:r>
          </w:p>
        </w:tc>
        <w:tc>
          <w:tcPr>
            <w:tcW w:type="dxa" w:w="8933"/>
          </w:tcPr>
          <w:p>
            <w:r>
              <w:t>Антонов Д.А., Веремеенко К.К., Гончаренко Г.Г., Максимов В.Н., Черноморский А.И.</w:t>
            </w:r>
          </w:p>
        </w:tc>
        <w:tc>
          <w:tcPr>
            <w:tcW w:type="dxa" w:w="900"/>
          </w:tcPr>
          <w:p>
            <w:r>
              <w:t>164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/ Под ред. Гончаренко Г.Г.  Мягкие вычисления в среде Matlab в задачах прикладной гироскопии и навигации: Учебное пособие. – М.: Изд-во МАИ,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Г.Г., Рогожкин С.А., Суров Э.В. Современные технологии автоматизированного проектирования и решения инженерных задач: Учебное пособие. – М.: Изд-во МАИ, 2001.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Компьютерные технологии визуального моделирования в задачах прикладной гироскопии и навигации: Учебное пособие. – М.: Изд-во МАИ,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 Электронный коспект лекций "Моделирование и автоматизированное проектирование элементов и систем". М.:МАИ,кафедра №305,2010, 96с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 Электронные методические разработки по лабораторным работам "Компьютерный лабораторный практикум по основам автоматизированного проектирования".М.МАИ-каф305,2009,72с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Норенков И.П. Основы автоматизированного проектирования. М.: Изд. МГТУ, 2000.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Иванова Г.С. Объектно-ориентированное программирование. М.: Изд. МГТУ, 2001.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Культурология</w:t>
            </w:r>
          </w:p>
        </w:tc>
        <w:tc>
          <w:tcPr>
            <w:tcW w:type="dxa" w:w="8933"/>
          </w:tcPr>
          <w:p>
            <w:r>
              <w:t>Викторов В.В. Культурология. – М. : Вузовский учебник,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Б.А.Эренгросс (руководитель), С.А.Безклубая, Е.А.Ботвинник и др. Культурология. Учебник для вузов. – М.: Оникс,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Б.А.Эренгросс (руководитель), Е.А.Ботвинник, В.Е.Комаров, В.П.Комаров, В.И.Сороковикова и др. Мировая художественная культура. В 2-х томах. Учебное пособие. – М.: Высшая школа,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Введение в культурологию Учеб.пособие. МАИ, 2006.  - 88 с.</w:t>
            </w:r>
          </w:p>
        </w:tc>
        <w:tc>
          <w:tcPr>
            <w:tcW w:type="dxa" w:w="900"/>
          </w:tcPr>
          <w:p>
            <w:r>
              <w:t>661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Ботвинник Е.А., Гришин М.В., Комаров В.П., Коршунова Н.Н., Лавинская Л.А., Безклубая С.А. Культурология Учеб.пособие. МАИ, 2006.  - 92 с.</w:t>
            </w:r>
          </w:p>
        </w:tc>
        <w:tc>
          <w:tcPr>
            <w:tcW w:type="dxa" w:w="900"/>
          </w:tcPr>
          <w:p>
            <w:r>
              <w:t>576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исследований культуры. Интерпретации культуры. – СПб.: Изд-во СПб-го университета,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Барт Р. Мифология. – М.: Академический проект,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Культура как система. – М.: Изд-во МАИ, 2006.</w:t>
            </w:r>
          </w:p>
        </w:tc>
        <w:tc>
          <w:tcPr>
            <w:tcW w:type="dxa" w:w="900"/>
          </w:tcPr>
          <w:p>
            <w:r>
              <w:t>602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Бицилли П.М. Элементы средневековой культуры. – СПб.: Мифрил,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Боннар А. Греческая цивилизация. – Ростов-на-Дону: Феникс,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Избранное: Протестантская этика и дух капитализма. – М.: Российская политическая энциклопедия,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Викторов В.В. Российская цивилизация: тенденции развития от истоков к современности. – М.: Вузовский учебник,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Данилевский Н.Я. Россия и Европа: Взгляд на культурные и политические отношения славянского мира к германо-романскому. – М.: Терра,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Западноевропейская культура Нового времени. – М.: Изд-во МАИ, 1997.</w:t>
            </w:r>
          </w:p>
        </w:tc>
        <w:tc>
          <w:tcPr>
            <w:tcW w:type="dxa" w:w="900"/>
          </w:tcPr>
          <w:p>
            <w:r>
              <w:t>819*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Кондаков И. В. Культурология: история культуры России. – М.: Высшая школа,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Культура России Нового времени. – М.: Изд-во МАИ, 1997.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Хрестоматия. – М.: Юнити-Дана,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Энциклопедия. В 2-х т.– М.. Российская политическая энциклопедия, 2007.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Куманецкий К. История культуры Древней Греции и Рима. – М.: Высшая школа,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 Гофф Ж. Цивилизация средневекового Запада. – М.: У-Фактория,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Милюков П.Н. Очерки по истории русской культуры: В 3 т. – М.: ДиректМедиа Паблишинг, 2008.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Мифы народов мира. Энциклопедия. В 2-х т.– М.: Большая Российская энциклопедия,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Религиозные традиции народов мира. В 2-х т. – М.: Крон-пресс, 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Самосознание культуры и искусства ХХ века. – СПб.: Университетская книга,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Тайлор Э.Б. Первобытная культура. – М.: Политиздат,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Тойнби А. Дж. Постижение истории. – М.: Айрис-Пресс, 2008.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Уайт Л. Избранное. Эволюция культуры. – Российская политическая энциклопедия,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Шпенглер О. Закат Европы. – М.: Эксмо, 2006.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Ясперс К. Смысл и назначение истории. – М.: Политиздат, 1991.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Линейная алгебра и аналитическая геометрия</w:t>
            </w:r>
          </w:p>
        </w:tc>
        <w:tc>
          <w:tcPr>
            <w:tcW w:type="dxa" w:w="8933"/>
          </w:tcPr>
          <w:p>
            <w:r>
              <w:t>Ильин, В.А. Аналитическая геометрия: Учебник для вузов / В.А. Ильин, Э.Г. Позняк. - М.: Физматлит, 2014. - 280 c.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Ильин, В.А. Линейная алгебра: Учебник для вузов / В.А. Ильин, Э.Г. Позняк. - М.: Физматлит, 2010. - 280 c.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Д. Биклемишев. Курс аналитической геометрии и линейной алгебры. Издательство Физматлит. – М., 2014.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Проскуряков И.В. Сборник задач по линейной алгебре. – М.: Лань, 2008. – 336 с.</w:t>
            </w:r>
          </w:p>
        </w:tc>
        <w:tc>
          <w:tcPr>
            <w:tcW w:type="dxa" w:w="900"/>
          </w:tcPr>
          <w:p>
            <w:r>
              <w:t>417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Линейная алгебра и аналитическая геометрия.; Под ред. А.В. Ефимова. – М.: ФИЗМАТЛИТ, 2012.</w:t>
            </w:r>
          </w:p>
        </w:tc>
        <w:tc>
          <w:tcPr>
            <w:tcW w:type="dxa" w:w="900"/>
          </w:tcPr>
          <w:p>
            <w:r>
              <w:t>150*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Клетеник, Д.В. Линейная алгебра. Лекции по геометрии. Часть II: Учебное пособие / Д.В. Клетеник. - СПб.: Лань П, 2016. - 400 c.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Кострикин, А. Сборник задач по алгебре. Линейная алгебра и геометрия: Учебное пособие / А. Кострикин. - М.: МЦНМО, 2016.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Кострикин, А. Линейная алгебра и геометрия: Учебное пособие / А. Кострикин, Ю. Манин. - СПб.: Лань, 2014.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Кострикин, А.И. Введение в алгебру. Ч 1-2. Линейная алгебра / А.И. Кострикин. - М.: МЦНМО, 2012.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Кочетков, Е.С. Линейная алгебра: Учебное пособие / Е.С. Кочетков, А.В. Осокин. - М.: Форум, 2012. - 416 c.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Кочетков, Е.С. Линейная алгебра: Учебное пособие / Е.С. Кочетков. - М.: Форум, 2012. - 416 c.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Ильин, В.А. Линейная алгебра и аналитическая геометрия: Учебник / В.А. Ильин, Г.Д. Ким.. - М.: Проспект, 2012. - 400 c.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Александров П.С. Аналитическая геометрия и линейная алгебра. М.: Наука, 1979.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Математический анализ</w:t>
            </w:r>
          </w:p>
        </w:tc>
        <w:tc>
          <w:tcPr>
            <w:tcW w:type="dxa" w:w="8933"/>
          </w:tcPr>
          <w:p>
            <w:r>
              <w:t>Бугров Я. С., Никольский С. М. Высшая математика. В 3-х томах. Т. 1–3. М., Дрофа, 2013.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Ильин, В.А. Математический анализ. Ч. 1-2: Учебник для бакалавров / В.А. Ильин, В.А. Садовничий, Б.Х. Сендов. - Люберцы: Юрайт, 2016. -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Пискунов Н. С. Дифференциальное и интегральное исчисления. В 2-х томах. Т. 1, 2. М., Интеграл-Пресс, 2014.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Задачи и упражнения по математическому анализу для втузов: Учеб. пособие для студентов высш. техн. учеб. заведений / Под редакцией Демидовича Б.П. — M., 2001.</w:t>
            </w:r>
          </w:p>
        </w:tc>
        <w:tc>
          <w:tcPr>
            <w:tcW w:type="dxa" w:w="900"/>
          </w:tcPr>
          <w:p>
            <w:r>
              <w:t>1747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Берман Г. Н. Сборник задач по курсу математического анализа. М., Наука, 2012.</w:t>
            </w:r>
          </w:p>
        </w:tc>
        <w:tc>
          <w:tcPr>
            <w:tcW w:type="dxa" w:w="900"/>
          </w:tcPr>
          <w:p>
            <w:r>
              <w:t>51*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В 4-х частях. Ч. 1–4. Под ред. А. В. Ефимова, А. С. Поспелова. М., Физматлит, 2014.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В.А. Ильин, Э.Г. Позняк. Математический анализ. Ч.1-2 - М.: Физматлит, 2015.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Зорич, В.А. Математический анализ. Часть 1 / В.А Зорич. - М.: МЦНМО, 8 издание, 2017.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Зорич, В.А Математический анализ. Часть 2 / В.А Зорич. - М.: МЦНМО, 8 издание, 2017.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Фихтенгольц Г.М. «Курс дифференциального и интегрального исчисления». (В 3-х томах )М.: ФИЗМАТЛИТ,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И.А.Виноградова, С.Н.Олехник, В.А.Садовничий. … Задачи и упражнения по математическому анализу, ч.1. 416 стр. М.: Издательство МГУ, 1988.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Кудрявцев Л.Д. Курс математического анализа. В 3 томах. Издательство Юрайт, 6-е издание, переработанное и дополненное. – М.-2017.</w:t>
            </w:r>
          </w:p>
        </w:tc>
        <w:tc>
          <w:tcPr>
            <w:tcW w:type="dxa" w:w="900"/>
          </w:tcPr>
          <w:p>
            <w:r>
              <w:t>197*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Кудрявцев Л. Д. и др. Сборник задач по математическому анализу. Том 1-3. Издательство ФИЗМАТЛИТ, 2012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 Тер-Крикоров, М. Шабунин. Курс математического анализа. Учебное пособие. Издательство Бином, 2017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13*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23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2768"/>
          </w:tcPr>
          <w:p>
            <w:r>
              <w:t>Метрологическое обеспечение измерений в навигационных технологиях</w:t>
            </w:r>
          </w:p>
        </w:tc>
        <w:tc>
          <w:tcPr>
            <w:tcW w:type="dxa" w:w="8933"/>
          </w:tcPr>
          <w:p>
            <w:pPr>
              <w:pStyle w:val="Normal"/>
            </w:pPr>
            <w:r>
              <w:t>Харт Х. Введение в измерительную технику . Мир, 1999.  - 389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Метрология и стандартизация</w:t>
            </w:r>
          </w:p>
        </w:tc>
        <w:tc>
          <w:tcPr>
            <w:tcW w:type="dxa" w:w="8933"/>
          </w:tcPr>
          <w:p>
            <w:r>
              <w:t>Ржевская С.В. Управление качеством. Логос, 2009. - 286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 А.Г. Сертификация. Логос, 2008. - 349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Монахова В.П. Принцип предпочтительности. Нормирование точности гладких соединений и подшипников качения. МАИ-ПРИНТ, 2008. - 71 с.</w:t>
            </w:r>
          </w:p>
        </w:tc>
        <w:tc>
          <w:tcPr>
            <w:tcW w:type="dxa" w:w="900"/>
          </w:tcPr>
          <w:p>
            <w:r>
              <w:t>459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стандартизации, метрологии, сертификации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Красоткин А.А. Сертификация авиационной техники. МАИ, 2007. - 354 с.</w:t>
            </w:r>
          </w:p>
        </w:tc>
        <w:tc>
          <w:tcPr>
            <w:tcW w:type="dxa" w:w="900"/>
          </w:tcPr>
          <w:p>
            <w:r>
              <w:t>523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Ржевская С.В. Управление качеством практикум : учеб. пособие для вузов по направл. "Горное дело" и по спец. "Экономика и управление на предприятии" (горная пром-сть) и "Менеджмент организации" направл. "Менеджмент". Логос, 2009.  - 286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 А.Г. Сертификация учеб. пособие для вузов по направл. (спец.) "Метрология, стандартизация и сертификация" и "Управление качеством". Логос, 2008.  - 349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Монахова В.П., Мышелов Е.П., Никипорец Э.Н. Принцип предпочтительности. Нормирование точности гладких соединений и подшипников качения Учеб. пособие к практ. занятиям. МАИ-ПРИНТ, 2008.  - 71 с.</w:t>
            </w:r>
          </w:p>
        </w:tc>
        <w:tc>
          <w:tcPr>
            <w:tcW w:type="dxa" w:w="900"/>
          </w:tcPr>
          <w:p>
            <w:r>
              <w:t>459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стандартизации, метрологии, сертификации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Красоткин А.А. Сертификация авиационной техники учебник для вузов по спец. "Самолето- и вертолетостроение", "Системы жизнеобеспечения и оборудования ЛА "  направл. "Авиастроение". МАИ, 2007.  - 354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523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Микромеханические инерциальные датчики</w:t>
            </w:r>
          </w:p>
        </w:tc>
        <w:tc>
          <w:tcPr>
            <w:tcW w:type="dxa" w:w="8933"/>
          </w:tcPr>
          <w:p>
            <w:r>
              <w:t>Распопов В.Я., “Микромеханические приборы”, Учебное пособие, Машиностроение, 2007, 400с.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Тимошенков С.П., Калугин В.В., Анчутин С.А., Морозова Е.С. Микроэлектромеханические системы.– М.: МИЭТ,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А.В., Черноморский А.И., Плеханов В.Е. «Проектирование бесплатформенных инерциальных навигационных систем», Учебное пособие под общей редакцией Алешина Б.С. – М.: Издательство МАИ-ПРИНТ, 2009, с. 380.</w:t>
            </w:r>
          </w:p>
        </w:tc>
        <w:tc>
          <w:tcPr>
            <w:tcW w:type="dxa" w:w="900"/>
          </w:tcPr>
          <w:p>
            <w:r>
              <w:t>232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Зебрев Г. И., Нанотехнологии, учебное издание, Издательство: БИНОМ. Лаборатория знаний, 2011,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Шишкин Г.Г., Агеев И.М., Наноэлектроника. Элементы, приборы, устройства : учебное пособие, Издательство: БИНОМ. Лаборатория знаний , 2011, 408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Гаврилов С.А., Электрохимические процессы в технологии микро- и наноэлектроники: Уч. Пособие: Издателство: Высшее образование, 2009, 257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Лихошерст В.В., Никулин А.В., Распопов В.Я. , Виртуальный лабораторный практикум по микромеханическим приборам навигации,  Тульский государственный университет, Известия высших учебных заведений. Приборостроение, №6, 2006, стр. 72-76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Веремеенко К.К., Плеханов В.Е., Тювин А.В., Тихонов В.А., Черноморский А.И. и др.  ОРИЕНТАЦИЯ И НАВИГАЦИЯ ПОДВИЖНЫХ ОБЪЕКТОВ. Современные информационные технологии // монография под редакцией Алешина Б.С. – М.: Физматлит, 2006, 422с. - ISBN 5-9221-0735-6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Джашитов, В. Э. Теоретические основы разработки и создания суперминиатюрного микромеханического многофункционального датчика инерциальной информации / В. Э. Джашитов, В. М. Панкратов, М. А. Барулина // Нано- и микросистемная техника. - 2010. - N 5. - С. 46-54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Микропроцессорная техника в навигационных приборах и системах</w:t>
            </w:r>
          </w:p>
        </w:tc>
        <w:tc>
          <w:tcPr>
            <w:tcW w:type="dxa" w:w="8933"/>
          </w:tcPr>
          <w:p>
            <w:r>
              <w:t>Прянишников В.А. Электроника: Полный курс лекций. -СПб., Учитель и ученик: Корона принт, 2003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Бойт К. Цифровая электроника. Техносфера, 2007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Миловзоров О.В., Панков И.Г. Электроника: Учебник для ВУЗов/ -М.: Высшая школа, 2004</w:t>
            </w:r>
          </w:p>
        </w:tc>
        <w:tc>
          <w:tcPr>
            <w:tcW w:type="dxa" w:w="900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Ю.В., Скоробогатов П.К. Основы микропроцессорной техники; Изд-во: Интернет-университет информационных технологий, Бином. Лаборатория знаний. Серия: Основы информационных технологий, 2009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Гусев В.Г., Гусев Ю.М.. Электроника и микропроцессорная техника. Учебник для вузов. Изд-во "Высшая школа", 2006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Брей Б. Применение микроконтроллеров PIC18. Архитектура, программирование и построение интерфейсов с применением С и ассемблера. КОРОНА-ВЕК, МК-Пресс,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Шнайдер К., Шонфелдер Г. Измерительные устройства на базе микропроцессора ATmega Пер. с нем.. БХВ-Петербург, 2012.  - 268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Микушин А.В., Сажнев А.М., Сединин В.И. Цифровые устройства и микропроцессоры учеб. пособие для вузов по направл. 210400 (654400) - Телекоммуникации. БХВ- Петербург, 2010.  - 818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Гуров В.В. Архитектура микропроцессоров  Учеб. пособие. Интернет-Ун-т Информ. Технологий: БИНОМ. Лаб. знаний, 2010.  - 271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Коледов Л.А. Технология и конструкции микросхем, микропроцессоров и микросборок учеб. пособие для вузов по спец. 210201 "Проектирование и технология радиоэлектрон. средств" направл. 21020 "Проектирование и технология электрон. средств". Лань, 2009.  - 400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Фудзисава Юкихо 32-битные микропроцессоры и микроконтроллеры SuperH . Додэка-XXI, 2009.  - 355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Гусев В.Г., Гусев Ю.М. Электроника и микропроцессорная техника учеб. для вузов по направл. "Биомедицин. инженерия" и "Биомедицин. техника". Высш.шк., 2008.  - 798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Борисов С.А., Власов И.В., Смолянинов В.В. Архитектуры микропроцессорных систем Учеб. пособие. МАИ-ПРИНТ, 2008.  - 95 с.</w:t>
            </w:r>
          </w:p>
        </w:tc>
        <w:tc>
          <w:tcPr>
            <w:tcW w:type="dxa" w:w="900"/>
          </w:tcPr>
          <w:p>
            <w:r>
              <w:t>67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Жаворонков М.А., Кузин А.В. Микропроцессорная техника Учеб. для образоват. учреждений сред. проф. образования по группам спец.2200 "Информатика и вычислит. техника", 1800 "Электротехника". Академия, 2008.  - 304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Безуглов Д.А., Калиенко И.В. Цифровые устройства и микропроцессоры учеб. пособие по спец. ЮРГУЭС для вузов напр. 210300 (654200) "Радиотехника". Феникс, 2008.  - 469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Новожилов О.П. Основы микропроцессорной техники  Учеб. пособие в 2-х  томах. РадиоСофт, 2007.  - 431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Гаврилин Б.Н., Гуревич Е.И., Можаев В.А., Шеленков В.М. Микропроцессорные средства систем управления Учеб. пособие по спец. "Системы управл. и навигация","Системы управления ЛА". МАИ, 2007.  - 179 с.</w:t>
            </w:r>
          </w:p>
        </w:tc>
        <w:tc>
          <w:tcPr>
            <w:tcW w:type="dxa" w:w="900"/>
          </w:tcPr>
          <w:p>
            <w:r>
              <w:t>501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А.В. Самоучитель по микропроцессорной технике [Учебник]. Наука и техника, 2007.  - 240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Ю.В., Скоробогатов П.К. Основы микропроцессорной техники.Курс лекций Учеб.пособие для студентов вузов по спец.351400"Приклад.информатика". Интернет-Ун-т Информ.технологий, 2004.  - 432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Шагурин И.И. Современные микроконтроллеры и микропроцессоры Motorola Справочник. Горячая линия-Телеком, 2004.  - 952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Бойко В.И., Гуржий А.Н., Жуйков В.Я., Зори А.А., Спивак В.М. Схемотехника электронных систем.Микропроцессоры и микроконтроллеры Учебник. БХВ-Петербург, 2004.  - 453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Киселев А.В., Корнеев В.В. Современные микропроцессоры . БХВ-Петербург, 2003.  - 440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Рюмик С.М. 1000 и одна микроконтроллерная схема . Додэка-XXI, 2012.  - 356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Ревич Ю.В. Практическое программирование микроконтроллеров Atmel AVR на языке ассемблера . БХВ-Петербург, 2011.  - 351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А.В. Самоучитель разработчика устройств на микроконтроллерах AVR . Наука и техника, 2010.  - 528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Тревор М. Микроконтроллеры ARM7 семейств LPC2300/2400 вводный курс разработчика. Издательский дом "Додэка-XXI", 2010.  - 334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Яценков В.С. Микроконтроллеры MicroCHIP Практическое руководство. Горячая линия-Телеком, 2008.  - 278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Катцен С. PIC - микроконтроллеры. Все,что вам необходимо знать  Пер. с англ.. Додэка-XXI, 2008.  - 650 с.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Яценков В.С. Микроконтроллеры MicroCHIPr.Практическое руководство Схемы.Примеры программ.Описания. Горячая линия-Телеком, 2005.  - 278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Егоров А.А., Осипов В.Г., Соловьев С.Ю. Программирование микроконтроллеров семейства AVR Учебное пособие к лаб.работам по дисциплине"Цифоровые вычислительные устройства и микропроцессоры приборных комплексов". МАИ, 2005.  - 77 с.</w:t>
            </w:r>
          </w:p>
        </w:tc>
        <w:tc>
          <w:tcPr>
            <w:tcW w:type="dxa" w:w="900"/>
          </w:tcPr>
          <w:p>
            <w:r>
              <w:t>135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Семейство микроконтроллеров МSР430.Рекомендации по применению . Компэл, 2005.  - 543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Голубцов М.С., Кириченкова А.В. Микроконтроллеры AVR:от простого к сложному . Солон-Пресс, 2004.  - 302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Семейство микроконтроллеров MSP430х1хх Руководство пользователя. ЗАО"Компэл", 2004.  - 367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Гадре Д., Мэлхотра Н. Занимательные проекты на базе микроконтроллеров tinyAVR . БХВ-Петербург, 2012.  - 332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Коломбет Е.А. Микроэлектронные средства обработки аналоговых сигналов. -М., Радио и связь, 1991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Шило В.Л. Популярные цифровые микросхемы. -Челябинск, Металлургия, 1989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Микропроцессоры и их применение в системах передачи и обработки сигналов: Учеб. пособие для вузов. – М.: Радио и связь, 1988</w:t>
            </w:r>
          </w:p>
        </w:tc>
        <w:tc>
          <w:tcPr>
            <w:tcW w:type="dxa" w:w="900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Коффрон Дж., Лонг В. Расширение микропроцессорных систем/ Пер. с англ.; Под ред. П.В. Нестерова. –М.: Машиностроение, 1987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Титце У., Шенк К. Полупроводниковая схемотехника. -М., Мир, 1982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Фергусон Дж., Макари Л., Уилльямз П. Обслуживание микропроцессорных систем: Пер. с англ. –М.: Мир, 1989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Чернов В.Г. Устройства ввода-вывода аналоговой информации для цифровых систем сбора и обработки данных. -М., Машиностроение, 1988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Интегральные микросхемы. Микросхемы для аналого-цифрового преобразования и средств мультимедиа. Выпуск 1, Додека,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Фудзисава Юкихо 32-битные микропроцессоры и микроконтроллеры SuperH . Додэка-XXI, 2009.  - 355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Микропроцессоры и их применение в системах передачи и обработки сигналов учеб.пособие для студ.радиотехнич.спец.вузов. Радио и связь, 1988.  - 368 с.</w:t>
            </w:r>
          </w:p>
        </w:tc>
        <w:tc>
          <w:tcPr>
            <w:tcW w:type="dxa" w:w="900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Григорьев В.П., Кротова Е.В., Лукин А.Б. Датчики и микропроцессорные средства измерений Учеб. пособие по курсу "Основы научных исследований и техника эксперимента". 1988.  - 48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Маслов А.А., Сахаров О.Н. Аналого-цифровые микропроцессорные устройства . МАИ, 1991.  - 159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Микропроцессорные системы и ПЭВМ Сборник науч.тр.. 1991.  - 109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Костерин В.А. Микропроцессорные средства и системы Учеб.пособие. 1992.  - 114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Электротехнические микропроцессорные устройства и системы Межвуз.сб.науч.тр.. 1992.  - 130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Гольденберг Л.М., Малев В.А., Малько Г.Б. Цифровые устройства и микропроцессорные системы:Задачи и упражнения Учеб.пособие для студентов вузов по спец."Автомат.электросвязь","Радиосвязь,радиовещание и телевидение","Многоканальная электросвязь". Радио и связь, 1992.  - 257 с.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построения микроЭВМ на микропроцессоре с фиксированным набором команд Сб.лаб.работ. 1992.  - 52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Шевкопляс Б.В. Микропроцессорные структуры: Инженерные решения Справочник. Радио и связь, 1993.  - 254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Валерьянов В.И., Веревкин А.Ю., Титов М.А. Изделия электронной техники.Микропроцессоры и однокристальные микроЭВМ Справочник. Радио и связь, 1994.  - 121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Михальчук В.М., Ровдо А.А., Рыжиков С.В. Микропроцессоры 80х86,Pentium:Архитектура,функционирование,программирование,оптимизация кода  . БИТРИКС, 1994.  - 398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Аужбикович А.М., и др., Немчинов В.М., Филиппов А.Г. Микропроцессорные системы и микроЭВМ в измерительной технике Учеб.пособие для вузов по спец."Информационно-измер.техника". Энергоатомиздат, 1995.  - 368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Караваев А.П., Кошелькова Л.В., Мельников Б.С. Задачи и упражнения по микропроцессорной технике и вычислительным системам Учеб.пособие. МАИ, 1995.  - 50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организации микроЭВМ и микропроцессорных систем Метод.указания к выполнению лаб.работ по дисциплинам "Микропроцессоры","Микропроцессорные системы". 1995.  - 32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Шагурин И.И. Микропроцессоры и микроконтроллеры фирмы Motorola Справ.пособие. Радио и связь, 1998.  - 560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Цифровые устройства и микропроцессорные системы Учебник для сред.спец.учеб.завед.связи по спец. 2004,2005,2006. Горячая линия-Телеком, 2000.  - 336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Попов Б.Н. Методы проектирования микропроцессорных устройств управления мехатронными модулями систем приводов Автореф. дис. на соиск. учен. степ. доктора техн. наук:Спец.:05.02.02 Машиноведение ,системы приводов и детали машин:Автореф. дис. на соиск. учен. степ. д-ра техн. наук. 2000.  - 32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Пухальский Г.И. Проектирование микропроцессорных систем  учеб. пособие для межвуз. использования спец. "Радиотехника". Политехника, 2001.  - 544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Александров Е.К., Грушвицкий Р.И., Куприянов М.С., Мартынов О.Е. Микропроцессорные системы Учеб. пособие для вузов по направл. "Информатика и выч. техника". Политехника, 2002.  - 935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Рюмик С.М. 1000 и одна микроконтроллерная схема . Додэка-XXI, 2010.  - 356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Б.С., Щеглов А.В. Построение микроконтроллеров на однокристальных микропроцессорах и микроэвм Учеб. пособие. МАИ, 1994.  - 36 с.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Козаченко В.Ф. Микроконтроллеры Руководство по применению 16-разрядных микроконтроллеров Intel MCS-196/296 во встроенных системах управления. Изд-во ЭКОМ, 1997.  - 686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Гладштейн М.А. Микроконтроллеры семейства Z 86 фирмы ZIОQ Руководство программиста. ДОДЭКА, 1999.  - 96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Ремизевич Т.В. Микроконтроллеры для встраиваемых приложений: от общих подходов - к семействам НС05 и НС08 фирмы Motorola . ДОДЭКА, 2000.  - 272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Яценков В.С. Микроконтроллеры MicroCHIPr.Практическое руководство Схемы.Примеры программ.Описания.Ресурсы internet. Горячая линия-Телеком, 2002.  - 294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Бродин В.Б., Калинин А.В. Системы на микроконтроллерах и БИС программируемой логики . Эком, 2002.  - 398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Евстифеев А.В. Микроконтроллеры AVR семейства Classic фирмы "ATMEL" . Додэка-XXI, 2002.  - 285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Андрэ Ф. Микроконтроллеры семейства SX фирмы "SCENIX" . Издат.дом"Додэка-ХХI", 2002.  - 269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Микроэлектромеханические датчики</w:t>
            </w:r>
          </w:p>
        </w:tc>
        <w:tc>
          <w:tcPr>
            <w:tcW w:type="dxa" w:w="8933"/>
          </w:tcPr>
          <w:p>
            <w:r>
              <w:t>Распопов В.Я., “Микромеханические приборы”, Учебное пособие, Машиностроение, 2007, 400с.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Тимошенков С.П., Калугин В.В., Анчутин С.А., Морозова Е.С. Микроэлектромеханические системы.– М.: МИЭТ,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А.В., Черноморский А.И., Плеханов В.Е. «Проектирование бесплатформенных инерциальных навигационных систем», Учебное пособие под общей редакцией Алешина Б.С. – М.: Издательство МАИ-ПРИНТ, 2009, с. 380.</w:t>
            </w:r>
          </w:p>
        </w:tc>
        <w:tc>
          <w:tcPr>
            <w:tcW w:type="dxa" w:w="900"/>
          </w:tcPr>
          <w:p>
            <w:r>
              <w:t>232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Зебрев Г. И., Нанотехнологии, учебное издание, Издательство: БИНОМ. Лаборатория знаний, 2011,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Шишкин Г.Г., Агеев И.М., Наноэлектроника. Элементы, приборы, устройства : учебное пособие, Издательство: БИНОМ. Лаборатория знаний , 2011, 408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Гаврилов С.А., Электрохимические процессы в технологии микро- и наноэлектроники: Уч. Пособие: Издателство: Высшее образование, 2009, 257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Лихошерст В.В., Никулин А.В., Распопов В.Я. , Виртуальный лабораторный практикум по микромеханическим приборам навигации,  Тульский государственный университет, Известия высших учебных заведений. Приборостроение, №6, 2006, стр. 72-76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Веремеенко К.К., Плеханов В.Е., Тювин А.В., Тихонов В.А., Черноморский А.И. и др.  ОРИЕНТАЦИЯ И НАВИГАЦИЯ ПОДВИЖНЫХ ОБЪЕКТОВ. Современные информационные технологии // монография под редакцией Алешина Б.С. – М.: Физматлит, 2006, 422с. - ISBN 5-9221-0735-6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Джашитов, В. Э. Теоретические основы разработки и создания суперминиатюрного микромеханического многофункционального датчика инерциальной информации / В. Э. Джашитов, В. М. Панкратов, М. А. Барулина // Нано- и микросистемная техника. - 2010. - N 5. - С. 46-54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Моделирование навигационных  датчиков и систем</w:t>
            </w:r>
          </w:p>
        </w:tc>
        <w:tc>
          <w:tcPr>
            <w:tcW w:type="dxa" w:w="8933"/>
          </w:tcPr>
          <w:p>
            <w:r>
              <w:t>Селезнев В.П., Дмитроченко Л.А., Помыкаев И.И. Навигационные приборы и системы учеб.пособие для студ. вузов, обучающихся по спец."Гироскопические приборы и устройства". Машиностроение, 1983.  - 455 с.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Афонин А.А., Веремеенко К.К., Кошелев Б.В. Ориентация и навигация подвижных объектов : современные информационные технологии  . Физматлит, 2006.  - 422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Синицын И.Н. Фильтры Калмана и Пугачева . Логос, 2006.  - 636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Соболев В.И. Синтез калмановских фильтров Учеб.пособие для практ.занятий.Для дневной и веч. форм обучения. МАИ, 1994.  - 69с.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Надежность и техническая диагностика  приборов и систем навигации</w:t>
            </w:r>
          </w:p>
        </w:tc>
        <w:tc>
          <w:tcPr>
            <w:tcW w:type="dxa" w:w="8933"/>
          </w:tcPr>
          <w:p>
            <w:r>
              <w:t>Кошелев Б.В. Электронный конспект лекций по курсу "Надежность и техническая диагностика приборов"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 Электронные методические указания по проведению практических занятий по курсу «Надежность и техническая диагностика приборов»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А.М. Половко, С.В.Гуров Основы теории надежности –СПб., БХВ, 2006, 657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вероятностей, - М.: Наука,1964, 744 стр..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в технике. Основные понятия, термины и определения. ГОСТ 27.002-89.- М.: Стандарты, 1990, 34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в технике. Расчет надежности. Основные положения. ГОСТ 27.301-95., 28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Дмитриев С.П., Колесов Н.В., Осипов А.В. Информационная надежность, контроль и диагностика навигационных систем. ГНЦ-РФ – ЦНИИ «Электроприбор», С –Пб. 2003, 236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В.Г., Константинов В.Д. Надежность и эффективность авиационного оборудования. - М.: Транспорт,1995, 354 стр..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Голинкевич Т.А. Прикладная теория надежности - М. Высшая школа, 1977, 232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Зайнашев Н.К., Йыуду К.А., Хомяков И.М. Основы теории надежности авиаприборов. – Уфа: Уф.АИ, 1977, 168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Сотсков Б.С. Основы теории и расчета надежности элементов и устройств автоматики и вычислительной техники. - М.: Высшая школа, 1970, 322 стр..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Акопов М.Г. Обеспечение надежности авиационного оборудования при проектировании. – М.: МАИ, 1999, 86 стр..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Когге Ю.А., Майский Р.А., Основы надежности авиационной техники. М.: Машиностроение, 1993.</w:t>
            </w:r>
          </w:p>
        </w:tc>
        <w:tc>
          <w:tcPr>
            <w:tcW w:type="dxa" w:w="900"/>
          </w:tcPr>
          <w:p>
            <w:r>
              <w:t>91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 В.Г. и др. Техническая эксплуатация пилотажно-навигационных комплексов  М.: Транспорт, 1992.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Биргер И.А. Техническая диагностика. М.: Машиностроение,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Пашковский Г.С. Задачи оптимального обнаружения и поиска отказов в РЭА. М.: Радио и связь, 1981.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Начертательная геометрия</w:t>
            </w:r>
          </w:p>
        </w:tc>
        <w:tc>
          <w:tcPr>
            <w:tcW w:type="dxa" w:w="8933"/>
          </w:tcPr>
          <w:p>
            <w:r>
              <w:t>Нартова Л.Г., Якунин В.И. Начертательная геометрия.Теория и практика учеб. для вузов по направлениям в обл. техники и технологии. Дрофа, 2008.  - 303 с.</w:t>
            </w:r>
          </w:p>
        </w:tc>
        <w:tc>
          <w:tcPr>
            <w:tcW w:type="dxa" w:w="900"/>
          </w:tcPr>
          <w:p>
            <w:r>
              <w:t>53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Бородкина С.И., Егоров Э.В., Ефимова Л.А., и др. Рабочая тетрадь по начертательной геометрии (Метод. разработки). 2000.  - 84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Общая технология</w:t>
            </w:r>
          </w:p>
        </w:tc>
        <w:tc>
          <w:tcPr>
            <w:tcW w:type="dxa" w:w="8933"/>
          </w:tcPr>
          <w:p>
            <w:r>
              <w:t>Гаврилов А. Н., Ушаков Н. Н., Цветков Н. М. Технология авиационного электрооборудования. М., Оборонгиз, 1963, 522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Ушаков Н. Н. Технология элементов вычислительных машин.   М.: Высшая школа, 1976, 421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Медведев А. М. Технология производства печатных плат. Тома 1 и 2,  М.: Техносфера, 2005, 360 и 304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Технология машиностроения: Учебник. В 2 т. Т. 1 / Под ред. А.М Дальского. – М.: Изд-во МГТУ им. Баумана, 1999. – 559 с. 5              Технология машиностроения: Учебник. В 2 т. Т. 2 / Под ред. Г.Н.     Мельникова. – М.: Изд-во МГТУ им. Баумана,1999.-563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Анурьев В.И. Справочник конструктора-машиностроителя. В 3 т. Т. 1. – М.: Машиностроение, 1980. - 728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Анурьев В.И. Справочник конструктора-машиностроителя. В 3 т. Т. 2. – М.: машиностроение, 1980. – 559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Базы и базирование в машиностроении. Термины и определения. – М.: Изд-во стандартов, 1976. – 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Барташов Л.В. технология и экономика. – М.: Машиностроение, 1983. – 152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Болотин Х.Л., Костромин Ф.П. Станочные приспособления. – М.: Машиностроение, 1973. – 344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Горошкин А.К. Приспособления для металлорежущих станков: Справочник. – М.: Машиностроение, 1976. – 301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Гамрат-Курек Л.И., Иванов К.Ф. Выбор варианта изготовления изделий и коэффициенты затрат. – М.: Машиностроение, 1975. – 133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14316-75. Правила разработки групповых технологических процессов. – М.: Изд-во стандартов, 1975. – 35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27.202-83. Технологические системы. Методы оценки надежности по параметрам качества изготовляемой продукции. – М.: Госкомитет по стандартам, 1984. – 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16319-80. Цепи размерные. Термины, определения и обозначения. – М.: Изд-во стандартов, 1980. – 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16320-80. Цепи размерные. Расчет плоских цепей. – М.: Изд-во стандартов, 1980. – 29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Демьянюк Ф.С. технологические основы поточно-автоматизированного производства. – М.: Высшая школа, 1968. – 700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Дипломное проектирование по технологии машиностроения.</w:t>
            </w:r>
          </w:p>
        </w:tc>
        <w:tc>
          <w:tcPr>
            <w:tcW w:type="dxa" w:w="900"/>
          </w:tcPr>
          <w:p>
            <w:r>
              <w:t>33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Ермаков С.С., Вязников Н.Ф. Металлокерамические детали в машиностроении. – Л.: Машиностроение, 1975. – 232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Иващенко И.А. Технологические размерные расчеты и способы автоматизации. – М.: Машиностроение, 1975. – 222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Корсаков В.С. Основы конструирования приспособлений в машиностроении. – М.: Машиностроение, 1983. – 277 с.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Овчаров А.А. Прикладные задачи теории массового обслуживания. – М.: Машиностроение, 1969. – 320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Организация группового производства / Под ред. С.П. Митрофанова и В.А. Петрова. – М.: Машиностроение, 1980. – 287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Проектирование технологии / Под ред. Ю.М. Соломенцева. – М.: Машиностроение, 1990. – 415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РД 50-174-80. Методические указания ЕСТПП. Выбор оптимальной величины коэффициента закрепления операций   для предприятий машино- и приборостроения. – М.: Изд-во стандартов, 1980. – 23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технолога-машиностроителя / Под ред. А.Г. Косиловой и Р.К. Мещерякова. – В 2 т. Т. 1. – М.: Машиностроение, 1985. – 655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технолога-машиностроителя / Под ред. А.Г. Косиловой и Р.К. Мещерякова. – В 2 т. Т. 2. – М.: Машиностроение, 1986. – 495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Станочные приспособления / Под ред. Б.Н. Вардашкина. – М.: Машиностроение, 1984. – 592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 СЭВ 144 – 75. Единая система допусков и посадок. – М.: Изд-во стандартов, 1975. –   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Технологичность конструкций изделий: Справочник / Под ред. Ю.Д. Амирова. – М.: машиностроение, 1985. – 367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Организация воздушного движения</w:t>
            </w:r>
          </w:p>
        </w:tc>
        <w:tc>
          <w:tcPr>
            <w:tcW w:type="dxa" w:w="8933"/>
          </w:tcPr>
          <w:p>
            <w:r>
              <w:t>Б.В. Кошелев Электронный конспект лекций по курсу "Воздушная навигация и самолетовождение"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Б.В. Кошелев Электронные методические указания по проведению практических занятий по курсу "Воздушная навигация и самолетовождение"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Н.Ф. Зобов, Кошелев Б.В. Современные проблемы развития и внедрения аэронавигационной системы будущего. – М., МАИ, 2003, 202 стр.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Г.А. Кржижановского Концепция и системы СNS/ATM в гражданской авиации, М. ИКЦ «Академкнига»,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Т.Г. Анодина, А.А.Кузнецов, Е.Д. Маркович. Автоматизация управления воздушным движением. Москва, Транспорт, 1992, 279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Михайлов Н.А. Воздушная навигация,- Центр подготовки и сертификации авиационного персонала, Новосибирск,2000, 169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Репников А.В. и др. Основы построения навигационно-пилотажных комплексов ЛА М.,МАИ, 1990, 98 стр.</w:t>
            </w:r>
          </w:p>
        </w:tc>
        <w:tc>
          <w:tcPr>
            <w:tcW w:type="dxa" w:w="900"/>
          </w:tcPr>
          <w:p>
            <w:r>
              <w:t>155*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Авиационные приборы и измерительные системы. / Под ред. В.Г. Воробьева. – М.: Транспорт, 1981, 367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радионавигация; справочник. / А.А. Сосновский, И.А. Хаймович, Э.А. Лутин, И.Б. Максимов. Под ред. А.А. Сосновского. – М.: Транспорт, 1990, 263 стр..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Алпеев С.А. и др. CAS 67.  Руководство пилота. уч. пос. МАИ. М 2005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автоматизированного проектирования навигационных датчиков и систем</w:t>
            </w:r>
          </w:p>
        </w:tc>
        <w:tc>
          <w:tcPr>
            <w:tcW w:type="dxa" w:w="8933"/>
          </w:tcPr>
          <w:p>
            <w:r>
              <w:t>Антонов Д.А., Веремеенко К.К., Гончаренко Г.Г., Максимов В.Н., Черноморский А.И. / Под ред. Гончаренко Г.Г.  Мягкие вычисления в среде Matlab в задачах прикладной гироскопии и навигации: Учебное пособие. – М.: Изд-во МАИ, 2012.</w:t>
            </w:r>
          </w:p>
        </w:tc>
        <w:tc>
          <w:tcPr>
            <w:tcW w:type="dxa" w:w="900"/>
          </w:tcPr>
          <w:p>
            <w:r>
              <w:t>164*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Г.Г., Рогожкин С.А., Суров Э.В. Современные технологии автоматизированного проектирования и решения инженерных задач: Учебное пособие. – М.: Изд-во МАИ, 2001.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Компьютерные технологии визуального моделирования в задачах прикладной гироскопии и навигации: Учебное пособие. – М.: Изд-во МАИ,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 Электронный коспект лекций "Моделирование и автоматизированное проектирование элементов и систем". М.:МАИ, кафедра №305,2010, 96с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 Электронные методические разработки по лабораторным работам "Компьютерный лабораторный практикум по основам автоматизированного проектирования".М.МАИ-каф305,2009,72с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Норенков И.П. Основы автоматизированного проектирования. М.: Изд. МГТУ, 2000.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Иванова Г.С. Объектно-ориентированное программирование. М.: Изд. МГТУ, 2001.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менеджмента</w:t>
            </w:r>
          </w:p>
        </w:tc>
        <w:tc>
          <w:tcPr>
            <w:tcW w:type="dxa" w:w="8933"/>
          </w:tcPr>
          <w:p>
            <w:r>
              <w:t>Агеева Н.Г.Минаев Э.С. Менеджмент: Конспект лекций. М Доброе слово- 2003,  124 с.</w:t>
            </w:r>
          </w:p>
        </w:tc>
        <w:tc>
          <w:tcPr>
            <w:tcW w:type="dxa" w:w="900"/>
          </w:tcPr>
          <w:p>
            <w:r>
              <w:t>8*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Балановская Н.А. Проблемы современного менеджмента М Доброе слово- 2003, 2004.  64с.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Балановская Н.А. Реформирование структуры управления предприятием М Доброе слово- 2003,  120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Березина Т.Е., Вачугов Д.Д.и др. Основы менеджмента: Учебник для вузов/Березина Т.Е.,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Вачугов Д.Д.и др.; Под ред. Д.Д. Вачугова.-М.: Высшая школа,2001.-</w:t>
            </w:r>
          </w:p>
        </w:tc>
        <w:tc>
          <w:tcPr>
            <w:tcW w:type="dxa" w:w="900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Вачугов Д.Д., Веснин, В.Р.Кислякова Н.А.(п/ред.) Практикум по менеджменту: деловые игры..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Учеб. пособие для студентов вузов. Изд-во "Высшая школа"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Казанцев А.К. Основы менеджмента. Практикум : Учеб.пособие для студентов вузов по спец.: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"Менеджмент организации","Управление персоналом" / А. К. Казанцев, В. И. Малюк,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 С. Серова. - 2-е изд. - М. : ИНФРА-М, 2002. - 544 с. :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Комарова Н.В. Менеджмент. Конспект лекций. М Доброе слово- 2002,  64с.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Комарова Н.В. Основы теории менеджмента. М Доброе слово- 2003,  134с.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 М.А. Менеджмент исследований и разработок(в двигателестроении) : Учеб.пособие. -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М., МАИ, 2005, 64 с. : ил. - Библиогр.:с.63(21 назв.).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Вачугов Д.Д.,и др. Основы менеджмента:Учебник Изд-во "Высшая школа" 2005.</w:t>
            </w:r>
          </w:p>
        </w:tc>
        <w:tc>
          <w:tcPr>
            <w:tcW w:type="dxa" w:w="900"/>
          </w:tcPr>
          <w:p>
            <w:r>
              <w:t>46*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Минаев Э.С. и др. Менеджмент для инженера. Том I. Основы менеджмента. Издательство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«Доброе Слово», 2000.-2004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Суворов Б.В. Многокритериальная оптимизация программы выпуска изделий машиностроительного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предприятия [Текст] : лабораторная работа по курсам "Менеджмент исследований и разработок",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"Производственный менеджмент" / МАИ (Гос. техн. ун-т). - М. : Доброе слово, 2007. - 23 с. :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ил. - (Современное бизнес-планирование). - Библиогр.: с. 22 (4 назв.).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Суворов Б.В. Оперативно-календарное планирование НИОКР [Текст] : лабораторная работа по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курсам : "Основы менеджмента", "Менеджмент исследований и разработок" , "Производственный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менеджмент" / Б. В. Суворов ; МАИ(Гос. техн. ун-т). - М : Доброе слово, 2007. - 16 с. 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ил. - (Современное бизнес-образование). - ISBN 978-5-89796-248-0.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Фатхутдинов Р.А. Инновационный менеджмент [Текст] : Учебник для вузов по эконом. и техн.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спец. и направл. - 5-е изд. ; испр. и доп. - СПб. : Питер, 2007. - 447 с. : ил. -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(Учебник для вузов). - Библиогр.: с.444-447 (53 назв.).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Агеева Н.Г. Методология адаптации систем стратегического управления наукоемкого промышленного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предприятия в условиях быстро изменяющейся бизнес-среды.  ДСП. М.: МАИ, Доброе слово 2007  256с.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Бадалова А.Г. Системы управления рисками: методология, организационно-информационное обеспечение,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эффективность внедрения М.: ИЦ МГТУ «Станкин» , «Янус –К»  2007 .-88с.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Петровская И.А. Менеджмент : век ХХ - век ХХ1 : Сб.статей / Сост.И.А.Петровская;Под ред.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О.С.Виханского,А.И.Наумова. - М : Экономистъ, 2004. - 334 с. : ил. - (Disciplinae). -</w:t>
            </w:r>
          </w:p>
        </w:tc>
        <w:tc>
          <w:tcPr>
            <w:tcW w:type="dxa" w:w="900"/>
          </w:tcPr>
          <w:p>
            <w:r>
              <w:t>27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Библиогр.в конце ст. - ISBN 5-98118-063-3.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Уорд М. 50 методик менеджмента / Пер.с англ. - М. : Финансы и статистика, 2004. - 200 с. :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ил. - ISBN 5-279-02599-2.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Периодика: Менеджмент, Менеджмент в России и за рубежом, Методы менеджмента и качества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моделирования и испытания приборов и систем</w:t>
            </w:r>
          </w:p>
        </w:tc>
        <w:tc>
          <w:tcPr>
            <w:tcW w:type="dxa" w:w="8933"/>
          </w:tcPr>
          <w:p>
            <w:r>
              <w:t>Буканин В.А., Павлов В.Н. и др. Испытания приборов, устройств и систем. – СПб.: СПбГЭТУ, 2011. – 180с.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Алифанов О.М. и Андреев А.Н. Баллистические ракеты и ракеты-носители. – М.: Дрофа, 2004. – 512с.</w:t>
            </w:r>
          </w:p>
        </w:tc>
        <w:tc>
          <w:tcPr>
            <w:tcW w:type="dxa" w:w="900"/>
          </w:tcPr>
          <w:p>
            <w:r>
              <w:t>157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Машбиц Л.М. Комьютерная картография м зоны спутниковой связи. – М.: Горячая линия – Телеком, 2009. – 236с.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Шовенгердт Р.А. Дистанционное зондирование. Модели и методы обработки изображений. – М.: Техносфера, 2010. – 560с.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Шишкин И.Ф. и Сергушев Г.Ф. Испытания и испытательное оборудование. – СПб.: СЗТУ, 1999. 37с.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Караштин В.М., Катков А.Г. и Родченко В.В. Основы проектирования систем наземного обеспечения. – М.: МАИ, 1998. – 312с.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Спутниковая связь и вещание: Справочник. Под ред. Л.Я. Кантора. – М.: Радио и связь, 1997. – 528с.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Соллогуб А.В., Аншаков Г.П. и Данилов В.В. Космические аппараты систем зондирования поверхности Земли. – М.: Машиностроение, 1993. – 368с.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Кринецкий Е.И., Александровская Л.Н. и др. Лётные испытания ракет и космических аппаратов. М.: Машиностроение, 1979. – 464с.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Проектирование и испытания ракет баллистических ракет. – М.: Воениздат, 1970.–392с.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Горелов В.Н. Многозональные телевизионные системы для исследования Земли из космоса. – М.: ЦНИИГАиК, 1986. – 52с.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прикладной гидро- и аэродинамики</w:t>
            </w:r>
          </w:p>
        </w:tc>
        <w:tc>
          <w:tcPr>
            <w:tcW w:type="dxa" w:w="8933"/>
          </w:tcPr>
          <w:p>
            <w:r>
              <w:t>Кириллин В.А., Сычев В.В., Шейндлин А.Е. "Техническая термодинамика" М.:"Энергия", 1991 г.</w:t>
            </w:r>
          </w:p>
        </w:tc>
        <w:tc>
          <w:tcPr>
            <w:tcW w:type="dxa" w:w="900"/>
          </w:tcPr>
          <w:p>
            <w:r>
              <w:t>133*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Волкова А.Ф. "Термодинамика и реактивные двигатели. Конспект лекций" М.: МАИ, 1973 г.</w:t>
            </w:r>
          </w:p>
        </w:tc>
        <w:tc>
          <w:tcPr>
            <w:tcW w:type="dxa" w:w="900"/>
          </w:tcPr>
          <w:p>
            <w:r>
              <w:t>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Кошкин В.К., Михайлова Т.В. "Первый закон термодинамики и его приложения" М.: МАИ, 1979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Кошкин В.К., Михайлова Т.В. "Второй закон термодинамики и его приложения" М.: МАИ, 1979 г.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Акимов В.М. и др. под редакцией Шляхтенко. "Теория ВРД" М.: Машиностроение, 1987 г.</w:t>
            </w:r>
          </w:p>
        </w:tc>
        <w:tc>
          <w:tcPr>
            <w:tcW w:type="dxa" w:w="900"/>
          </w:tcPr>
          <w:p>
            <w:r>
              <w:t>174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Иноземцева Е.Н., Макарова А.В., Михеев Ю.С. "Термодинамические процессы реактивных двигателей" М.: МАИ, 1987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Иноземцева Е.Н., Михеев Ю.С. "Изучение процесса адиабатного истечения газа через сужающееся сопло при имитационном моделировании: Методические указания к лабораторной работе" М.: МАИ, 1990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теории управления</w:t>
            </w:r>
          </w:p>
        </w:tc>
        <w:tc>
          <w:tcPr>
            <w:tcW w:type="dxa" w:w="8933"/>
          </w:tcPr>
          <w:p>
            <w:r>
              <w:t>Бесекерский В.А., Попов Е.П. Теория систем автоматического управления. С-П.: Профессия, 2004</w:t>
            </w:r>
          </w:p>
        </w:tc>
        <w:tc>
          <w:tcPr>
            <w:tcW w:type="dxa" w:w="900"/>
          </w:tcPr>
          <w:p>
            <w:r>
              <w:t>153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Булыгин В.С., Гришанин Ю.А. и др. Основы теории автоматического управления. М.: Машиностроение, 1985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автоматического управления. Под ред. Нетушила А.В. М.: Высшая школа. ч. 1 - 1968, ч. 2 - 1972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Ким Д.П. Теория автоматического управления. Том 1. М.: Физматгиз,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Ким Д.П. Теория автоматического управления. Том 2. М.: Физматгиз,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Тумеля П.М. Сборник задач "Нелинейные модели САУ", М.: МАИ, 1992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автоматического регулирования. Под ред. Солодовникова В.В. Кн. 1 и кн. 2, М.: Машиностроение, 1967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Бабаков Н.А., Воронов А.А. и др. Теория автоматического управления. М.: Высшая школа, ч.1 и ч.2, 1977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Филлипс Ч., Харбер Р. Системы управления с обратной связью. М.; Лаборатория базовых знаний, 2002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цифровой обработки информации</w:t>
            </w:r>
          </w:p>
        </w:tc>
        <w:tc>
          <w:tcPr>
            <w:tcW w:type="dxa" w:w="8933"/>
          </w:tcPr>
          <w:p>
            <w:r>
              <w:t>Сергиенко  А. Б. Цифровая обработка сигналов. — СПб.: Питер, 2002, 608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Андриевский Б.Р., Фрадков А.А. Элементы математического моделирования в программных средах MATLAB 5 и Scilab. – СПб.: Наука, 2001, 286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Мита Ц., Хара С., Кондо Р. Введение в цифровое управление. – М.: Мир, 1994, 256с.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Серегин В.В., Кукулиев Р.М. Лазерные гирометры и из применение. – М.: Машиностроение, 1990, 288с.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Репников А.В., Сачков Г.П., Черноморский А.И. Гироскопические системы. – М.: Машиностроение, 1983, 319с.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39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2768"/>
          </w:tcPr>
          <w:p>
            <w:r>
              <w:t>Основы электро-радиоизмерений</w:t>
            </w:r>
          </w:p>
        </w:tc>
        <w:tc>
          <w:tcPr>
            <w:tcW w:type="dxa" w:w="8933"/>
          </w:tcPr>
          <w:p>
            <w:pPr>
              <w:pStyle w:val="Normal"/>
            </w:pPr>
            <w:r>
              <w:t>Харт Х. Введение в измерительную технику . Мир, 1999.  - 389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Пилотажно-навигационные приборы и системы</w:t>
            </w:r>
          </w:p>
        </w:tc>
        <w:tc>
          <w:tcPr>
            <w:tcW w:type="dxa" w:w="8933"/>
          </w:tcPr>
          <w:p>
            <w:r>
              <w:t>А.Н. Коптев Авиационное и радиоэлектронное оборудование воздушных судов гражданской авиации. кн.1,2,3 Самара, Изд-во СГАУ, 2011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В.Э. Джашитов, В.М. Панкратов, А.В. Голиков Общая и прикладная теория гироскопов с применениенм компьютерных технологий/Под общей редакцией акад. РАН В.Г. Пешехонова. - ЦНИИ Электроприбор, 2010, 153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Матвеев, В.Я. Распопов Основы построения бесплатформенных инерциальных навигационных систем, - ЦНИИ Электроприбор,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Малышев, В.В. Куршин, С.Г. Ревнивых Введение в спутниковую навигацию, М. Изд-во МАИ-ПРИНТ, 2008</w:t>
            </w:r>
          </w:p>
        </w:tc>
        <w:tc>
          <w:tcPr>
            <w:tcW w:type="dxa" w:w="900"/>
          </w:tcPr>
          <w:p>
            <w:r>
              <w:t>820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2. А.А. Голован, Н.А. Парусников. Математическме основы навигационных систем. Часть1. Матаматические модели инерциальной навигации. М.:Изд-воМГУ,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И.И. Помыкаев, В.П. Селезнев, Л.А. Дмитроченко. Навигационные приборы и системы. М., Маштностроение, 1983.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П.В. Бромберг. Теория инерциальной навигации.М., Наука,1979.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И.В. Вовк, А.В. Липин, Ю.Н. Сарайский Зональная навигация, С-Петербург, АГА,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Ориентация и навигация подвижных объектов: современные информационные технологии/Под ред. Б.С. Алешина, - М.: ФИЗМАТЛИТ, 2006. - 424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Правоведение</w:t>
            </w:r>
          </w:p>
        </w:tc>
        <w:tc>
          <w:tcPr>
            <w:tcW w:type="dxa" w:w="8933"/>
          </w:tcPr>
          <w:p>
            <w:r>
              <w:t>Нормативные акты: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Конституция Российской Федерации. М.1993 (с поправками от 30 декабря 2008 г., 5 февраля, 21 июля 2014 г.). Режим доступа: http://ivo.garant.ru/SESSION/PILOT/main.htm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первая от 30 ноября 1994 г. N 51-ФЗ,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часть вторая от 26 января 1996 г. N 14-ФЗ,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часть третья от 26 ноября 2001 г. N 146-ФЗ и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часть четвертая от 18 декабря 2006 г. N 230-ФЗ. Режим доступа: http://ivo.garant.ru/SESSION/PILOT/main.htm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Кодекс об административных правоотношениях от 30 декабря 2001 г. N 195-ФЗ. Режим доступа: http://ivo.garant.ru/SESSION/PILOT/main.htm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Российской Федерации от 30 декабря 2001 г. N 197-ФЗ (ТК РФ). Режим доступа: http://ivo.garant.ru/SESSION/PILOT/main.htm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Семейный кодекс Российской Федерации от 29 декабря 1995 г. N 223-ФЗ. Режим доступа:  http://ivo.garant.ru/SESSION/PILOT/main.htm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Гражданско-процессуальный кодекс от 14 ноября 2002 г. N 138-ФЗ. Режим доступа:  http://ivo.garant.ru/SESSION/PILOT/main.htm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Уголовный кодекс Российской Федерации от 13 июня 1996 г. N 63-ФЗ. Режим доступа:  http://ivo.garant.ru/SESSION/PILOT/main.htm.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 процессуальный кодекс от 18 декабря 2001 г. N 174-ФЗ. Режим доступа:  http://ivo.garant.ru/SESSION/PILOT/main.htm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«Об образовании в Российской Федерации» от 29 декабря 2012 г. N 273-ФЗ. Режим доступа: http://ivo.garant.ru/SESSION/PILOT/main.htm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Закон РФ «О занятости населения в Российской Федерации» от 19 апреля 1991 г. N 1032-1. Режим доступа:  http://ivo.garant.ru/SESSION/PILOT/main.htm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Учебники: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Правоведение: учебник и практикум для прикладного бакалавриата / А. П. Анисимов, А. Я. Рыженков, А. Ю. Чикильдина ; под ред. А. Я. Рыженкова. — 3-е изд., перераб. и доп. — М. : Издательство Юрайт, 2016. — 301 с. — (Бакалавр. Прикладной курс). — ISBN 978-5-9916-6044-0. Режим доступа: (/book/8D8AD39C-319D-4E76-8D5A8267E0ED73)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Правоведение: Учебник / М.Б. Смоленский. - 2-e изд. - М.: ИЦ РИОР: НИЦ ИНФРА-М, 2015. - 430 с.: 60x90 1/16. - (Высшее образование:Бакалавриат). (переплет) ISBN 978-5-369-01382-3, 500 экз. Режим доступа: bookinfo=417983</w:t>
            </w:r>
          </w:p>
        </w:tc>
        <w:tc>
          <w:tcPr>
            <w:tcW w:type="dxa" w:w="900"/>
          </w:tcPr>
          <w:p>
            <w:r>
              <w:t>27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Айман Т. О. Правоведение [Электронный ресурс] Учеб. пособие. - 5-е изд. - М. : РИОР : ИНФРА-М, 2013. - 144 с. - (ВПО: Бакалавриат). - ISBN 978-5-369-01111-9 (РИОР), ISBN 978-5-16-006249-5 (ИНФРА-М).Режим доступа: http://www.znanium.com/catalog.php?bookinfo=415466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Правоведение: Учебник / Под ред. И.В. Рукавишниковой, И.Г. Напалковой. - 2-e изд., изм. - М.: Норма: НИЦ Инфра-М, 2013. - 432 с.: 60x90 1/16. (переплет) ISBN 978-5-91768-346-1, 1000 экз.Режим доступа: http://www.znanium.com/catalog.php?bookinfo=376839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Административное право: Учебник / А.Н. Миронов. - 3-e изд., перераб. и доп. - М.: ИД ФОРУМ: НИЦ ИНФРА-М, 2014. - 320 с.: 60x90 1/16. - (Профессиональное образование). (переплет) ISBN 978-5-8199-0588-3, 700 экз.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право. Том 1: Учебник / Г.Н. Черничкина, В.В. Бараненков, И.В. Бараненкова и др.; Под ред. Г.Н. Черничкиной - М.: ИЦ РИОР: НИЦ Инфра-М, 2013 - 448 с.: 60x90 1/16. - (Высшее образование: Бакалавриат). (п) ISBN 978-5-369-01051-8, 700 экз.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государства и права России: Учебник / И.А. Исаев. - 4-e изд., стер. - М.: Норма: НИЦ ИНФРА-М, 2014. - 800 с.: 60x90 1/16. (переплет) ISBN 978-5-91768-378-2,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Прудников, А. С. Конституционное право России [Электронный ресурс] : учебник для студентов вузов / А. С. Прудников и др.; под ред. А. С. Прудникова, В. И. Авсеенко. - 3-е изд., перераб. и доп. - М. : ЮНИТИ-ДАНА, 2012. - 767 с. - ISBN 978-5-238-01228-5.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Семейное право [Электронный ресурс]: учебник для студентов вузов / под ред. П. В. Алексия, А. Н. Кузбагарова, О. Ю. Ильиной. - 5-е изд., перераб. и доп. - М.: ЮНИТИ-ДАНА: Закон и право, 2012. - 335 с. - (Серия «Dura lex, sed lex»). - ISBN 978-5-238-01854-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государства и права: Учебник / Отв. ред. В.Д. Перевалов. - 4-e изд., перераб. и доп. - М.: Норма: НИЦ Инфра-М, 2013. - 496 с.: 60x90 1/16. (переплет) ISBN 978-5-91768-131-3, 2000 экз.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 России : Учебник / Под ред. С.П. Маврина, Е.Б. Хохлова. - 3-e изд., перераб. и доп. - М.: Норма: НИЦ Инфра-М, 2012. - 608 с.: 60x90 1/16. (переплет) ISBN 978-5-91768-328-7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Уголовное право России. Общая и Особенная части: Учебник / Под ред. В.К. Дуюнова. - 3-e изд. - М.: ИЦ РИОР: ИНФРА-М, 2012. - 681 с.: 60x90 1/16. - (Высшее образование). (переплет) ISBN 978-5-369-00700-6, 1500 экз.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Журнал Пульс, 2014, №6 / Пульс, №6, 2014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Эриашвили, Н. Д. Финансовое право [Электронный ресурс] : учебник для студентов вузов / Н. Д. Эриашвили. - 3-е изд., перераб. и доп. - М.: ЮНИТИ-ДАНА: Закон и право, 2012. - 575 с. - ISBN 978-5-238-01416-6.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42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Преддипломная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  <w:vMerge w:val="restart"/>
          </w:tcPr>
          <w:p>
            <w:r>
              <w:t>43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Программно-алгоритмическое обеспечение комплексных навигационных систем</w:t>
            </w:r>
          </w:p>
        </w:tc>
        <w:tc>
          <w:tcPr>
            <w:tcW w:type="dxa" w:w="8933"/>
          </w:tcPr>
          <w:p>
            <w:r>
              <w:t>К.К.Веремеенко, К.И. Сыпало, Д.А. Козорез. Моделирование процессов функциони-рования интегрированных систем ЛА на основе методологии объектно-ориентированного анализа и проектирования: Учебное пособие. – М.: Издательство МАИ-ПРИНТ, 2010. – 96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Дмитроченко. Элементы теории маршрутной навигации: Учебное пособие. – М.: Издательство МАИ-ПРИНТ, 2011. – 128 с.: ил.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Веремеенко, М.Н. Красильщиков и др. Современные информационные технологии в задачах навигации и наведения беспилотных маневренных летательных аппаратов. / Под ред. М.Н. Красильщикова и Г.Г Себрякова. - М.: ФИЗМАТЛИТ, 2009, 556 стр.</w:t>
            </w:r>
          </w:p>
        </w:tc>
        <w:tc>
          <w:tcPr>
            <w:tcW w:type="dxa" w:w="900"/>
          </w:tcPr>
          <w:p>
            <w:r>
              <w:t>98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 и др. Управление и наведение беспилотных маневренных летательных аппаратов на основе современных информационных технологий./ Под ред. М.Н. Красильщикова и Г.Г Себрякова. - М.: ФИЗМАТЛИТ, 2003, 2005. – 280 с. – ISBN 5-9221-0409-8.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Б.С. Алешин, А.А. Афонин, К.К. Веремеенко, Б.В. Кошелев, В.Е. Плеханов, В.А. Тихо-нов, А.В. Тювин, Е.П. Федосеев, А.И. Черноморский. Ориентация и навигация подвижных объектов: современные информационные технологии / Под ред. Б.С. Алешина, К.К. Вереме-енко, А.И. Черноморского. -  М.: ФИЗМАТЛИТ, 2006 – 424 с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Методология летных испытаний ПНО самолетов и вертолетов. / Под ред. Д.Е. Новодвор-ской, Е.Г. Харина. - М.,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Агеев, Н. В Павлова. Приборные комплексы ЛА и их проектирование. - М., Машиностроение, 1990.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Сетевые спутниковые радионавигационные системы / B.C. Шебшаевич, П.П. Дмитриев, Н.В. Иванцевич и др.; Под ред. B.C. Шебшаевича. - 2-е изд., перераб. и доп. - М.: Радио и связь, 1993.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Ю.П. Иванов, А.Н. Синяков, И.В. Филатов. Комплексирование информационно-измерительных устройств ЛА. - Л., Машиностроение, 1984.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радионавигация: справочник. / А.А. Сосновский, И.А. Хаймович, Э.А. Лу-тин, И.Б. Максимов; Под ред. А.А. Сосновского. - М.: Транспорт, 1990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С.С.  Ривкин, Р.И.  Ивановский, А.В.  Костров. Статистическая оптимизация навигацион-ных систем. - Л., Судостроение, 1976.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Программные средства навигационных технологий</w:t>
            </w:r>
          </w:p>
        </w:tc>
        <w:tc>
          <w:tcPr>
            <w:tcW w:type="dxa" w:w="8933"/>
          </w:tcPr>
          <w:p>
            <w:r>
              <w:t>К.К.Веремеенко, К.И. Сыпало, Д.А. Козорез. Моделирование процессов функциони-рования интегрированных систем ЛА на основе методологии объектно-ориентированного анализа и проектирования: Учебное пособие. – М.: Издательство МАИ-ПРИНТ, 2010. – 96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Дмитроченко. Элементы теории маршрутной навигации: Учебное пособие. – М.: Издательство МАИ-ПРИНТ, 2011. – 128 с.: ил.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Веремеенко, М.Н. Красильщиков и др. Современные информационные технологии в задачах навигации и наведения беспилотных маневренных летательных аппаратов. / Под ред. М.Н. Красильщикова и Г.Г Себрякова. - М.: ФИЗМАТЛИТ, 2009, 556 стр.</w:t>
            </w:r>
          </w:p>
        </w:tc>
        <w:tc>
          <w:tcPr>
            <w:tcW w:type="dxa" w:w="900"/>
          </w:tcPr>
          <w:p>
            <w:r>
              <w:t>98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 и др. Управление и наведение беспилотных маневренных летательных аппаратов на основе современных информационных технологий./ Под ред. М.Н. Красильщикова и Г.Г Себрякова. - М.: ФИЗМАТЛИТ, 2003, 2005. – 280 с. – ISBN 5-9221-0409-8.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Б.С. Алешин, А.А. Афонин, К.К. Веремеенко, Б.В. Кошелев, В.Е. Плеханов, В.А. Тихо-нов, А.В. Тювин, Е.П. Федосеев, А.И. Черноморский. Ориентация и навигация подвижных объектов: современные информационные технологии / Под ред. Б.С. Алешина, К.К. Вереме-енко, А.И. Черноморского. -  М.: ФИЗМАТЛИТ, 2006 – 424 с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Методология летных испытаний ПНО самолетов и вертолетов. / Под ред. Д.Е. Новодвор-ской, Е.Г. Харина. - М.,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Агеев, Н. В Павлова. Приборные комплексы ЛА и их проектирование. - М., Машиностроение, 1990.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Сетевые спутниковые радионавигационные системы / B.C. Шебшаевич, П.П. Дмитриев, Н.В. Иванцевич и др.; Под ред. B.C. Шебшаевича. - 2-е изд., перераб. и доп. - М.: Радио и связь, 1993.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Ю.П. Иванов, А.Н. Синяков, И.В. Филатов. Комплексирование информационно-измерительных устройств ЛА. - Л., Машиностроение, 1984.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радионавигация: справочник. / А.А. Сосновский, И.А. Хаймович, Э.А. Лу-тин, И.Б. Максимов; Под ред. А.А. Сосновского. - М.: Транспорт, 1990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С.С.  Ривкин, Р.И.  Ивановский, А.В.  Костров. Статистическая оптимизация навигацион-ных систем. - Л., Судостроение, 1976.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Производственная практика</w:t>
            </w:r>
          </w:p>
        </w:tc>
        <w:tc>
          <w:tcPr>
            <w:tcW w:type="dxa" w:w="8933"/>
          </w:tcPr>
          <w:p>
            <w:r>
              <w:t>Мельников В.Е., мельникова Е.Н., Черноморский А.И., Гончаренко Г.Г. Датчики инарциальных систем: Учеб. пособие / Под редакцией А.И. Черноморского, - М.: Изд-во МАИ-Принт, 2011, - 356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Пешехонов В.Г. Гироскопы начала 21 века. Гироскопия и навигация. 2003.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 Матвеев В.В., Распопов В.Я., Основы построения бесплатформенных инерциальных навигационных систем. - СП-б.: ЦНИИ "Электроприбор",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 и др. Ориентация и навигация подвижных объектов: современные навигационные технологии. - М.: Физматлит, 2006.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аналитических вычислений</w:t>
            </w:r>
          </w:p>
        </w:tc>
        <w:tc>
          <w:tcPr>
            <w:tcW w:type="dxa" w:w="8933"/>
          </w:tcPr>
          <w:p>
            <w:r>
              <w:t>И. Петров, А.Лобанов. Лекции по вычислительной математике, 2006, 523с.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Бахвалов, Н. Жидков, Г. Кобельков. Численные методы. М., 2002, 632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Калиткин. Численные методы. М., 1972.</w:t>
            </w:r>
          </w:p>
        </w:tc>
        <w:tc>
          <w:tcPr>
            <w:tcW w:type="dxa" w:w="900"/>
          </w:tcPr>
          <w:p>
            <w:r>
              <w:t>17*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О. Дащенко и др. Matlab в инженерных и научных расчётах. Одеса «Астропринт» 2003, 214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Самарский. Введение в численные методы. М.,1982 , 270с.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 Иглин Математические расчеты на базе Matlab. Учебное пособие, С- Петербург: «БХВ-Петербург»,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Е. Панкратьев, Элементы компьютерной алгебры, М.,Бином, 2007 г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Компьютерные технологии визуального моделирования в прикладной гироскопии и навигации Учеб.пособие с примерами приложений. МАИ, 2005.  - 144 с.</w:t>
            </w:r>
          </w:p>
        </w:tc>
        <w:tc>
          <w:tcPr>
            <w:tcW w:type="dxa" w:w="900"/>
          </w:tcPr>
          <w:p>
            <w:r>
              <w:t>92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Моделирование и идентификация ошибок инерциальных навигационных систем на базе DELPHI-технологии . МАИ, 2012.  - 176 с.</w:t>
            </w:r>
          </w:p>
        </w:tc>
        <w:tc>
          <w:tcPr>
            <w:tcW w:type="dxa" w:w="900"/>
          </w:tcPr>
          <w:p>
            <w:r>
              <w:t>67*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 Тарасевич. Численные методы на Mathcad’е. Астрахань, 2000, 70с.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 Коткин, В. Черкасский. Компьютерное моделирование физических процессов с использованием MathLab. Новосибирск,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 Лапчик, М. Рагулина, Е. Хеннер. Численные методы.М., 2004, 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Демидович, И. Марон, Э. Шувалова. Численные методы анализа, 1967, 368с.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Демидович, И. Марон. Основы вычислительной математики, 1966, 663с.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 Демьянович, Компьютерная алгебра. Системы аналитических вычислений,. М.,Наука,1999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 Поднебесова, Основы компьютерной алгебры, М., Бином, 2009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гироскопической ориентации и стабилизации</w:t>
            </w:r>
          </w:p>
        </w:tc>
        <w:tc>
          <w:tcPr>
            <w:tcW w:type="dxa" w:w="8933"/>
          </w:tcPr>
          <w:p>
            <w:r>
              <w:t>Распопов В.Я., Микромеханические приборы. Учебное пособие, Тул. Гос. Университет. Тула, 2002 г., 392 с..</w:t>
            </w:r>
          </w:p>
        </w:tc>
        <w:tc>
          <w:tcPr>
            <w:tcW w:type="dxa" w:w="900"/>
          </w:tcPr>
          <w:p>
            <w:r>
              <w:t>57*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В.Е., Мельникова Е.Н.,Черноморский А.И., Гончаренко Г.Г.. Датчики инерциальной информации.Под редакцией А.И.Черноморского. Москва, 2011 г..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David Titterton, John Weston, Strapdown Inertial Navigation. Technology 2nd Edition, The Institution of Electrical Engineers, 2004 г..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Е.П., Яловенко А.В., Перфильев В.К., Воронов В.В., Технические средства судовождения, Том 2, Конструкция и эксплуатация: Учебник для ВУЗов. – СПб: «Элмор»,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А.В.Репников, Г.П.Сачков, А.И.Черноморский, Под редакцией А.В.Репникова –М.:  Машиностроение, 1983.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Под редакцией Д.С.Пельпора, 2-я ч., - М.: Высшая школа, 1971.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 ориентации. Е.Р.Рахтеенко, - М.: Машиностроение, 1989.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Механика гироскопических систем, Л.А.Северов, /Учебное пособие/, - М.;  МАИ, 1996 г.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Развитие механики гироскопических и инерциальных систем. Сборник, посвящённый академику А.Ю.Ишлинскому, -М.: Наука, 1973.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Ориентация, гироскопы и инерциальная навигация. А.Ю.Ишлинский, - М.: Наука, 1976.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Системы инерциальной навигации. Перевод с английского к.т.н. М.И.Малтинского, к.т.н. И.М.Окона,… Под ред. С.С.Ривкина, - Л.: Судостроение, 1967.667.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Киттель Ч., Найт В., Рудерман М., Механика: Учебное руководство: Пер. с англ. /Под ред. А.И. Шальникова и А.С.Ахматова. -3-е изд., испр. – М. Наука. Главная редакция физико-математической литературы, 1983. - /Берклеевский курс физики/. – 448 с..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Парселл Э., Электричество и магнетизм: Учебное руководство: Пер. с англ. /Под ред. А.И. Шальникова и А.О. Вайсенберга. -3-е изд., испр. – М. Наука. Главная редакция физико-математической литературы, 1983. - /Берклеевский курс физики/. – 416 с..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компьютерных вычислений</w:t>
            </w:r>
          </w:p>
        </w:tc>
        <w:tc>
          <w:tcPr>
            <w:tcW w:type="dxa" w:w="8933"/>
          </w:tcPr>
          <w:p>
            <w:r>
              <w:t>И. Петров, А.Лобанов. Лекции по вычислительной математике, 2006, 523с.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Бахвалов, Н. Жидков, Г. Кобельков. Численные методы. М., 2002, 632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Калиткин. Численные методы. М., 1972.</w:t>
            </w:r>
          </w:p>
        </w:tc>
        <w:tc>
          <w:tcPr>
            <w:tcW w:type="dxa" w:w="900"/>
          </w:tcPr>
          <w:p>
            <w:r>
              <w:t>17*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Мудров. Численные методы для ПЭВМ на языках Бейсик, Фортран и Паскаль. Томск, 1992, 270с.</w:t>
            </w:r>
          </w:p>
        </w:tc>
        <w:tc>
          <w:tcPr>
            <w:tcW w:type="dxa" w:w="900"/>
          </w:tcPr>
          <w:p>
            <w:r>
              <w:t>89*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Самарский. Введение в численные методы. М., , 270с.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 Иглин Математические расчеты на базе Matlab. Учебное пособие, С- Петербург: «БХВ-Петербург»,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Компьютерные технологии визуального моделирования в прикладной гироскопии и навигации Учеб.пособие с примерами приложений. МАИ, 2005.  - 144 с.</w:t>
            </w:r>
          </w:p>
        </w:tc>
        <w:tc>
          <w:tcPr>
            <w:tcW w:type="dxa" w:w="900"/>
          </w:tcPr>
          <w:p>
            <w:r>
              <w:t>92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Г.Г., Рогожкин С.А., Суров Э.В. Современные технологии автоматизации проектирования и решения инженерных задач Учеб.пособие. МАИ, 2001.  - 43 с.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 Тарасевич. Численные методы на Mathcad’е. Астрахань, 2000, 70с.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 Коткин, В. Черкасский. Компьютерное моделирование физических процессов с использованием MathLab. Новосибирск,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 Лапчик, М. Рагулина, Е. Хеннер. Численные методы.М., 2004, 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Демидович, И. Марон, Э. Шувалова. Численные методы анализа, 1967, 368с.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Б. Демидович, И. Марон. Основы вычислительной математики, 1966, 663с.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Случайные процессы и статистические технологии</w:t>
            </w:r>
          </w:p>
        </w:tc>
        <w:tc>
          <w:tcPr>
            <w:tcW w:type="dxa" w:w="8933"/>
          </w:tcPr>
          <w:p>
            <w:r>
              <w:t>Степанов О.А. Основы теории оценивания с приложениями к задачам обработки навигационной информации. Часть 1. Введение в теорию оценивания. СПб: ГНЦ РФ ЦНИИ "Электроприбо",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  Учеб. для втузов. Высш.шк., 2006.  - 575 с.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вероятностей и ее инженерные приложения учеб.пособие для втузов. Академия, 2003.  - 459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Росин М.Ф. Статистическая динамика и теория эффективности систем управления Учебник для втузов. Машиностроение, 1970.  - 335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Современные навигационные технологии</w:t>
            </w:r>
          </w:p>
        </w:tc>
        <w:tc>
          <w:tcPr>
            <w:tcW w:type="dxa" w:w="8933"/>
          </w:tcPr>
          <w:p>
            <w:r>
              <w:t>Бусурин В.И., Желтов С.Ю., Кудрявцев П.С. Аэрокосмические визуальные пространственно-временные системы. – М.: Изд-во МАИ, 2015. – 200 с.: ил.</w:t>
            </w:r>
          </w:p>
        </w:tc>
        <w:tc>
          <w:tcPr>
            <w:tcW w:type="dxa" w:w="900"/>
          </w:tcPr>
          <w:p>
            <w:r>
              <w:t>121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Поваляев А.А. Определение ориентации объектов по сигналам глобальных навигационных спутниковых систем определение ориентации по одномоментным измерениям. –М: Изд-во МАИ, 2015</w:t>
            </w:r>
          </w:p>
        </w:tc>
        <w:tc>
          <w:tcPr>
            <w:tcW w:type="dxa" w:w="900"/>
          </w:tcPr>
          <w:p>
            <w:r>
              <w:t>146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Методы определения навигационных параметров подвижных средств с использованием спутниковой радионавигационной системы ГЛОНАСС: монография / В.Н. Тяпкин, Е.Н. Гарин. – Красноярск: Сиб. федер. Ун-т, 2012. – 260 с. ISBN 978-5-7638-2639-5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Антонов Д.А., Веремеенко К.К., Гончаренко Г.Г., Максимов В.Н., Черноморский А.И. / Под ред. Гончаренко Г.Г.  Мягкие вычисления в среде Matlab в задачах прикладной гироскопии и навигации: Учебное пособие. – М.: Изд-во МАИ, 2012.</w:t>
            </w:r>
          </w:p>
        </w:tc>
        <w:tc>
          <w:tcPr>
            <w:tcW w:type="dxa" w:w="900"/>
          </w:tcPr>
          <w:p>
            <w:r>
              <w:t>164*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 и навигация подвижных объектов: современные информационные технологии / Под ред. Б.С. Алешина, К.К. Веремеенко, А.И. Черноморского. - М.: ФИЗМАТЛИТ, 2006. – 424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Современные информационные технологии в задачах навигации и наведения беспилотных маневренных летательных аппаратов./ Под ред. М.Н. Красильщикова и Г.Г Себрякова. - М.: ФИЗМАТЛИТ, 2009. – 562 с. – ISBN 978-5-9221-1168-3.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98*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Социология</w:t>
            </w:r>
          </w:p>
        </w:tc>
        <w:tc>
          <w:tcPr>
            <w:tcW w:type="dxa" w:w="8933"/>
          </w:tcPr>
          <w:p>
            <w:r>
              <w:t>Латышева В.В. Социология учеб. для академ. бакалавриата для студентов вузов, обучающихся по непрофильным направлениям. Юрайт, 2017.  - 244с.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учебник для бакалавров: учеб. для вузов. Юрайт, 2012.  - 525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учебник для бакалавров вузов. Юрайт, 2012.  - 1CD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Социология учебник для вузов по спец. социологии. ИНФРА-М, 2010.  - 623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Багдасарьян Н.Г., Козлова М.А., Шушанян Н.Р. Социология Учебник. Юрайт, 2010.  - 590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Асочаков Ю.В., Бороноев А.О., Василькова В.В., и др. Социология учебник для вузов по дисциплине "Социология". ПРОСПЕКТ, 2010.  - 351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Избранные произведения. – М., 1991.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Гидденс Э. Социология. М.: “Эдиториал УРСС”, 1999.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Американская социологическая мысль. Тексты. Под ред. Добренькова  В.И. - М.,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социологии в памятниках. Э. Дюркгейм. Социология: ее предмет, метод, предназначение. - М.,1995.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Парсонс Т. Система современных обществ. М.,1998.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Сорокин П. Человек. Цивилизация. Общество. М., 1992.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Почепцов Г.Г. Теория коммуникации.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Кумпен А.А., Росенко С.И. Социальная дифференциация современного российского общества.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Мальковская И.А. Знак коммуникации: Дискурсивные матрицы.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Касьянов В.В. Социология массовой коммуникации.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Луман Н. Эволюция. Пер. с нем.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Штомпка П. Социология  – М., 2010.</w:t>
            </w:r>
          </w:p>
        </w:tc>
        <w:tc>
          <w:tcPr>
            <w:tcW w:type="dxa" w:w="900"/>
          </w:tcPr>
          <w:p>
            <w:r>
              <w:t>300*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 С., Коэн Л., Масон Д. Язык организаций. Пер. с англ.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Гофман А.Б. Традиции и инновации в современной России.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Немировский В.Г., Невирко Д.Д. Социология человека: от классических к постнеклассическим подходам.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Нисбет Р. Прогресс: история идеи. Пер. с англ. – М.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Методы социологического исследования. – М., 2011.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Жабин А.П., Афонин Ю.А. Социология менеджмента.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в вопросах и ответах. Учебное пособие.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Социология. Учебник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Ю.Г. Социология. Учебник – М.,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Методы социологического исследования. Учебник. – М., 2010.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Фролов С.С. Общая социология. Учебник.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Немировский В.Г. Социология. Учебник.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Эфендиев А.Г. Общая социология. Учебное пособие. – М., 2009.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Коломоец Е.Н. Социология. Методические указания и планы семинарских занятий для студентов факультета социального инжиниринга. – М., 2010.</w:t>
            </w:r>
          </w:p>
        </w:tc>
        <w:tc>
          <w:tcPr>
            <w:tcW w:type="dxa" w:w="900"/>
          </w:tcPr>
          <w:p>
            <w:r>
              <w:t>117*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Савинков В.И., Шереги Ф.Э. Образование как фактор формирования интеллектуального потенциала России . Центр социального прогнозирования и маркетинга, 2011.  - 271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Горшков М.К., Шереги Ф.Э. Прикладная социология : методология и методы Интерактивное учебное пособие: учеб. пособие для вузов. ФГАНУ "Центр социолог. исследований", 2012.  - 402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Современный социоэкономический словарь . ИНФРА-М, 2010.  - 627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Дудина О.М. Социальная и профессиональная адаптация молодой экономической интеллигенции на рынке труда и занятости . Финакадемия, 2010.  - 110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Леньков Р.В. Социальное прогнозирование и проектирование учеб. пособие для вузов по направл. 040100 "Социология" и направл. 080200 "Менеджмент" (квалификация (степень) "Бакалавр"). ЦСП и М, 2013.  - 191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Леньков Р.В. Социальное прогнозирование и проектирование учеб. пособие для студентов спец. "Социология" - 040201 специализации "Социология и психология управления". ГУУ, 2010.  - 99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Спецтехнология</w:t>
            </w:r>
          </w:p>
        </w:tc>
        <w:tc>
          <w:tcPr>
            <w:tcW w:type="dxa" w:w="8933"/>
          </w:tcPr>
          <w:p>
            <w:r>
              <w:t>Гаврилов А. Н., Ушаков Н. Н., Цветков Н. М. Технология авиационного электрооборудования. М., Оборонгиз, 1963, 522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Ушаков Н. Н. Технология элементов вычислительных машин. М.: Высшая школа, 1976, 421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Медведев А. М. Технология производства печатных плат. Тома 1 и 2,М.: Техносфера, 2005, 360 и 304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Технология машиностроения: Учебник. В 2 т. Т. 1 / Под ред. А.М. Дальского. – М.: Изд-во МГТУ им. Баумана, 1999. – 559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Технология машиностроения: Учебник. В 2 т. Т. 2 / Под ред. Г.Н. Мельникова. – М.: Изд-во МГТУ им. Баумана,1999.-563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Анурьев В.И. Справочник конструктора-машиностроителя. В 3 т. Т. 1. – М.: Машиностроение, 1980. - 728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Анурьев В.И. Справочник конструктора-машиностроителя. В 3 т. Т. 2. – М.: машиностроение, 1980. – 559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Базы и базирование в машиностроении. Термины и определения. – М.: Изд-во стандартов, 1976. – 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Барташов Л.В. технология и экономика. – М.: Машиностроение, 1983. – 152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Болотин Х.Л., Костромин Ф.П. Станочные приспособления. – М.: Машиностроение, 1973. – 344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Горошкин А.К. Приспособления для металлорежущих станков: Справочник. – М.: Машиностроение, 1976. – 301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Гамрат-Курек Л.И., Иванов К.Ф. Выбор варианта изготовления изделий и коэффициенты затрат. – М.: Машиностроение, 1975. – 133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14316-75. Правила разработки групповых технологических процессов. – М.: Изд-во стандартов, 1975. – 35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27.202-83. Технологические системы. Методы оценки надежности по параметрам качества изготовляемой продукции. – М.: Госкомитет по стандартам, 1984. – 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16319-80. Цепи размерные. Термины, определения и обозначения. – М.: Изд-во стандартов, 1980. – 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16320-80. Цепи размерные. Расчет плоских цепей. – М.: Изд-во стандартов, 1980. – 29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Демьянюк Ф.С. технологические основы поточно-автоматизированного производства. – М.: Высшая школа, 1968. – 700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Дипломное проектирование по технологии машиностроения.</w:t>
            </w:r>
          </w:p>
        </w:tc>
        <w:tc>
          <w:tcPr>
            <w:tcW w:type="dxa" w:w="900"/>
          </w:tcPr>
          <w:p>
            <w:r>
              <w:t>33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Ермаков С.С., Вязников Н.Ф. Металлокерамические детали в машиностроении. – Л.: Машиностроение, 1975. – 232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Иващенко И.А. Технологические размерные расчеты и способы автоматизации. – М.: Машиностроение, 1975. – 222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Корсаков В.С. Основы конструирования приспособлений в машиностроении. – М.: Машиностроение, 1983. – 277 с.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Овчаров А.А. Прикладные задачи теории массового обслуживания. – М.: Машиностроение, 1969. – 320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Организация группового производства / Под ред. С.П. Митрофанова и В.А. Петрова. – М.: Машиностроение, 1980. – 287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Проектирование технологии / Под ред. Ю.М. Соломенцева. – М.: Машиностроение, 1990. – 415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РД 50-174-80. Методические указания ЕСТПП. Выбор оптимальной величины коэффициента закрепления операций   для предприятий машино- и приборостроения. – М.: Изд-во стандартов, 1980. – 23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технолога-машиностроителя / Под ред. А.Г. Косиловой и Р.К. Мещерякова. – В 2 т. Т. 1. – М.: Машиностроение, 1985. – 655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технолога-машиностроителя / Под ред. А.Г. Косиловой и Р.К. Мещерякова. – В 2 т. Т. 2. – М.: Машиностроение, 1986. – 495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Станочные приспособления / Под ред. Б.Н. Вардашкина. – М.: Машиностроение, 1984. – 592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 СЭВ 144 – 75. Единая система допусков и посадок. – М.: Изд-во стандартов, 1975. –   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Технологичность конструкций изделий: Справочник / Под ред. Ю.Д. Амирова. – М.: машиностроение, 1985. – 367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Спутниковые и радиотехнические навигационные системы</w:t>
            </w:r>
          </w:p>
        </w:tc>
        <w:tc>
          <w:tcPr>
            <w:tcW w:type="dxa" w:w="8933"/>
          </w:tcPr>
          <w:p>
            <w:r>
              <w:t>К.К. Веремеенко, Б.В. Кошелев Электронный конспект лекций по курсу «Спутниковые и радиотехнические навигационные системы»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Веремеенко, Б.В. Кошелев Электронные методические указания к практическим заня-тиям по курсу «Спутниковые и радиотехнические навигационные системы»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А.А.Поваляев Спутниковые радионавигационные системы: время, показания часов, формирование измерений и определение относительных координат. М..:Радиотехника, 2008, 297 стр.</w:t>
            </w:r>
          </w:p>
        </w:tc>
        <w:tc>
          <w:tcPr>
            <w:tcW w:type="dxa" w:w="900"/>
          </w:tcPr>
          <w:p>
            <w:r>
              <w:t>99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И.Б. Власов. Глобальные навигационные спутниковые системы. М.,Изд-во МГТУ им. Н.Э. Баумана, 2008г., 180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А. Бакулев, А. А. Сосновский  Радионавигационные системы - М. : Радиотехника, 2011. - 269 с.</w:t>
            </w:r>
          </w:p>
        </w:tc>
        <w:tc>
          <w:tcPr>
            <w:tcW w:type="dxa" w:w="900"/>
          </w:tcPr>
          <w:p>
            <w:r>
              <w:t>49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Радионавигационные системы: лаб. практикум  под ред. П.А.Бакулева и А.А.Сосновского. - М.: Радиотехника, 2011. - 102 с.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Радионавигационные системы: сб. задач под ред. П.А.Бакулева и А.А.Сосновского. - М. : Радиотехника, 2011. - 110 с.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Сосновский А.А., Хаймович И.А. Радиотехнические системы ближней навигации и посадки летательных аппаратов. М., «Машиностроение», 1975.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The Global Positioning System. Interface Control Document (ICD-GPS-200), (v.IRN200C 2004).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Глобальная навигационная спутниковая система ГЛОНАСС. - Интерфейсный контрольный документ. - М.: Изд. КНИЦ ВКС РФ, 2005 - 54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радионавигация; справочник. / А.А. Сосновский, И.А. Хаймович, Э.А. Лутин, И.Б. Максимов. Под ред. А.А. Сосновского. – М.: Транспорт, 1990.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Помыкаев И.И., Селезнев В.П., Дмитроченко Л.А. Навигационные приборы и системы. М., «Машиностроение», 1983.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Веремеенко К.К., Красов А.И., Стулов А.В., Шестаков И.Н. Авиационные спутниковые приемники-индикаторы фирмы Trimble: Учебное пособие. - М.: МАИ, 1998, 108 с, илл.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Поваляев А.А. Спутниковые радиосистемы управления движением в околоземном пространстве: Учебное пособие. - М.: МАИ, 1994. - 40 с.</w:t>
            </w:r>
          </w:p>
        </w:tc>
        <w:tc>
          <w:tcPr>
            <w:tcW w:type="dxa" w:w="900"/>
          </w:tcPr>
          <w:p>
            <w:r>
              <w:t>75*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Шебшаевич В.С., Дмитриев П.П., Иванцевич Н.В. и др. Сетевые спутниковые    навигацион-ные системы. - М.: Радио и связь, 1993. - 415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 и навигация подвижных объектов. Под ред. Б.С. Алешина, К.К. Веремеенко, А.И. Черноморский. – М. ФИЗМАТЛИТ, 2006. –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ГЛОНАСС. Глобальная спутниковая радионавигационная система. Под ред. В.Н. Харисова, А.И. Перова, В.А. Болдина, Москва ИПРЖР, 1998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Теоретическая механика</w:t>
            </w:r>
          </w:p>
        </w:tc>
        <w:tc>
          <w:tcPr>
            <w:tcW w:type="dxa" w:w="8933"/>
          </w:tcPr>
          <w:p>
            <w:r>
              <w:t>Лойцянский Л.Г.., Лурье А.И..  Курс  теоретической  механики. Т. 1, 2. – М.: Наука.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Мещерский И.В. Задачи по теоретической механике. - М.: Лань,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заданий для курсовых работ по теоретической  механике: Учеб. Пособие для техн. вузов / Под ред. А.А. Яблонского. – М.: Кронус, 2010.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Задания для курсовых работ по динамике механических систем. Под ред. Холостовой О.В. - М.: МАИ, 2005.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313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вероятностей и математическая статистика</w:t>
            </w:r>
          </w:p>
        </w:tc>
        <w:tc>
          <w:tcPr>
            <w:tcW w:type="dxa" w:w="8933"/>
          </w:tcPr>
          <w:p>
            <w:r>
              <w:t>Кибзун А.И., Горяинова Е.Р., Наумов А.В.  Теория вероятностей и математическая статистика. Базовый курс с примерами и задачами., 2-е изд. (доп. и испр.) М: Наука, Физ.-Мат. Лит., 2007 (14,5 л.)</w:t>
            </w:r>
          </w:p>
        </w:tc>
        <w:tc>
          <w:tcPr>
            <w:tcW w:type="dxa" w:w="900"/>
          </w:tcPr>
          <w:p>
            <w:r>
              <w:t>548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Пугачев В.С. "Теория вероятностей и математическая статистика". - М.: Наука, 1979.</w:t>
            </w:r>
          </w:p>
        </w:tc>
        <w:tc>
          <w:tcPr>
            <w:tcW w:type="dxa" w:w="900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вероятностей и математическая статистика в задачах / В. А. Ватутин, Г. И. Ивченко, Ю. И. Медведев, В. П. Чистяков. — М.: Дрофа,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Болдин М.В., Кочетков Е.С. Практикум по теории вероятностей. М.: МАИ,1993.</w:t>
            </w:r>
          </w:p>
        </w:tc>
        <w:tc>
          <w:tcPr>
            <w:tcW w:type="dxa" w:w="900"/>
          </w:tcPr>
          <w:p>
            <w:r>
              <w:t>303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"Методические указания к выполнению лабораторных работ по математической статистике" / Под ред. Кочеткова Е.С. - М.: МАИ, 1989.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вероятностей и математическая статистика: Лабораторные работы / М.В. Болдин, Е.Р. Горяинова, А.Р. Панков, С.С. Тарасова - М.: Изд-во МАИ, 1992.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по теории вероятностей и математической статистике / В. С. Королюк, Н. И. Портенко, А. В. Скороход, А. Ф. Турбин. — М.: Наука, 1985.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Большев Л. Н., Смирнов Н. В. Таблицы математической статистики. — М.: Наука, 1983.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случайных процессов</w:t>
            </w:r>
          </w:p>
        </w:tc>
        <w:tc>
          <w:tcPr>
            <w:tcW w:type="dxa" w:w="8933"/>
          </w:tcPr>
          <w:p>
            <w:r>
              <w:t>Степанов О.А. Основы теории оценивания с приложениями к задачам обработки навигационной информации. Часть 1. Введение в теорию оценивания. СПб: ГНЦ РФ ЦНИИ "Электроприбо",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  Учеб. для втузов. Высш.шк., 2006.  - 575 с.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вероятностей и ее инженерные приложения учеб.пособие для втузов. Академия, 2003.  - 459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Росин М.Ф. Статистическая динамика и теория эффективности систем управления Учебник для втузов. Машиностроение, 1970.  - 335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функций комплексного переменного</w:t>
            </w:r>
          </w:p>
        </w:tc>
        <w:tc>
          <w:tcPr>
            <w:tcW w:type="dxa" w:w="8933"/>
          </w:tcPr>
          <w:p>
            <w:r>
              <w:t>М.А. Лаврентьев, Б.В. Шабат. Методы теории функций комплексного переменного. Лань, 2002, 749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М.Л. Краснов, А.И. Киселёв, Г.И. Макаренко. Функции комплексного переменного. Задачи и примеры с подробными решениями. Серия "Вся высшая математика в задачах". УРСС, 2003,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Г.Л. Лунц, Л.Э. Эльсгольц. Функции комплексного переменного. Лань, 2002.,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Маркушевич А.И. Краткий курс теории аналитических функций. М., Эдиториал УРСС, 2009. 424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Функции комплексного переменного. Задачи и примеры с подробными решениями. М., Эдиториал УРСС, 2012. 208 с.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Операционное исчисление. Теория устойчивости. Задачи и примеры с подробными решениями. М. Эдиториал УРСС, 2009. 176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Б.Л. Шабат. Введение в комплексный анализ 2-х томах. Лань, 2004, 336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А.И. Маркушевич. Краткий курс теории аналитических функций. Мир, 2006, 423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А.Г. Свешников. Теория функций комплексного переменного. Физ.-мат. литература, 2001, 336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М.И. Шабунин. Теория функций комплексного переменного., Юнимедиастайл, 2002, 248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Пантелеев А.В., Якимова А.С. Теория функций комплексного переменного и операционное исчисление в примерах и задачах. М., Высшая школа, 2007, 445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Каменский Г.А. Лекции по теории функций комплексного переменного, операционному исчислению и теории разностных уравнений. М., Высшая школа, 2008,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Учебная практика 2</w:t>
            </w:r>
          </w:p>
        </w:tc>
        <w:tc>
          <w:tcPr>
            <w:tcW w:type="dxa" w:w="8933"/>
          </w:tcPr>
          <w:p>
            <w:r>
              <w:t>Мельников В.Е., Мельникова Е.Н., Черноморский А.И., Гончаренко Г.Г., Датчики инерциальной инфомации под редакцией А.И. Черноморского: Учеб. пособие. - М.: Изд-во МАИ-ПРИНТ, 2011, - 396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и др. Ориентация и навигация подвижных объектов: современные навигационные технологии / под редакцией Алешина Б.С.,Веремеенко К.К., Черноморского А.И. -М.:ФИЗМАТЛИТ, 2006, 424 С. ISBN 5-9221-0735-6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Бобровский С. Delpyi 7. Учебный курс - С-Петербург: "Питер",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4 Нортон П. Персональный компьютер: аппаранто-программная организация. Книга 1. С.Петербург: "БХВ-Петербкрг",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Омельченко Л, Федоров А. Самоучитель Microsoft  Windows С-Петербург: "БХВ Петербург" 2002.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Учебная практика I</w:t>
            </w:r>
          </w:p>
        </w:tc>
        <w:tc>
          <w:tcPr>
            <w:tcW w:type="dxa" w:w="8933"/>
          </w:tcPr>
          <w:p>
            <w:r>
              <w:t>Мельников В.Е., Мельникова Е.Н., Черноморский А.И., Гончаренко Г.Г., Датчики инерциальной инфомации под редакцией А.И. Черноморского: Учеб. пособие. - М.: Изд-во МАИ-ПРИНТ, 2011, - 396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и др. Ориентация и навигация подвижных объектов: современные навигационные технологии / под редакцией Алешина Б.С.,Веремеенко К.К., Черноморского А.И. -М.:ФИЗМАТЛИТ, 2006, 424 С. ISBN 5-9221-0735-6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Бобровский С. Delpyi 7. Учебный курс - С-Петербург: "Питер",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4 Нортон П. Персональный компьютер: аппаранто-программная организация. Книга 1. С.Петербург: "БХВ-Петербкрг",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Омельченко Л, Федоров А. Самоучитель Microsoft  Windows С-Петербург: "БХВ Петербург" 2002.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Физика</w:t>
            </w:r>
          </w:p>
        </w:tc>
        <w:tc>
          <w:tcPr>
            <w:tcW w:type="dxa" w:w="8933"/>
          </w:tcPr>
          <w:p>
            <w:r>
              <w:t>Лаушкина Л.А., Солохина Г.Э., Черкасова М.В. Практический курс физики.Молекулярная физика и термодинамика учеб. пособие для вузов по напр. и спец. в области техники и технологии. ВВИА им.Н.Е.Жуковского, 2007.  - 155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Соколова Е.Ю., Мартыненко Т.П., Одинцова Г.А., Пронина В.С. Практический курс физики.Квантовая физика.Элементы физики твердого тела и ядерной физики Учеб. пособие для студентов вузов, обучающихся  по техн. направлениям подготовки и специальностям в области техники и технологии. ВВИА им.Н.Е.Жуковского, 2008.  - 209 с.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Бабецкий В.И., Третьякова О.Н. Прикладная физика. Механика. Электромагнетизм Учеб. пособие для вузов . Высш.шк., 2005.  - 328 с.</w:t>
            </w:r>
          </w:p>
        </w:tc>
        <w:tc>
          <w:tcPr>
            <w:tcW w:type="dxa" w:w="900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Анисимов В.М., Данилова И.Н., Пронина В.С., Солохина Г.Э. Лабораторные работы по физике Электричество.Оптика.Атомная физика.Физика твердого тела Учеб. пособие для втузов. ВВИА им.Н.Е.Жуковского, 2008.  - 220 с.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Соколова Е.Ю., Рудакова Л.И. Практический курс физики.Волновая оптика [Пособие для самостоят. работы студентов]. ВВИА им.Н.Е.Жуковского, 2008.  - 135 с.</w:t>
            </w:r>
          </w:p>
        </w:tc>
        <w:tc>
          <w:tcPr>
            <w:tcW w:type="dxa" w:w="900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Савельев И.В. Волны. Оптика Курс общей физики в 5-ти кн. : учеб. пособие для вузов. Астрель: АСТ, 2006.  - 256 с.</w:t>
            </w:r>
          </w:p>
        </w:tc>
        <w:tc>
          <w:tcPr>
            <w:tcW w:type="dxa" w:w="900"/>
          </w:tcPr>
          <w:p>
            <w:r>
              <w:t>183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Савельев И.В. Курс общей физики Механика Учеб.пособие для вузов: В 5 кн.. Наука:Физматлит, 1998.  - 336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Савельев И.В. Курс общей физики Механика Учеб.пособие для вузов: В 5 кн.. Наука:Физматлит, 1998.  - 336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Бобошина С.Б., Измайлов Г.Н. Тепловые процессы Учеб. пособие. МАИ, 2016.  - 97 с.</w:t>
            </w:r>
          </w:p>
        </w:tc>
        <w:tc>
          <w:tcPr>
            <w:tcW w:type="dxa" w:w="900"/>
          </w:tcPr>
          <w:p>
            <w:r>
              <w:t>376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Измайлов Г.Н., Озолин В.В. Лекции по курсу общей физики. Квантовая физика учеб. пособие для вузов по техн. направлениям подготовки и специальностям. МАИ, 2015.  - 187 с.</w:t>
            </w:r>
          </w:p>
        </w:tc>
        <w:tc>
          <w:tcPr>
            <w:tcW w:type="dxa" w:w="900"/>
          </w:tcPr>
          <w:p>
            <w:r>
              <w:t>421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А.Н. Механика. М.: Высшая школа,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А.Н. Молекулярная физика. М.: Высшая школа, 1981.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А.Н. Электромагнетизм. М.: Высшая школа,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А.Н. Атомная физика. М.: Высшая школа,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Детлаф А.А., Яворский Б.М. Курс физики. М.: Высшая школа, 2002</w:t>
            </w:r>
          </w:p>
        </w:tc>
        <w:tc>
          <w:tcPr>
            <w:tcW w:type="dxa" w:w="900"/>
          </w:tcPr>
          <w:p>
            <w:r>
              <w:t>98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Иродов И.Е. Электромагнетизм:Основные законы Учеб.пособие для вузов. Физматлит, 2000.  - 351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Иродов И.Е. Задачи по общей физике Учеб.пособие. Лань, 2003.  - 416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Анисимов В.М., Лаушкина Л.А., Третьякова О.Н. Физика в задачах Учеб. пособие для втузов. Вузовская книга, 2007.  - 239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Физическая культура (спортивные секции)</w:t>
            </w:r>
          </w:p>
        </w:tc>
        <w:tc>
          <w:tcPr>
            <w:tcW w:type="dxa" w:w="8933"/>
          </w:tcPr>
          <w:p>
            <w:r>
              <w:t>Для проведения теоретического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Физическая культура студента и жизнь: Учебник. – М.: Гардарики,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здоровья: Учебник для  вузов/под ред. Г.С. Никифорова – М.; СПб…; «Питер», 2006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и организация адаптивной физической культуры: Учебник/ Под ред. проф. С.П. Елисеева. – М.: Советский спорт,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студента: Учебник для студентов высших учебных заведений/ Под общей редакцией В.И. Ильинича. – М.: Гардарики, 2009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и здоровье: Учебник/ под ред. В.В. Пономаревой – М.: ГОУ ВУНМЦ,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культура. Учебное пособие для студентов технических факультетов/ Я.Н. Гулько, С.Н. Зуев и др.  – М.: 2000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(курс лекций): Учебное пособие. под общ. ред. Л.М. Волковой, П.В. Половникова – СПб…: СПб ГТУ,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культура: Учебное пособие для подготовки к экзаменам/ под общ. ред. В.Ю. Волкова и В.И. Загорулько. – М.: СПб…: «Питер»,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методико-практического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Анищенко В.С. Физическая культура: Методико-практические занятия студентов: учеб. пособие – М.: Изд-во РУДН, 1999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Чоговадзе А.В., Прошляков В.Д., Мацук М.Г. Физическое воспитание в реабилитации студентов с ослабленным здоровьем. – М.: Высшая школа, 1986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Реабилитация здоровья студентов средствами физической культуры: Учебное пособие. Волков В.Ю., Волкова Л.М. – СПб ГТУ. СПб,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теоретического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Физическая культура студента и жизнь: Учебник. – М.: Гардарики,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здоровья: Учебник для  вузов/под ред. Г.С. Никифорова – М.; СПб…; «Питер», 2006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и организация адаптивной физической культуры: Учебник/ Под ред. проф. С.П. Елисеева. – М.: Советский спорт,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студента: Учебник для студентов высших учебных заведений/ Под общей редакцией В.И. Ильинича. – М.: Гардарики, 2009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и здоровье: Учебник/ под ред. В.В. Пономаревой – М.: ГОУ ВУНМЦ,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культура. Учебное пособие для студентов технических факультетов/ Я.Н. Гулько, С.Н. Зуев и др.  – М.: 2000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(курс лекций): Учебное пособие. под общ. ред. Л.М. Волковой, П.В. Половникова – СПб…: СПб ГТУ,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культура: Учебное пособие для подготовки к экзаменам/ под общ. ред. В.Ю. Волкова и В.И. Загорулько. – М.: СПб…: «Питер»,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методико-практического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Анищенко В.С. Физическая культура: Методико-практические занятия студентов: учеб. пособие – М.: Изд-во РУДН, 1999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Чоговадзе А.В., Прошляков В.Д., Мацук М.Г. Физическое воспитание в реабилитации студентов с ослабленным здоровьем. – М.: Высшая школа, 1986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Реабилитация здоровья студентов средствами физической культуры: Учебное пособие. Волков В.Ю., Волкова Л.М. – СПб ГТУ. СПб,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Студенческий спорт и жизнь: Учебное пособие для студентов высших учебных заведений. – М.: АО «Аспект Пресс», 1995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Самостоятельные занятия физическими упражнениями: Учебно-методическое пособие. Лутченко Н.Г, Щеголев В.А., Волков В.Ю., и др.: - СПб.: СПб ГТУ, 1999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Родиченко В.С. и др. Олимпийский учебник студента: Пособие для формирования системы олимпийского образования в нефизкультурных высших учебных заведениях – 5-е изд., перераб. и доп. – М.: Советский спорт,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Физическая культура: Печатная версия электронного учебника/ В.Ю. Волков, Л.М. Волкова: 2-ое издание испр. и доп. – СПб.: Изд-во Политехн. Ун-та, 2009. 322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Философия</w:t>
            </w:r>
          </w:p>
        </w:tc>
        <w:tc>
          <w:tcPr>
            <w:tcW w:type="dxa" w:w="8933"/>
          </w:tcPr>
          <w:p>
            <w:r>
              <w:t>Учебно-методическая литература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Учебник для студентов вузов нефилософских специальностей /А.Ф.Зотов, В.В.Миронов, А.В.Разин и др Серия «Классический университетский учебник» - 6-е изд. – М., «Проспект»,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и философия науки (Философия науки). Учебник – М.: АЛЬФА-М-ИНФРА-М,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Учебник для вузов /Под ред В.В.Миронова  М.: «Норма»,2009.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Исторический и систематический курс. Учебник – М.: Логос, 2004.</w:t>
            </w:r>
          </w:p>
        </w:tc>
        <w:tc>
          <w:tcPr>
            <w:tcW w:type="dxa" w:w="900"/>
          </w:tcPr>
          <w:p>
            <w:r>
              <w:t>300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Введение в философию. Учебное пособие для высших учебных               заведений. – М.: Республика, 2003.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Ю.В., Павлова Т.П., Моторина Л.Е. Основные принципы и понятия философии. Учебное пособие. – М.: Изд-во МАИ, 2007.</w:t>
            </w:r>
          </w:p>
        </w:tc>
        <w:tc>
          <w:tcPr>
            <w:tcW w:type="dxa" w:w="900"/>
          </w:tcPr>
          <w:p>
            <w:r>
              <w:t>956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Моторина Л.Е. Философская антропология. Учебное пособие.М.: Высшая школа, 2003.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русской философии. Учебник / Под ред. Маслина М.А.. - М.: Республика,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Другие виды литературы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Аристотель. Метафизика. М., 1998 (Библиотека образования).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Бердяев Н.А. Философия как творческий акт. М., 1998 (Библиотека образования)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Вернадский В.И. О научном мировоззрении. М., 1998 (Библиотека образования)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Гегель. Наука логики. М., 1998 (Библиотека образования).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Декарт. Правила для руководства ума.- М., 2000.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Древнекитайская философия. - Т.1-2. М., 1973.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Зотов А.Ф., Мильвиль Ю.К. Западная философия ХХ века.-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 И.А. Что есть философия? М., 1998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Канке В.А. Основные философские направления и концепции науки. - М., 2006.</w:t>
            </w:r>
          </w:p>
        </w:tc>
        <w:tc>
          <w:tcPr>
            <w:tcW w:type="dxa" w:w="900"/>
          </w:tcPr>
          <w:p>
            <w:r>
              <w:t>20*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Мудрое слово Древней Руси. - М., 1998 (Библиотека  образования).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Соловьев В.С. Несколько слов о настоящей задаче философии.               Исторические дела философии. М., 1998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Чаадаев П.Я. Из философических писем. Апология сумасшедшего. - М., 1998.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философии. Запад-Россия-Восток. Кн.1-4. - М.: Греко-латинский кабинет, 1995-1999.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Новая философская энциклопедия, в 4-х т (Ин-т философии РАН, Нац. Обществ.  Научный фонд. - М.: Мысль, 2000-2001.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Реале Дж., Антисери Д. Западная философия от истоков до наших дней. Т. 1-4. СПб: ТОО ТК «Петрополис», 1994-1997.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Хрестоматия по философии /составитель Алексеев П.В., Панин А.В./–М.;2000.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Химия</w:t>
            </w:r>
          </w:p>
        </w:tc>
        <w:tc>
          <w:tcPr>
            <w:tcW w:type="dxa" w:w="8933"/>
          </w:tcPr>
          <w:p>
            <w:r>
              <w:t>Зимон А.Д., Лещенко Н.Ф. Коллоидная химия. М.;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Зимон А.Д. Физическая химия. М.;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аналитической химии. Практическое руководство: Учеб. пособие для вузов. / Под ред. Ю.А. Золотова. – М.: Высш. шк., 2003..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аналитической химии. Задачи и вопросы: Учеб. пособие для вузов. / Под ред. Ю.А. Золотова. – М.: Высш. шк.,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Ипполитов Е.Г., Артемов А.В., Батраков В.В. Физическая химия.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Коржуков Н.Г. Общая и неорганическая  химия.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Кругляков П.М.,Лещенко Н.Ф. Физическая и коллоидная химия. М.,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Никольский А.Б.,Суворов А.В. Химия. СПб.,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Семенов И.Н., Перфилова Н.Л. Химия. СПб.,2000.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Ахметов Н.С. Общая и неорганическая химия. М.: Высшая школа, 2000.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Карапетьянц М.Х., Дракин С.И. Строение вещества. М.: Высшая школа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Коровин Н.В. Общая химия учебник для вузов по техн. направл. и спец.. Высш.шк., 2009.  - 557 с.</w:t>
            </w:r>
          </w:p>
        </w:tc>
        <w:tc>
          <w:tcPr>
            <w:tcW w:type="dxa" w:w="900"/>
          </w:tcPr>
          <w:p>
            <w:r>
              <w:t>495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Глинка Н.Л. Общая химия Учеб. пособие. Кнорус, 2010.  - 746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Буданова Н.С., Бункина Н.А., Грызлов В.Н., Селиванова С.И., Фармаковская А.А. Растворы. Электрохимия учеб. пособие к лаб. практикуму по химии. МАИ-ПРИНТ, 2009.  - 97 с.</w:t>
            </w:r>
          </w:p>
        </w:tc>
        <w:tc>
          <w:tcPr>
            <w:tcW w:type="dxa" w:w="900"/>
          </w:tcPr>
          <w:p>
            <w:r>
              <w:t>947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Буданова Н.С., Грызлов В.Н., Селиванова С.И., Семенова М.А., Фармаковская А.А. Химическая термодинамика. Химическая кинетика. Физико-химические методы анализа  учеб. пособие к лаб. практикуму по химии. МАИ-ПРИНТ, 2009.  - 95 с.</w:t>
            </w:r>
          </w:p>
        </w:tc>
        <w:tc>
          <w:tcPr>
            <w:tcW w:type="dxa" w:w="900"/>
          </w:tcPr>
          <w:p>
            <w:r>
              <w:t>931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Бажин Н.М., и др., Музыкантов В.С., Пармон В.Н. Задачи по химической термодинамике  Учеб. пособие для вузов . Химия, 2001.  - 120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В.П. Аналитическая химия Физико-химические методы анализа Учебник для вузов по химико-технолог.спец.. Дрофа, 2002.  - 383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В.П., Кочергина Л.А., Орлова Т.Д. Аналитическая химия.Сборник вопросов, упражнений и задач Учеб.пособие для вузов по напр.подготовки диплом.спец.хим.-технол.профиля. Дрофа, 2003.  - 319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Н.К., Годнев И.Н., и др., Краснов К.С. Строение вещества.Термодинамика Физическая химия В 2 кн.:Учеб. для вузов. Высш. шк., 2001.  - 512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 Н.Н. Общая и неорганическая химия Учебник для вузов по напр."Полиграфия"."Металургия","Техонолг.изделий текстиль.и легк.пром-сти","Материаловед.и технол.новых материалов","Технол.продукт.питания",""Защита окр.среды". Дрофа, 2002.  - 447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Гальванотехника / Справочник под ред. Гинберга А.М., Иванова А.Ф., Кравченко Л.Л. М.: Металлургия, 1987.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Соросовский образовательный журнал, М.: ISSEP, 1996-1999 гг.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Цифровые информационно-измерительные системы</w:t>
            </w:r>
          </w:p>
        </w:tc>
        <w:tc>
          <w:tcPr>
            <w:tcW w:type="dxa" w:w="8933"/>
          </w:tcPr>
          <w:p>
            <w:r>
              <w:t>Сергиенко  А. Б. Цифровая обработка сигналов. — СПб.: Питер, 2002, 608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Андриевский Б.Р., Фрадков А.А. Элементы математического моделирования в программных средах MATLAB 5 и Scilab. – СПб.: Наука, 2001, 286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Мита Ц., Хара С., Кондо Р. Введение в цифровое управление. – М.: Мир, 1994, 256с.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Серегин В.В., Кукулиев Р.М. Лазерные гирометры и из применение. – М.: Машиностроение, 1990, 288с.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Репников А.В., Сачков Г.П., Черноморский А.И. Гироскопические системы. – М.: Машиностроение, 1983, 319с.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Численные методы</w:t>
            </w:r>
          </w:p>
        </w:tc>
        <w:tc>
          <w:tcPr>
            <w:tcW w:type="dxa" w:w="8933"/>
          </w:tcPr>
          <w:p>
            <w:r>
              <w:t>Пирумов У.Г. Численные методы: Учебное пособие для студ. втузов. – М.: Дрофа, 2007.</w:t>
            </w:r>
          </w:p>
        </w:tc>
        <w:tc>
          <w:tcPr>
            <w:tcW w:type="dxa" w:w="900"/>
          </w:tcPr>
          <w:p>
            <w:r>
              <w:t>196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В.Ю.Гидаспов, И.Э.Иванов, Д.Л.Ревизников, В.Ю.Стрельцов, В.Ф.Формалев.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редакцией У.Г.Пирумова. Численные методы. Сборник задач. – М.: Дрофа,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Формалев В.Ф., Ревизников Д.Л. Численные методы. – М.: Физматлит, 2004.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И.Б. Петров, А.И. Лобанов. Лекции по вычислительной математике. – М.: Интернет-Университет Информационных Технологий; БИНОМ. Лаборатория знаний,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Вержбицкий В.М. Основы численных методов. Учебное пособие для вузов. – М.: Высшая школа, 2002.</w:t>
            </w:r>
          </w:p>
        </w:tc>
        <w:tc>
          <w:tcPr>
            <w:tcW w:type="dxa" w:w="900"/>
          </w:tcPr>
          <w:p>
            <w:r>
              <w:t>41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Потабенко Н.А. Численные методы решения инженерных задач - М: изд-во МАИ, 2008.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Потабенко Н.А. Численные методы - М:изд-во МАИ-ПРИНТ, 2011</w:t>
            </w:r>
          </w:p>
        </w:tc>
        <w:tc>
          <w:tcPr>
            <w:tcW w:type="dxa" w:w="900"/>
          </w:tcPr>
          <w:p>
            <w:r>
              <w:t>71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Воеводин, Вл.В. Воеводин. Энциклопедия линейной алгебры. Электронная система ЛИНЕАЛ. – СПб.: БХВ_Петербург,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Каханер. Д, Моулер К., Нэш С. Численные методы и программное обеспечение. – М.: Мир, 1998.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Дж. Деммель. Вычислительная линейная алгебра. Теория и приложения. – М.: Мир, 2001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Вабищевич П.Н. Численные методы решения задач конвекции-диффузии. – М.: Эдиториал УРСС, 1999.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Куликовский А.Г., Погорелов Н.В., Семенов А.Ю. Математические вопросы численного решения гиперболических систем уравнений. – М.: Физматлит, 2001.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Б.М. Павлов, М.Д. Новиков. Автоматизированный практикум по нелинейной динамике (синергетике). – М.: МГУ,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– М.: Физматлит, 2002.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Винников В.В., Ревизников Д.Л. Компьютерный практикум по численному решению задач математической физики в областях с криволинейными границами.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// Межвуз. сборник  «Информационные технологии и программирование», Выпуск 1 (13), М: МГИУ, 2005.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Экономика</w:t>
            </w:r>
          </w:p>
        </w:tc>
        <w:tc>
          <w:tcPr>
            <w:tcW w:type="dxa" w:w="8933"/>
          </w:tcPr>
          <w:p>
            <w:r>
              <w:t>Экономика для инженера (в 2-х частях): учебник/ Под ред. Ю.А. Комарницкого, А.К. Сапора – М.: Высшая школа, Доброе слово,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Кочетов и др. Инженерная экономика: учебник. Изд-во МГТУ им. Баумана,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Курс экономической теории / Под.ред. М.Н. Чепурина., Е.А. Киселевой – Киров, 2005.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Курс экономической теории: Учебное пособие / Рук. авт. колл. А.В. Сидорович. – М.: ДИС, 2007.</w:t>
            </w:r>
          </w:p>
        </w:tc>
        <w:tc>
          <w:tcPr>
            <w:tcW w:type="dxa" w:w="900"/>
          </w:tcPr>
          <w:p>
            <w:r>
              <w:t>73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Станковская И.К., Стрелец И.А. Экономическая теория: учебник. Изд-во Эксмо,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Методические указания и планы семинарских занятий по дисциплине «Экономическая теория» /Под ред. Сапора А.К. – М.: МАИ-ПРИНТ, 2008.</w:t>
            </w:r>
          </w:p>
        </w:tc>
        <w:tc>
          <w:tcPr>
            <w:tcW w:type="dxa" w:w="900"/>
          </w:tcPr>
          <w:p>
            <w:r>
              <w:t>963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Тесты и задачи по экономической теории. Учебное пособие МАИ /Под ред. Сапора А.К. и Чирсковой Н.А. – М.: МАИ-ПРИНТ, 2011.</w:t>
            </w:r>
          </w:p>
        </w:tc>
        <w:tc>
          <w:tcPr>
            <w:tcW w:type="dxa" w:w="900"/>
          </w:tcPr>
          <w:p>
            <w:r>
              <w:t>913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Комарницкий Ю.А., Сапор А.К., Ахметов А.Г., Басаргина О.А., Ермолаева М.Г., Канащенкова Н.В. Макроэкономика. Мировая экономика. Переходная экономика Экономика для инженера  в 2-х ч. : учебник. Высш. шк.:Доброе слово, 2001.  - 375 с.</w:t>
            </w:r>
          </w:p>
        </w:tc>
        <w:tc>
          <w:tcPr>
            <w:tcW w:type="dxa" w:w="900"/>
          </w:tcPr>
          <w:p>
            <w:r>
              <w:t>979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Басаргина О.А., Ермолаева М.Г., Коляго В.С., Комарницкий Ю.А., Лебедева Е.В., Сапор А.К. Введение в экономическую теорию. Микроэкономика Экономика для инженера  в 2-х ч. : учебник. Высш. шк.:Доброе слово, 2001.  - 359 с.</w:t>
            </w:r>
          </w:p>
        </w:tc>
        <w:tc>
          <w:tcPr>
            <w:tcW w:type="dxa" w:w="900"/>
          </w:tcPr>
          <w:p>
            <w:r>
              <w:t>896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Ермолаева М.Г., Новикова Е.А., Писаренко Л.Н., Родичева Т.М., Сапор А.К., Чирскова Н.А. Тесты и задачи по экономической теории Учеб. пособие. МАИ-ПРИНТ, 2011.  - 78 с.</w:t>
            </w:r>
          </w:p>
        </w:tc>
        <w:tc>
          <w:tcPr>
            <w:tcW w:type="dxa" w:w="900"/>
          </w:tcPr>
          <w:p>
            <w:r>
              <w:t>913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Брю С.Л., Макконнелл К.Р. Экономикс: Принципы, проблемы и политика учебник: пер. с англ.. ИНФРА-М, 2000.  - 528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Брю С.Л., Макконнелл К.Р. Экономикс краткий курс : учебник. ИНФРА-М, 2010.  - 461 с.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Самуэльсон Пауль А. Вводный курс Экономика . Алфавит, 1993.  - 430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Кэмпбелл Р. Макконнелл, Стэнли Л. Брю. Экономикс. М.: ИНФРА-М,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Грегори Мэнкью.  Макроэкономика. М.: Изд-во МГУ, 1994 и последующее издание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Гальперин, П.И. Гребенников, А.И. Леусский, Л.С. Тарасевич. Макроэкономика. Спб.: Изд-во Спб. гос. университета эко-ки и финансов, 1997 и последующее издание 2006.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Деньги, кредит, банки. Под ред. О.И.Лаврушина   М.: Финансы и статистика, 1999 и 2000.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валютно-кредитные и финансовые отношения. Под ред. Л.Н. Красавиной.  М.: Финансы и статистика, 1994 и последующее издание 2005.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П.Х. Линдерт. Экономика мирохозяйственных связей.  М.: Прогресс, 1992.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Миклашевская Н.А., Холопов А.В. Международная экономика (Серия «Учебники МГУ»)  М.: Дело и сервис, 1998 и последующее издание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Албегова И.М., Емцов Р.Г., Холопов А.В. Государственная экономическая политика (Серия «Учебники МГУ»)  М.: Дело и сервис, 1998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Экономический рост и вектор развития современной России. Под ред. К.А. Хубиева.  М.: Экон. фак-т МГУ, ТЕИС,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Проблемы и противоречия воспроизводства в России в контексте мирового экономического развития. Теория. Сопоставления. Поиски. /Под ред. В.Н.Черковца.  М.: Экон. фак-т МГУ, ТЕИС,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Институциональная экономика. Учебник /Под общей ред. д.э.н., проф.  А. Аузана – М.: Инфра-М, 2006 и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Актуальные вопросы институционального анализа экономики / Серия «Научная монография МАИ» /Ермолаева М.Г., Любимцева С.В., Медведева А.М., Сапор А.К. - Раздел III. Институты глобального регулирования – М.: Изд-во МАИ, 2012.</w:t>
            </w:r>
          </w:p>
        </w:tc>
        <w:tc>
          <w:tcPr>
            <w:tcW w:type="dxa" w:w="900"/>
          </w:tcPr>
          <w:p>
            <w:r>
              <w:t>153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Ермолаева М.Г., Медведева А.М. Институциональная реформа международных организаций. РИСК: Ресурсы, информация, снабжение, конкуренция, 2006. № 4. С. 68-77.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Ермолаева М.Г. Саморегулирование в электронной торговле. РИСК: Ресурсы, информация, снабжение, конкуренция, 2004. № 1. С. 54-59.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Михненко П.А. Теория организации: учебник – М.: Московский финансово-промышленный университет «Синергия», 2013.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Иванова Т.Ю. Теория организации: учебник – 4-е изд., стер. - М.: КНОРУС, 2012.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Экономика и организация промышленности</w:t>
            </w:r>
          </w:p>
        </w:tc>
        <w:tc>
          <w:tcPr>
            <w:tcW w:type="dxa" w:w="8933"/>
          </w:tcPr>
          <w:p>
            <w:r>
              <w:t>Ильдеменов С.В., Ильдеменов А.С., Лобов С.В. Операционный менеджмент / М.: ИНФРА-М, 2009 – 337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Калачанов В.Д., Сорокин А.Е., Турищева М.А. Организация производства наукоемкой продукции в авиастроении. - Калуга: КГУ им.К.Э.Циолковского,2011.- 470 с.</w:t>
            </w:r>
          </w:p>
        </w:tc>
        <w:tc>
          <w:tcPr>
            <w:tcW w:type="dxa" w:w="900"/>
          </w:tcPr>
          <w:p>
            <w:r>
              <w:t>120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Клейнер Г.Б. Стратегия предприятия / М.: Дело, 2008 – 568с.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Авдашева С.Б., Розанова Н.М. Теория организации отраслевых рынков / М.: “Магистр”, 1998 – 320с.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О.И., Девяткин О.В. Организация производства на предприятии (фирме) / М.: ИНФРА-М, 2004 – 448с.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Геворкян А.М., Минаев Э.С., Карасева А.А., и др. Экономика и организация производства летательных аппаратов / М.: Машиностроение, 1995 – 168c.</w:t>
            </w:r>
          </w:p>
        </w:tc>
        <w:tc>
          <w:tcPr>
            <w:tcW w:type="dxa" w:w="900"/>
          </w:tcPr>
          <w:p>
            <w:r>
              <w:t>205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Деминг Э. Новая экономика / М.: Эксмо, 2006 – 208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Иванов Ю.Н., Токарев В.В., Уздемир А.П. Математическое описание элементов экономики / М.: Наука, Физматлит, 1994 – 416с.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Организация производства и управление предприятием / под ред. проф. О.Г. Туровца. М.: ИНФРА-М, 2006 – 544с.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Тироль Ж. Рынки и рыночная власть: теория организации промышленности. В 2 т. / СПб.: Экономическая школа,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Тренев Н.Н. Предприятие и его структура: анализ, диагностика, оздоровление / М.: Приор, 2002. – 240с.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Тренев Н.Н. Стратегическое управление: учебное пособие для вузов / М.: Приор, 2000 – 288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Фалько С.Г., и др. Экономика предприятия / М.: Дрофа, 2003 – 368с.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Щепкин А.В. Внутрифирменное управление (модели и методы) / М.: ИПУ РАН, 2001 – 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Экономико-математический энциклопедический словарь / М.: Большая Российская Энциклопедия, 2003 – 688с.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Электроника навигационных приборов и систем</w:t>
            </w:r>
          </w:p>
        </w:tc>
        <w:tc>
          <w:tcPr>
            <w:tcW w:type="dxa" w:w="8933"/>
          </w:tcPr>
          <w:p>
            <w:r>
              <w:t>Миловзоров О.В., Панков И.Г. Электроника: Учебник для ВУЗов/ -М.: Высшая школа, 2004, 288 с.</w:t>
            </w:r>
          </w:p>
        </w:tc>
        <w:tc>
          <w:tcPr>
            <w:tcW w:type="dxa" w:w="900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Прянишников В.А. Электроника: Полный курс лекций. -СПб., Учитель и ученик: Корона принт, 2003.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Протопопов А.С. Усилители с обратной связью, дифференциальные и операционные усилители и их применение. -М.: САЙНС-ПРЕСС, 2003, 64 с.</w:t>
            </w:r>
          </w:p>
        </w:tc>
        <w:tc>
          <w:tcPr>
            <w:tcW w:type="dxa" w:w="900"/>
          </w:tcPr>
          <w:p>
            <w:r>
              <w:t>284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Китаев Ю.В. Основы цифровой техники. Учебное пособие. -СПб.: СПбГУ ИТМО, 2007, 87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Бобровников Л.З. Электроника: Учебник для вузов. 5-е изд. -СПб.:Питер, 2004, 560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Глудкин О.П., Гуров А.И., Опадчий Ю.Ф. Аналоговая и цифровая электроника(полный курс) Учебник для вузов по спец."Проектирование и технология радиоэлектрон.средств". Горячая линия-Телеком, 2003.  - 768с.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Наундорф Уве Аналоговая электроника.Основы,расчет, моделирование . Техносфера, 2008.  - 472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Джерджли С., Крекрафт Д. Аналоговая электроника.Схемы,системы,обработка сигнала Учеб.пособие. Техносфера, 2005.  - 359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Брятов А.С., Данилушкин В.А. Информационно-измерительная техника и электроника Учеб. пособие. Самар.гос.техн.ун-т, 2008.  - 102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Бух М.А., Зайцева Л.П. Микроэлектроника:настоящее и будущее Учеб.пособие по английскому языку для технич.вузов. Высш.шк., 2005.  - 263 с.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Г.Т. Современная аналоговая микроэлектроника Теория и практика. Радиотехника, 2007.  - 208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Миловзоров О.В., Панков И.Г. Электроника Учеб.для вузов по напр."Технология,оборудование и автоматизация машиностроит.производств"и напр."Конструкторско-технолог.обеспечение производств". Высш.шк., 2005.  - 288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Прянишников В.А. Электроника Полный курс лекций. КОРОНА принт:Бином-Пресс, 2006.  - 415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Лачин В.И., Савелов Н.С. Электроника Учеб. пособие для втузов. Феникс, 2004.  - 572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Шишкин А.Г., Шишкин Г.Г. Электроника учебник для вузов по направл. 210300 - Радиотехника. Дрофа, 2009.  - 703 с.</w:t>
            </w:r>
          </w:p>
        </w:tc>
        <w:tc>
          <w:tcPr>
            <w:tcW w:type="dxa" w:w="900"/>
          </w:tcPr>
          <w:p>
            <w:r>
              <w:t>449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Дьюб Динеш С. Электроника : схемы и анализ [учеб. пособие]. Техносфера, 2008.  - 430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Гусев В.Г., Гусев Ю.М. Электроника и микропроцессорная техника учеб. для вузов по направл. "Биомедицин. инженерия" и "Биомедицин. техника". Высш.шк., 2008.  - 798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Барыбин А.А. Электроника и микроэлектроника. Физико-технологические основы учеб. пособие для вузов по направл. 550700 и 654100  "Электроника и микроэлектроника". Физматлит, 2008.  - 423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Кучумов А.И. Электроника и схемотехника Учеб.пособие по спец."Компьютерная безопасность" и "Комплексное обеспечение информ.безопасности автоматизир.систем". Гелиос АРВ, 2005.  - 335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Кузовкин В.А. Электроника.Электрофизические основы,микросхемотехника,приборы и устройства Учеб.для вузов по напр.и спец.техники и технологии. Логос, 2005.  - 327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Новожилов О.П. Электротехника и электроника учебник для бакалавров : учебник для вузов по направл. 230100 (654600) "Информатика и выч. техника". Юрайт, 2012.  - 653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Морозова Н.Ю. Электротехника и электроника учебник для учреждений сред. проф. образования. Академия, 2009.  - 256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Ю.Н. Электротехника и электроника.Теория цепей и сигналов,методы анализа Учеб.пособие для вузов по напр. подгот. бакалавр. 53100 "Техн.физика", диплом.спец. 651100 "Техн.физика"."Электротехн.и электроника". Питер, 2005.  - 382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Урбанович Э.Н., Чварков Э.А. Методические указания к курсовой работе "Электроника и микроэлектроника" и расчетной работе "Электромеханика" . МАИ, 2006.  - 19 с.</w:t>
            </w:r>
          </w:p>
        </w:tc>
        <w:tc>
          <w:tcPr>
            <w:tcW w:type="dxa" w:w="900"/>
          </w:tcPr>
          <w:p>
            <w:r>
              <w:t>70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Титце У., Шенк К. Полупроводниковая схемотехника. -М., Мир, 1982, 512с.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Тимонтеев В.Н., Величко Л.М., Ткаченко В.А. Аналоговые перемножители сигналов в радиоэлектронной аппаратуре. -М., Радио и связь, 1982, 112с.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Чернов В.Г. Устройства ввода-вывода аналоговой информации для цифровых систем сбора и обработки данных. -М., Машиностроение, 1988, 184с.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Интегральные микросхемы. Микросхемы для аналого-цифрового преобразования и средств мультимедиа. Выпуск 1, Додека, 1996, 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Коломбет Е.А. Микроэлектронные средства обработки аналоговых сигналов. -М., Радио и связь, 1991, 376с.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Шило В.Л. Популярные цифровые микросхемы. -Челябинск, Металлургия, 1989, 352с.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Федорков Б.Г., Телец В.А., Дегтяренко В.П. Микроэлектронные цифро-аналоговые и аналого-цифровые преобразователи. -М., Радио и связь, 1984, 120с.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Бойцов В.А., Быков Н.А., Верещака А.И., и др. Авиационная радиоэлектроника Учеб. пособие для вузов гражд. авиации. Машиностроение, 1984.  - 231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Витвицкий В.П., Кривенцев В.И. Авиационная электроника.Элементы электронных устройств авиационного электрифицированного оборудования Учеб.пособие для студентов спец.19.04.. 1992.  - 87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Волш В., Пейтон А.Дж. Аналоговая электроника на операционных усилителях . БИНОМ, 1994.  - 350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Дубенский Г.А., Калугин В.Н. Лабораторные работы по курсу "Электромеханика, электроника и электрические системы"  . МАИ, 1991.  - 57 с.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Аверин С.В., Леоненко Л.И., Поплавко В.М. Техническая электроника  Учеб. пособие для курсового проектирования. МАИ, 1993.  - 43 с.</w:t>
            </w:r>
          </w:p>
        </w:tc>
        <w:tc>
          <w:tcPr>
            <w:tcW w:type="dxa" w:w="900"/>
          </w:tcPr>
          <w:p>
            <w:r>
              <w:t>203*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Лачин В.И., Савелов Н.С. Электроника Учеб.пособие. Феникс, 2002.  - 576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Джонс М.Х. Электроника - практический курс . Постмаркет, 1999.  - 527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Сворень Р.А. Электроника шаг за шагом Практическая энциклопедия юного радиолюбителя. Горячая линия-Телеком, 2001.  - 536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Долженко О.В., Ушаков В.Н. Электроника: от элементов до устройств . Радио и связь, 1993.  - 352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Электронная техника и радиоэлектроника:Справ.пособие . Стандарты, 1991.  - 169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Ушаков В.Н. Электротехника и электроника Учебник для вузов. Радио и связь, 1997.  - 327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Электротехника Электротехника и электроника в экспериментах и упражнениях: В 2 х т. Практикум на Electronics Workbench:Учеб. пособие для вузов. ДОДЭКА, 2001.  - 260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Электротехника</w:t>
            </w:r>
          </w:p>
        </w:tc>
        <w:tc>
          <w:tcPr>
            <w:tcW w:type="dxa" w:w="8933"/>
          </w:tcPr>
          <w:p>
            <w:r>
              <w:t>Атабеков Г. И. Теоретические основы электротехники. — 4-е изд. Ч. 1. — М.: Энергия, 1978/62.3 (075) Т-338.</w:t>
            </w:r>
          </w:p>
        </w:tc>
        <w:tc>
          <w:tcPr>
            <w:tcW w:type="dxa" w:w="900"/>
          </w:tcPr>
          <w:p>
            <w:r>
              <w:t>222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Сидоров Ю. А. Нелинейные двухполюсники и четырехполюсники. - М.:  Высшая школа, 1981/621.3(075) К-614.</w:t>
            </w:r>
          </w:p>
        </w:tc>
        <w:tc>
          <w:tcPr>
            <w:tcW w:type="dxa" w:w="900"/>
          </w:tcPr>
          <w:p>
            <w:r>
              <w:t>87*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Булеков В. П., Савостьянов В. В. Динамические процессы в авиационных цепях и устройствах. — М.: МАИ, 1981/621 (075) К-614.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Савостьянов В. В. Установившийся режим в линейных электрических цепях с сосредоточенными параметрами. — М.: МАИ, 1977/621.3(075) К-614.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Савостьянов В. В. Теоретические основы анализа принужденных режимов в электрических цепях при простых и сложных периодических воздействиях.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— М.: МАИ, 1983/621.3(075) К-614.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Савостьянов В. В. Теоретические основы анализа электрических цепей с пространственно-распределенными параметрами. — М.: МАИ, 1978/М621.3(075) С-136.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Сидоров Ю. А., Савостьянов В. В. Сборник тестовых задач для экзаменов, рубежного и текущего контроля по теоретическим основам электротехники. — М.: МАИ,</w:t>
            </w:r>
          </w:p>
        </w:tc>
        <w:tc>
          <w:tcPr>
            <w:tcW w:type="dxa" w:w="900"/>
          </w:tcPr>
          <w:p>
            <w:r>
              <w:t>53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С-347.</w:t>
            </w:r>
          </w:p>
        </w:tc>
        <w:tc>
          <w:tcPr>
            <w:tcW w:type="dxa" w:w="900"/>
          </w:tcPr>
          <w:p>
            <w:r>
              <w:t>272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Булеков В. П., Савостьянов В. В., Тузов А. А., Шашурин А. К. Алгоритмы исследования и особенности расчета на ЭВМ сложных электрических цепей в диалоговом режиме.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— М.: МАИ, 1988/621.3(075) А 456.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Лабораторные работы по теоретическим основам электротехники / Под ред. В. Ю. Кириллова и В. В. Савостьянова. — М.: МАИ, 2009/621.3(075) л-125.</w:t>
            </w:r>
          </w:p>
        </w:tc>
        <w:tc>
          <w:tcPr>
            <w:tcW w:type="dxa" w:w="900"/>
          </w:tcPr>
          <w:p>
            <w:r>
              <w:t>921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Булеков В. П., Шапошников А. С. Анализ сложных электрических цепей в установившемся и переходном режимах. — М.: МАИ, 2004/621.3(075) А 456.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793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Электротехнические и конструкционные материалы</w:t>
            </w:r>
          </w:p>
        </w:tc>
        <w:tc>
          <w:tcPr>
            <w:tcW w:type="dxa" w:w="8933"/>
          </w:tcPr>
          <w:p>
            <w:r>
              <w:t>Материаловедение и технология металлов    Г.П.Фетисов, М.Г. Карпман, В.М. Матюнин и др.  Под ред. Г.П. Фетисова М.: Высшая  школа, 2001г.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Калачев Б.А., Елагин В.И., Ливанов В.А. Металловедение и термическая обработка цветных металлов и сплавов., М.: МИСиС, 2005, 432с.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лабораторным работам по металловедению  под.ред. д.т.н., профессора О.Х.Фаткуллина, М., МАИ, 2005г.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Композиционные материалы: строение, получение применение.-Батаев А.А., Батаев В.А.. М.:Логос, 2006, 400с.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Материалы электронной техники, Пасынков В.В., Сорокин В.С., изд-во: Лань, СПб,  2001г, 368с.</w:t>
            </w:r>
          </w:p>
        </w:tc>
        <w:tc>
          <w:tcPr>
            <w:tcW w:type="dxa" w:w="900"/>
          </w:tcPr>
          <w:p>
            <w:r>
              <w:t>93*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Материалы и элементы электронной техники,  Шелованова Г.Н.,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изд-во: Красноярск, СФУ ПИ, 2007г., 519с.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кристаллографии ,Е. В. Чупрунов, А. Ф. Хохлов, М. А. Фаддеев-М., Изд-во: ФИЗМАТЛИТ, 2006 г.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Карабасов Ю.С. Новые материалы  Под научной ред. Ю. С. Карабасова. - М.: МИСИС. 2002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Б. Бобович, Неметаллические конструкционные материалы, Изд-во  МГИУ, 2009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Пикунов М.В. Плавка металлов, кристаллизация сплавов, затвердевание отливок., учебное пособие для ВУЗов, 2006. 416с.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Контроль качества конструкционных материалов. Герасимова Л.П., Гук Ю.В., 2010, 848с.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Арзамасов Б.Н., и др., Макарова В.И., Мухин Г.Г. Материаловедение Учеб.для вузов по спец.в обл.техники и технологии. МГТУ им.Н.Э.Баумана, 2005.  - 647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Элементы навигационных приборов и систем</w:t>
            </w:r>
          </w:p>
        </w:tc>
        <w:tc>
          <w:tcPr>
            <w:tcW w:type="dxa" w:w="8933"/>
          </w:tcPr>
          <w:p>
            <w:r>
              <w:t>Г.Г. Гончаренко,  В.Е. Мельников, Е.Н. Мельникова, А.И. Черноморский Датчики инерциальной информации/ под редакцией А.И. Черноморского: Учеб. пособие. –  М.: Изд-во МАИ, 2011. – с.: ил.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приборы. М.:Машиностроение.2007. 400с.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Клаассен К. Основы измерений. Датчики и электронные приборы: Учебное пособие/ -   Долгопрудный: Издательский Дом « Интеллект», 2008 – 352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Черноморский А.И., Мручко Ю.В., Кошелев Б.В. Датчики съёма информации приборов систем ориентации и навигации. - М.: МАИ,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 Электронный конспект лекций по дисциплине «Элементы приборов и систем ориентации и навигации», М.: МАИ каф. 305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 Электромеханические преобразователи на базе кварцевого стекла. - 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Б.С., Афонин А.А., Веремеенко К.К., Плеханов В.Е., Тювин А.В., А.И. Черноморский и др. Ориентация и навигация подвижных объектов: современные навигационные технологии/под редакцией Алешина Б.С., Веремеенко К.К., Черноморского А.И. – М.:ФИЗМАТЛИТ, 2006.424 с. ISBN 5-9221-0735-6.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