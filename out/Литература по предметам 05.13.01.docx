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88" w:type="dxa"/>
        <w:jc w:val="left"/>
        <w:tblInd w:w="-1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8"/>
        <w:gridCol w:w="900"/>
        <w:gridCol w:w="2768"/>
        <w:gridCol w:w="8933"/>
        <w:gridCol w:w="900"/>
        <w:gridCol w:w="900"/>
        <w:gridCol w:w="918"/>
      </w:tblGrid>
      <w:tr>
        <w:trPr/>
        <w:tc>
          <w:tcPr>
            <w:tcW w:w="1578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color w:val="CE181E"/>
              </w:rPr>
            </w:pPr>
            <w:r>
              <w:t>05.13.01</w:t>
            </w:r>
          </w:p>
          <w:p>
            <w:pPr>
              <w:pStyle w:val="DefaultStyleCenter"/>
              <w:rPr/>
            </w:pPr>
            <w:r>
              <w:rPr/>
            </w:r>
          </w:p>
        </w:tc>
      </w:tr>
      <w:tr>
        <w:trPr/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8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Литература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Кол.экземпл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Есть электр.</w:t>
            </w:r>
          </w:p>
        </w:tc>
        <w:tc>
          <w:tcPr>
            <w:tcW w:w="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Кол. студ</w:t>
            </w:r>
          </w:p>
        </w:tc>
      </w:tr>
      <w:tr>
        <w:tc>
          <w:tcPr>
            <w:tcW w:type="dxa" w:w="468"/>
            <w:vMerge w:val="restart"/>
          </w:tcPr>
          <w:p>
            <w:r>
              <w:t>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Аксиоматическая теория систем управления</w:t>
            </w:r>
          </w:p>
        </w:tc>
        <w:tc>
          <w:tcPr>
            <w:tcW w:type="dxa" w:w="8933"/>
          </w:tcPr>
          <w:p>
            <w:r>
              <w:t>В.В.Немыцкий, В.В.Степанов. Качественная теория дифференциальных уравнений. Москва, ГИТТЛ, 1949.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Г.А.Степаньянц. Теория динамических систем. Москва, U&amp;RSS, 2010.</w:t>
            </w:r>
          </w:p>
        </w:tc>
        <w:tc>
          <w:tcPr>
            <w:tcW w:type="dxa" w:w="900"/>
          </w:tcPr>
          <w:p>
            <w:r>
              <w:t>16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Л.С.Понтрягин и др. Математическая теория оптималиных процессов. Физматгиз, Москва, 1961.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Р.Калман и др. Очерки по математической теории систем. Москва, МИР, 1971.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В.И.Арнольд. Математические методы классической механики. Москва, Наука, 1974.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Дж. Д..Биркгоф. Динамические системы. Москва, ОГИЗ, 1941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М.Месарович, Я.Тахакара. Общая теория систем: математические основы. Москва, МИР, 1978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Г.А.Степаньянц.  Необходимые условия экстремума (теорема Дубовицкого-Милютина. Москва, МАИ, 2009.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Иностранный язык (аспирантура)</w:t>
            </w:r>
          </w:p>
        </w:tc>
        <w:tc>
          <w:tcPr>
            <w:tcW w:type="dxa" w:w="8933"/>
          </w:tcPr>
          <w:p>
            <w:r>
              <w:t>Английский язык:</w:t>
            </w:r>
          </w:p>
        </w:tc>
        <w:tc>
          <w:tcPr>
            <w:tcW w:type="dxa" w:w="900"/>
          </w:tcPr>
          <w:p>
            <w:r>
              <w:t>840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Шахова Н.И. Learn to Read Science. Курс английского языка для аспирантов: учеб. пособие / руков.– 16-е издание - М.: Флинта, 2017.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Вечеринина Е.А., Волкова Е.Б. Учебное пособие для изучения профессиональной лексики, чтения и перевода текстов по прикладной механике на английском языке для авиационных вузов. – М.: Изд. МАИ-ПРИНТ, 2015.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Коротаева И.Э., Рогожина Л.А., Христофорова Н.И., Чуксина О.В. Aviation English: Air Transport and Operation Structure/Авиационный английский: Воздушный транспорт и инфраструктура:  Учебное пособие по английскому языку. – М.: Изд-во МАИ, 2015.</w:t>
            </w:r>
          </w:p>
        </w:tc>
        <w:tc>
          <w:tcPr>
            <w:tcW w:type="dxa" w:w="900"/>
          </w:tcPr>
          <w:p>
            <w:r>
              <w:t>129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Коротаева И.Э., Христофорова Н.И., Чуксина О.В. Learn about Aviation and Space Flight in English: Авиация и космонавтика на уроках английского языка: Учебное пособие по английскому языку. – М.: Изд-во МАИ, 2013.</w:t>
            </w:r>
          </w:p>
        </w:tc>
        <w:tc>
          <w:tcPr>
            <w:tcW w:type="dxa" w:w="900"/>
          </w:tcPr>
          <w:p>
            <w:r>
              <w:t>255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Денисова  О.И., Коротаева И.Э.,  Рогожина Л.А. Авиационный английский: современные технологии. (Aviation English: Modern Technologies): учебное пособие. На англ. яз. - Москва: НИУ МГОУ, 2016.-76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Французский язык: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Громова  О.А., Алексеева Г.С., Покровская Н.М. Практический курс французского языка. Учебник  – 4-е изд. испр. и доп. М.: КДУ, 2012.</w:t>
            </w:r>
          </w:p>
        </w:tc>
        <w:tc>
          <w:tcPr>
            <w:tcW w:type="dxa" w:w="900"/>
          </w:tcPr>
          <w:p>
            <w:r>
              <w:t>103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Жером  Багана. Александр Лангнер. Деловой французский язык. – М.: ФЛИНТА: Наука, 2016.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Ременникова И.А., Чепракова Л.А. Учебное пособие по чтению и переводу текстов на французском языке по авиационно-космической тематике. Гриф УМО.- М.: Изд. МАИ-ПРИНТ, 2015.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Немецкий язык:</w:t>
            </w:r>
          </w:p>
        </w:tc>
        <w:tc>
          <w:tcPr>
            <w:tcW w:type="dxa" w:w="900"/>
          </w:tcPr>
          <w:p>
            <w:r>
              <w:t>400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Ардова В.В. и др. Учебник немецкого языкадля вузов. – М.: Альянс, 2016.</w:t>
            </w:r>
          </w:p>
        </w:tc>
        <w:tc>
          <w:tcPr>
            <w:tcW w:type="dxa" w:w="900"/>
          </w:tcPr>
          <w:p>
            <w:r>
              <w:t>400*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Басова Н.В. и др. Немецкий язык для технических вузов. - М.: Феникс, 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Бориско Н.Ф. Бизнес-курс немецкого языка. – М.:ООО Дом славянской книги,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Английский язык:</w:t>
            </w:r>
          </w:p>
        </w:tc>
        <w:tc>
          <w:tcPr>
            <w:tcW w:type="dxa" w:w="900"/>
          </w:tcPr>
          <w:p>
            <w:r>
              <w:t>840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Качалова К.Н., Израилевич Е.Е. Практическая грамматика английского языка с упражнениями и ключами. – М.: ЮНВЕС ЛИСТ, 1997.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Мкртчян Г.А., Вечеринина Е.А. An Advanced Course of English. Английский язык для продвинутых групп студентов, аспирантов, бакалавров и магистров инженерных специальностей. Математика и информатика. – М.: Изд. МАИ,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Мкртчян Г.А., Вечеринина Е.А. Английский язык для продвинутых групп студентов, аспирантов, бакалавров и магистров экономических специальностей. – М.: Изд. МАИ, 2010.</w:t>
            </w:r>
          </w:p>
        </w:tc>
        <w:tc>
          <w:tcPr>
            <w:tcW w:type="dxa" w:w="900"/>
          </w:tcPr>
          <w:p>
            <w:r>
              <w:t>104*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Мкртчян Г.А., Лозовой П.И. Деловая переписка и документация. – М.: Изд. МАИ, 1997.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Турук И.Ф., Стойкова В.Н. Пособие по переводу научно-технических текстов с английского языка на русский. Изд. 4-е. М., «Высшая школа», 1975.</w:t>
            </w:r>
          </w:p>
        </w:tc>
        <w:tc>
          <w:tcPr>
            <w:tcW w:type="dxa" w:w="900"/>
          </w:tcPr>
          <w:p>
            <w:r>
              <w:t>52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Cotton D., Falvey D., Kent S. Market Leader. Longman, 2012.</w:t>
            </w:r>
          </w:p>
        </w:tc>
        <w:tc>
          <w:tcPr>
            <w:tcW w:type="dxa" w:w="900"/>
          </w:tcPr>
          <w:p>
            <w:r>
              <w:t>32*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Presentations in English by Erica Williams; Macmillan, Oxford, UK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Периодические и научные издания – New Scientist, Science, Fujitsu Scientific &amp; Technical Journal, The Economist, Harvard Business Review, Aviation Week &amp; Space Technology, Flight International.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Англо-русский словарь. В.К. Мюллер. 2007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Современный англо-русский политехнический словарь.125000 слов – М.: Вече.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Тематические отраслевые словари.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Справочники по грамматике, грамматические таблицы (по рекомендации кафедры)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Дополнительные  раздаточные материалы кафедры.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Французский язык: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Попова И.Н., Казакова Ж.А. Грамматика французского языка. Практический курс. – М.: Нестор, 12 издание стереотипное, 2011.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Периодические и научные издания – Capital, Challenges, Ciel et Espace, Le Monde, Management, Patrimoine et Marché, Pour la Science, Science, Valeurs Actuelles, Aéronautique, Air et Cosmos, Air et Cosmos Aviation magazine international, Energie, Sport Auto.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Французско-русский словарь.  К.А. Ганшина.2015.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Новый французско-русский политехнический словарь. 70000 терминов и 4000 сокращений. – М.: РУССО.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Тематические отраслевые словари.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Справочники по грамматике, грамматические таблицы (по рекомендации кафедры)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Дополнительные  раздаточные материалы кафедры.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Периодические научные издания: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Английский язык</w:t>
            </w:r>
          </w:p>
        </w:tc>
        <w:tc>
          <w:tcPr>
            <w:tcW w:type="dxa" w:w="900"/>
          </w:tcPr>
          <w:p>
            <w:r>
              <w:t>840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Academy of Management Executive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Academy of Management Journal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Academy of Management Review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Accounting, Organizations and Society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Accounting review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Administrative Science Quarterly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American Economic Review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California Management Review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Econometrica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Entrepreneurship: Theory and Practice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Harvard Business Review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Human Resource Management</w:t>
            </w:r>
          </w:p>
        </w:tc>
        <w:tc>
          <w:tcPr>
            <w:tcW w:type="dxa" w:w="900"/>
          </w:tcPr>
          <w:p>
            <w:r>
              <w:t>14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Information Systems Research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International Journal of Human Resource Management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Accounting and Economics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Accounting Research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Applied Psychology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Business Ethics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Business Venturing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Consumer Research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Finance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Financial Economics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International Business Studies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Marketing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Marketing Research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Operations Management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Political Economy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Small Business Management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the American Statistical Association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Long Range Planning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Management International Review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Management Science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MIS Quarterly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MIT Sloan Management Review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Operations Research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Organizational Behavior and Human Decision Processes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Organization Science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Rand Journal of Economics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Review of Financial Studies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Strategic Management Journal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Flight International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Air Fleet. Aerospace Technologies Review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Aviation Week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Pilot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4 Rotors. The European Rotor Journal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Rotor Journal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SHEPHARD. RotorHUB.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SHEPHARD. Unmanned Vehicles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IEEE Transactions on Electron Devices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Circuit cellar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IET Radar Sonar Navig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International Journal of Future Generation and Networking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Microelectronics Reliability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networks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Supercomputing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Computer Communications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Французский язык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Capital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Challenges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Ciel et Espace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Le Monde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Management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Patrimoine et Marché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Pour la Science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Science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Valeurs Actuelles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Aéronautique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Air et Cosmos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Air et Cosmos Aviation magazine international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Energie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Sport Auto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Немецкий язык</w:t>
            </w:r>
          </w:p>
        </w:tc>
        <w:tc>
          <w:tcPr>
            <w:tcW w:type="dxa" w:w="900"/>
          </w:tcPr>
          <w:p>
            <w:r>
              <w:t>400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Elector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FA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Flieger Revue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Flug Revue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MAX Planck Forschung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Informatik Spektrum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Исследование операций в задачах формирования облика аэрокосмических систем</w:t>
            </w:r>
          </w:p>
        </w:tc>
        <w:tc>
          <w:tcPr>
            <w:tcW w:type="dxa" w:w="8933"/>
          </w:tcPr>
          <w:p>
            <w:r>
              <w:t>Кофман А. Методы и модели исследования операций, М.: Издательство Горячая линия-Телеком, 2016, 244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Справочник по исследованию операций, М.: Издательство Воениздат, 1979, 368 с.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Вагнер А. Исследование операций. М.: Издательство Мир, 1983, т.1-3, 904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Чуев Ю.В., Спехова Г.П., Технические задачи исследования операций, М.: Издательство Сов. Радио, 1971, 237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5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История и философия науки</w:t>
            </w:r>
          </w:p>
        </w:tc>
        <w:tc>
          <w:tcPr>
            <w:tcW w:type="dxa" w:w="8933"/>
          </w:tcPr>
          <w:p>
            <w:r>
              <w:t>История и философия науки (философия науки): учебное пособие /под ред. Ю.В. Крянева, Л.Е. Моториной. – 3-е изд., перераб. и доп. М.: Альфа-М: Инфра-М, 2015.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Крянев Ю. В., Моторина Л. Е., Павлова Т. П. Философия информационных и коммуникационных систем. М.: МАИ. 2012.</w:t>
            </w:r>
          </w:p>
        </w:tc>
        <w:tc>
          <w:tcPr>
            <w:tcW w:type="dxa" w:w="900"/>
          </w:tcPr>
          <w:p>
            <w:r>
              <w:t>68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Философско-методологические, социально-управленческие, исторические аспекты исследования систем. М.: Логос. 2013.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Крянев Ю.В. Латышева В.В., Павлова Т.П. Исследование модернизации аэрокосмического комплекса. Философско-методологические, социально-управленческие аспекты. М.: Культура и техника. 2013.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Крутов А. В., Безклубая С. А., Широков О. А.. Исследование модернизации аэрокосмического комплекса. Политико-культурные аспекты. М.: ТР-Принт.2014.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20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Математическое моделирование процессов функционирования интегрированных систем летательных аппаратов</w:t>
            </w:r>
          </w:p>
        </w:tc>
        <w:tc>
          <w:tcPr>
            <w:tcW w:type="dxa" w:w="8933"/>
          </w:tcPr>
          <w:p>
            <w:r>
              <w:t>Советов Б.Я., Яковлев С.А. Моделирование систем Учебник для студентов вузов,. Высш. шк., 1998.  - 319 с.с ил.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Советов Б.Я., Яковлев С.А. Моделирование систем.Практикум Учеб.пособие для вузов по направл."Информатика и вычислит.техника"и"Информац.системы". Высш.шк., 2003.  - 295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Динеев В.Г., Евдокименков В.Н., Карп К.А. Инженерные методы вероятностного анализа авиационных и космических систем [учеб. пособие ]. Физматлит, 2010.  - 317 с.</w:t>
            </w:r>
          </w:p>
        </w:tc>
        <w:tc>
          <w:tcPr>
            <w:tcW w:type="dxa" w:w="900"/>
          </w:tcPr>
          <w:p>
            <w:r>
              <w:t>39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Веремеенко К.К., Желтов С.Ю., Ким Н.В., Козорез Д.А., Красильщиков М.Н., Себряков Г.Г., Сыпало К.И., Черноморский А.И. Современные информационные технологии в задачах навигации и наведения беспилотных маневренных летательных аппаратов . Физматлит, 2009.  - 552 с.</w:t>
            </w:r>
          </w:p>
        </w:tc>
        <w:tc>
          <w:tcPr>
            <w:tcW w:type="dxa" w:w="900"/>
          </w:tcPr>
          <w:p>
            <w:r>
              <w:t>98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Вержбицкий В.М. Основы численных методов Учеб.для вузов по напр."Приклад.математика". Высш.шк., 2005.  - 840 с.</w:t>
            </w:r>
          </w:p>
        </w:tc>
        <w:tc>
          <w:tcPr>
            <w:tcW w:type="dxa" w:w="900"/>
          </w:tcPr>
          <w:p>
            <w:r>
              <w:t>201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Михайлов А.П., Самарский А.А. Математическое моделирование.Идеи.Методы.Примеры . Физматлит, 2002.  - 316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Чуличков А.И. Математические методы нелинейной динамики . Физматлит, 2000.  - 294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Ашихмин В.Н., Гитман М.Б., и др., Келлер И.Э. Введение в математическое моделирование Учеб.пособие по напр.511200-"Математика.Прикладная математика". Логос, 2005.  - 439 с.</w:t>
            </w:r>
          </w:p>
        </w:tc>
        <w:tc>
          <w:tcPr>
            <w:tcW w:type="dxa" w:w="900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Влиссидес Д., Гамма Э., Джонсон Р., Хелм Р. Приемы объектно-ориентированного проектирования.Паттерны проектирования . Питер, 2007.  - 366 с.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Ларман Крэг Применение UML и шаблонов проектирования Введение в объектно-ориентированный анализ, проектирование и унифицированный процесс UP : пер. с англ.. Вильямс, 2002.  - 619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Методы математического моделирования</w:t>
            </w:r>
          </w:p>
        </w:tc>
        <w:tc>
          <w:tcPr>
            <w:tcW w:type="dxa" w:w="8933"/>
          </w:tcPr>
          <w:p>
            <w:r>
              <w:t>Малышев В.В. Методы оптимизации в задачах системного анализа и управления: Учебное пособие. – М.: Изд-во МАИ-ПРИНТ, 2010.</w:t>
            </w:r>
          </w:p>
        </w:tc>
        <w:tc>
          <w:tcPr>
            <w:tcW w:type="dxa" w:w="900"/>
          </w:tcPr>
          <w:p>
            <w:r>
              <w:t>462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Современные проблемы вычислительной математики и математического моделирования : в 2 т. /  [отв. ред. Н. С. Бахвалов, В. В. Воеводин] Ин-т вычисл. математики. - М.: Наука, 2005.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Вентцель Е.С. Исследование операций. Задачи, принципы, методология – М.:Высшая школа, 2007.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Самарский А.А., Михайлов А.П. Математическое моделирование: Идеи, методы, примеры. – М.: Физматлит, 2008.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Советов Б. Я., Яковлев С. А. Моделирование систем: Учеб. для вузов — 3-е изд., перераб. и доп. — М.: Высш. шк., 2001.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Аверченков В.И., Федоров В.П., Хейфец М.Л. Основы математического моделирования технических систем / Учебное пособие. Брянск: Изд-во БГТУ, 2004. – 271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Тихонов Н.А., Токмачев М.Г. Основы математического моделирования / Учебное пособие. М.: Физический факультет Мгу, 2013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Гилл Ф, Мюррей У., Райт М. Практическая оптимизация. – М.:Мир, 1985 –512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Лебедев А.А., Бобронников В.Т., Красильщиков М.Н., Малышев В.В. Статистическая динамика и оптимизация управления летательных аппаратов.- М.: Машиностроение, 1985.– 280 с.</w:t>
            </w:r>
          </w:p>
        </w:tc>
        <w:tc>
          <w:tcPr>
            <w:tcW w:type="dxa" w:w="900"/>
          </w:tcPr>
          <w:p>
            <w:r>
              <w:t>51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Малышев В.В. Методы оптимизации сложных систем. Учебное пособие. - М.: МАИ, 1981.- 76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Малышев В.В. Программирование оптимального управления летательными аппаратами. – М.: МАИ, 1982.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Полак Э. Численные методы оптимизации. Единый подход. – М.: Мир, 1974- 376 с.</w:t>
            </w:r>
          </w:p>
        </w:tc>
        <w:tc>
          <w:tcPr>
            <w:tcW w:type="dxa" w:w="900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Самарский А.А., Михайлов А.П. Математическое моделирование. М.: Наука, 1997. 320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Бахвалов Н. С. Численные методы / Н. С. Бахвалов, Н. П. Жидков, Г. М. Кобельков. –  М.: Лаборатория базовых знаний, 2001. – 632 с.</w:t>
            </w:r>
          </w:p>
        </w:tc>
        <w:tc>
          <w:tcPr>
            <w:tcW w:type="dxa" w:w="900"/>
          </w:tcPr>
          <w:p>
            <w:r>
              <w:t>50*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Гультяев А.К. МаtLаЬ 5.2 Имитационное моделирование в среде Windows. СП.: Корона-принт, 1999.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Компьютерные сети. Всеобъемлющее руководство по устройству, работе и проектированию. Энциклопедия пользователя. Пер. с англ. Киев: Diasoft, 1998.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Самарский А.А., Михайлов А.П. Математическое моделирование. М.: Наука, 1997. 320c.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Коробейников  В.П.   Принципы  математического  моделирования.   Владивосток:  Дальнаука, 1997.240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Самарский А.А., Ваблицевич П.Н., Самарская Е.А. Задачи и упражнения по численным методам. М.: Эдиториал УРСС, 2000. 208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Научно-исследовательская деятельность и подготовка научно-квалификационной работы (диссертации)</w:t>
            </w:r>
          </w:p>
        </w:tc>
        <w:tc>
          <w:tcPr>
            <w:tcW w:type="dxa" w:w="8933"/>
          </w:tcPr>
          <w:p>
            <w:r>
              <w:t>ГОСТ Р 7.0.11-2011. Диссертация и автореферат диссертации. Структура и правила оформления.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 7.0.12-2011. Сокращение слов и словосочетаний на русском языке.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 7.0.5-2008. Библиографическая запись. Библиографическая ссылка. Общие требования и правила составления.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Плохотников К.Э. Математическое моделирование и вычислительный эксперимент. Методология и практика . Едиториал УРСС, 2003.  - 280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Летенко В.А., Туровец О.Г. Организация машиностроительного производства. Теория и практика . Машиностроение, 1982.  - 208 с.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Арендт В.Р., Сэвент К.Дж. Практика следящих систем . Госэнергоиздат, 1962.  - 556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Райзберг Б.А. Диссертация и ученая степень. Новые положения о защите и диссертационных советах с авторскими комментариями (пособие для соискателей) . ИНФРА-М, 2012.  - 252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Различная научная, методическая и техническая литература в зависимости от тематики научных исследований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Адгамов Р.И., Берхеев М.М., Заляев И.А., и др. Автоматизированные испытания в авиастроении . Машиностроение, 1989.  - 231 с.</w:t>
            </w:r>
          </w:p>
        </w:tc>
        <w:tc>
          <w:tcPr>
            <w:tcW w:type="dxa" w:w="900"/>
          </w:tcPr>
          <w:p>
            <w:r>
              <w:t>12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Зайцев Ю.И., Лапин А.А., Меерович Г.Ш., Миронов А.Д. Задачи и структура летных испытаний самолетов и вертолетов . Машиностроение, 1982.  - 144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Адаменко А.Н., Ашеров А.Т., Бердников И.Л., и др. Информационно-управляющие человеко-машинные системы Исследование,проектирование,испытания:Справочник. Машиностроение, 1993.  - 527 с.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Даниев Ю.Ф., Переверзев Е.С. Испытания и надежность технических систем . 1999.  - 223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Зрелов В.Н., Пискунов В.А. Испытания топлив для авиационных реактивных двигателей . Машиностроение, 1974.  - 200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Судаков Р.С. Испытания технических систем: выбор объемов и продолжительности . Машиностроение, 1988.  - 271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Вострокнутов Н.Н. Цифровые измерительные устройства.Теория погрешностей,испытания,поверка . Энергоатомиздат, 1990.  - 208 с.</w:t>
            </w:r>
          </w:p>
        </w:tc>
        <w:tc>
          <w:tcPr>
            <w:tcW w:type="dxa" w:w="900"/>
          </w:tcPr>
          <w:p>
            <w:r>
              <w:t>13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Подиновский В.В. Введение в теорию важности критериев в многокритериальных задачах принятия решений учеб. пособие для вузов по направл. "Бизнес-информатика"(080700), "Логистика и управление цепями поставок" (080506), "Менеджмент" (080500), "Экономика" (080100). Физматлит, 2007.  - 64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2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Научно-исследовательская практика</w:t>
            </w:r>
          </w:p>
        </w:tc>
        <w:tc>
          <w:tcPr>
            <w:tcW w:type="dxa" w:w="8933"/>
          </w:tcPr>
          <w:p>
            <w:r>
              <w:t>Вайндорф-Сысоева М.Е. Технология исполнения и оформления научно-исследовательской работы. - М.: ЦГЛ, 2006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Кузнецов И.Н. Научное исследование: методика проведения и оформление. - М.: Дашков и Ко, 2008. - 460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Кузнецов И.Н. Документационное обеспечение управления и делопроизводство учебник для высш. и сред. спец. учеб. заведений. Юрайт, 2010.  - 576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Оптимизация процессов функционирования интегрированных систем летательных аппаратов</w:t>
            </w:r>
          </w:p>
        </w:tc>
        <w:tc>
          <w:tcPr>
            <w:tcW w:type="dxa" w:w="8933"/>
          </w:tcPr>
          <w:p>
            <w:r>
              <w:t>Динеев В.Г., Евдокименков В.Н., Карп К.А. Инженерные методы вероятностного анализа авиационных и космических систем [учеб. пособие ]. Физматлит, 2010.  - 317 с.</w:t>
            </w:r>
          </w:p>
        </w:tc>
        <w:tc>
          <w:tcPr>
            <w:tcW w:type="dxa" w:w="900"/>
          </w:tcPr>
          <w:p>
            <w:r>
              <w:t>39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Габасов Р., Кириллова Ф.М. Методы линейного программирования Общие задачи . БГУ им. Ленина, 1977.  - 174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Юдин Д.Б. Задачи и методы стохастического программирования . Сов.радио, 1979.  - 392 с.</w:t>
            </w:r>
          </w:p>
        </w:tc>
        <w:tc>
          <w:tcPr>
            <w:tcW w:type="dxa" w:w="900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Юдин Д.Б. Математические методы управления в условиях неполной информации Задачи и методы стохастического программирования. КРАСАНД, 2015.  - 399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Булыгин В.С. Оптимизация динамических систем Учеб. пособие. МАИ, 1996.  - 92 с.</w:t>
            </w:r>
          </w:p>
        </w:tc>
        <w:tc>
          <w:tcPr>
            <w:tcW w:type="dxa" w:w="900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Царьков К.А. Математическое моделирование и оптимизация квазилинейных динамических стохастических систем диффузионного типа, нелинейных по управлению дис. ... канд. физ.-мат. наук: спец.05.13.18 - Матем. моделирование, численные методы и комплексы программ, спец.05.13.01 - Системный анализ, управление и обработка информации (авиац. и ракетно-космич. техника). МАИ, 2017.  - 118 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Карлов В.И., Красильщиков М.Н., Малышев В.В. Оптимизация наблюдения и управления летательных аппаратов . Машиностроение, 1989.  - 311с.</w:t>
            </w:r>
          </w:p>
        </w:tc>
        <w:tc>
          <w:tcPr>
            <w:tcW w:type="dxa" w:w="900"/>
          </w:tcPr>
          <w:p>
            <w:r>
              <w:t>46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Веремеенко К.К., Головинский А.Н., Инсаров В.В., Красильщиков М.Н., Себряков Г.Г., Семенов С.С., Сыпало К.И., Харчев В.Н. Управление и наведение беспилотных маневренных летательных аппаратов на основе современных информационных технологий . Физматлит, 2003.  - 279 с.</w:t>
            </w:r>
          </w:p>
        </w:tc>
        <w:tc>
          <w:tcPr>
            <w:tcW w:type="dxa" w:w="900"/>
          </w:tcPr>
          <w:p>
            <w:r>
              <w:t>71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Малышев В.В. Программирование оптимального управления летательными аппаратами Учеб.пособие. МАИ, 1982.  - 80 с.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Малышев В.В. Синтез оптимального управления летательными аппаратами Учеб.пособие. МАИ, 1983.  - 57 с.</w:t>
            </w:r>
          </w:p>
        </w:tc>
        <w:tc>
          <w:tcPr>
            <w:tcW w:type="dxa" w:w="900"/>
          </w:tcPr>
          <w:p>
            <w:r>
              <w:t>27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Бобронников В.Т., Красильщиков М.Н., Лебедев А.А., Малышев В.В. Статистическая динамика и оптимизация управления летательных апппаратов Статистическая динамика ЛА Учеб. пособие для авиац. спец. вузов. Машиностроение, 1985.  - 279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51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подготовки диссертации</w:t>
            </w:r>
          </w:p>
        </w:tc>
        <w:tc>
          <w:tcPr>
            <w:tcW w:type="dxa" w:w="8933"/>
          </w:tcPr>
          <w:p>
            <w:r>
              <w:t>Кузнецов И. Н. Диссертационные работы. Методика подготовки и оформления: учеб.-метод. пособие. – 4-е изд., перераб. и доп. – М. : Дашков и К*, 2010. – 488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Резник С. Д. Как защитить свою диссертацию : [практ. пособие]. – 3-е изд., перераб. и доп. – М. : ИНФРА-М, 2009. – 347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Райзберг Б. А. Диссертация и ученая степень : пособие для соискателей. – 9-е изд., доп. и испр. – М.: ИНФРА-М, 2010. – 240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Волков  Ю.Г. Диссертация: подготовка, защита, оформление: практическое пособие / Ю. Г. Волков; под ред. Н. И. Загузова. – М.: Гардарики, 2004. -185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7.32-2001 (Межгосударственный стандарт). Отчет о научно-исследовательской работе. Структура и правила оформления. – Минск: Межгосударственный совет по стандартизации, метрологии и сертификации,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Захаров А. А. Как написать и защитить диссертацию / А. А. Захаров,   Т. Г. Захарова. – СПб.: Питер, 2007. – 160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Теплицкая Т. Ю. Научный и технический текст: правила составления и оформления. – Ростов-на-Дону: Феникс, 2007. – 156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Педагогическая практика</w:t>
            </w:r>
          </w:p>
        </w:tc>
        <w:tc>
          <w:tcPr>
            <w:tcW w:type="dxa" w:w="8933"/>
          </w:tcPr>
          <w:p>
            <w:r>
              <w:t>Столяренко Л.Д., Столяренко В.Е. Психология и педагогика для технических вузов. Ростов-на-Дону: Феникс,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Фокин Ю.Г. Теория и технология обучения. Деятельностный подход. М.: Академия,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Сергеева В. Л. Профильное обучение в общеобразовательном учреждении. Учебно-методическое пособие. М.: Перспектива.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Резник, С.Д.  Студент вуза: технологии обучения и профессиональной карьеры. Учеб. пособие для вузов. М.: ИНФРА-М. 2011.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Палат Е.С. Современные информационные технологии в образовании. М.: Академия.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Скок Г.Б. Как проанализировать собственную педагогическую деятельность: Учебн. Пособие для преподавателей / Отв. Ред. Ю.А.Кудрявцев – М.: Педагогическое общество России.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Талызина Н.Ф. Педагогическая психология. М.: академия, 2006. 288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Коржуев А.В. Общенаучные основы педагогики и педагогического поиска. М: URSS,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Буракова М.В. Изменение функций и роли преподавания в условиях новой образовательной технологии. Инновации в образовании.-2006.-№3.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Маленкова Л.И. Методика и техника планирования воспитательной работы. Народное образование. 2010. №10. с.231-236.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Психология и педагогика высшей школы</w:t>
            </w:r>
          </w:p>
        </w:tc>
        <w:tc>
          <w:tcPr>
            <w:tcW w:type="dxa" w:w="8933"/>
          </w:tcPr>
          <w:p>
            <w:r>
              <w:t>Гриб Е.В., Пономарева Д.И., Стульник Т.Д. Психология и педагогика учеб.-метод. пособие для студентов техн. фак. (учеб.-метод. работа). Воен. ун-т, 2011.  - 70 с.</w:t>
            </w:r>
          </w:p>
        </w:tc>
        <w:tc>
          <w:tcPr>
            <w:tcW w:type="dxa" w:w="900"/>
          </w:tcPr>
          <w:p>
            <w:r>
              <w:t>59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Вульфов Б.З., Иванов В.Д., Куканова Е.В., Пидкасистый П.И. Психология и педагогика Учебник для вузов. Юрайт:Высшее образование, 2010.  - 714 с.</w:t>
            </w:r>
          </w:p>
        </w:tc>
        <w:tc>
          <w:tcPr>
            <w:tcW w:type="dxa" w:w="900"/>
          </w:tcPr>
          <w:p>
            <w:r>
              <w:t>50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Изюмова И.В. Психология и педагогика учеб. пособие по направл. 080200 "Менеджмент" (профиль "Производствен. менеджмент"). Доброе слово, 2013.  - 303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Зимняя И.А. Педагогическая психология учебник для вузов по педагог. и психолог. направл. и спец.. Логос, 2009.  - 383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Зимняя И.А. Педагогическая психология Учебник для вузов по педагогич.и психологич.напр.и спец.. Логос, 2004.  - 383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Смирнов С.Д. Психология и педагогика для преподавателей высшей школы учеб. пособие для слушателей подготовки и повышения квалификации предподавателей. МГТУ им.Н.Э.Баумана, 2014.  - 423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Смирнов С.Д. Педагогика и психология высшего образования:от деятельности к личности Учеб.пособие для фак.и институтов повышения квалификации преподавателей вузов и аспирантов. Аспект Пресс, 1995.  - 271 с.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Шадриков В.Д. Качество педагогического образования . Логос, 2012.  - 199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Фридман Л.М. Основы проблемологии . ЛИБРОКОМ, 2009.  - 217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Буланова-Топоркова М.В., Духавнева А.В., Столяренко Л.Д.  Педагогика и психология высшей школы. Учебное пособие. Ростов-на-Дону: Феникс,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Громкова М.Т., Педагогика высшей школы. Учебное пособие. Москва: Юнити-Дана,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Митин А.Н. Основы педагогической психологии высшей школы: учебное пособие. – М.: Проспект –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Педагогика профессионального образования: учеб. Пособие для студ. высш. учеб.завед. / Е.П.Белозерцев, А.Д.Гонеев, А.Г.Пашков и др.,; Под ред. В.А.Сластенина. – 2-е изд., стер. – М.: Издательский центр «Академия», 2006. – 368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Психология профессионального образования: учебник для студ. высш.учеб.завед /Э.Ф.Зеер. – М.: Издательский центр «Академия», 2009. – 384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Симонов В.П. Педагогика и психология высшей школы. Инновационный курс для подготовки магистров. М., Вузовский учебник. ИНФРА-М, 2014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Сорокопуд Ю.В. Педагогика высшей школы: учебное пособие. – Ростов-на-Дону: Феникс,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Шарипов Ф.В. Педагогика высшей школы: Учеб пособие. – Уфа: РИО РУНМЦ МО РБ, 2008. – 326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Громкова М.Т. Андрогогика: теория и практика образования взрослых: Учеб. Пособие для студентов вузов/ М.Т.Громкова. – М.: ЮНИТИ-ДАНА, 2005. – 495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Зеер Э.Ф. Психология профессий: Учебное пособие для студентов вузов. – 2-е изд., перераб., доп. – М.: Академический Проект; Екатеринбург: Деловая книга, 2005. – 336 с. – («Gaudeamus»)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Педагогика: учебное пособие для студ. вузов и пед. колледжей / под ред. П.И. Пидкасистого. - М.,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Бордовская Н.В. Педагогика / Н.В. Бордовская, А.А. Реан. - СПб., 2000.</w:t>
            </w:r>
          </w:p>
        </w:tc>
        <w:tc>
          <w:tcPr>
            <w:tcW w:type="dxa" w:w="900"/>
          </w:tcPr>
          <w:p>
            <w:r>
              <w:t>47*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Попков В.А. Дидактика высшей школы / В.А. Попков, А.В. Коржуев. - М.,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Психолого-педагогический практикум: Учебное пособие / Авт.-сост. А.К. Быков. – М.: ТЦ Сфера, 2009. – 128 с. (Учебное пособие).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Новые педагогические и информационные технологии в системе образования: учеб.пособие для студ.высш.учеб.заведений / Е.С. Полат, М.Ю. Бухаркина, М.В. Моисеева, А.Е. Петров; под.ред. Е.С. Полат. – 3-е изд., испр. и доп. – М.: Издательский центр «Академия», 2008. – 272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Пономарев Н.Л Образовательные инновации. Государственная политика и управление: учеб. пособие для студ. высш. учеб. заведений / Н.Л. Пономарев, Б.М. Смирнов. – М.: Издательский центр «Академия», 2007. – 208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Сенько Ю.В. Гуманитарные основы педагогического образования. - М.,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Столяренко Л.Д. Педагогическая психология. Серия «Учебники и учебные пособия». – 2-е изд., перераб. и доп. – Ростов н/Д: «Феникс», 2009. – 544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Сумина Т.Г. Теория и методика воспитательной работы [Текст]: курс лекций /Т.Г.Сумина. Екатеринбург: Изд-во Рос. гос.проф.-пед.ун-та, 2010. – 124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Фокин Ю.Г. Преподавание и воспитание в высшей школе. - М., 2002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Зимняя И.А. Педагогическая психология Учебник для вузов по пед. и психолог.направлениям и спец.. Логос, 2001.  - 383 с.</w:t>
            </w:r>
          </w:p>
        </w:tc>
        <w:tc>
          <w:tcPr>
            <w:tcW w:type="dxa" w:w="900"/>
          </w:tcPr>
          <w:p>
            <w:r>
              <w:t>34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Немов Р.С. Психология Экспериментальная педагогическая психология и психодиагностика Учебник для студентов высш.пед.учеб.заведений:В 3 кн.. Просвещение:ВЛАДОС, 1995.  - 508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Возрастная и педагогическая психология Тексы. МГУ, 1992.  - 268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3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Системный анализ</w:t>
            </w:r>
          </w:p>
        </w:tc>
        <w:tc>
          <w:tcPr>
            <w:tcW w:type="dxa" w:w="8933"/>
          </w:tcPr>
          <w:p>
            <w:r>
              <w:t>Лебедев А.А. Курс системного анализа. Учебное пособие. – М.: Изд-во Машиностроение-Полет, 2010.</w:t>
            </w:r>
          </w:p>
        </w:tc>
        <w:tc>
          <w:tcPr>
            <w:tcW w:type="dxa" w:w="900"/>
          </w:tcPr>
          <w:p>
            <w:r>
              <w:t>95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синтеза систем ЛА. /Авт. Лебедев А.А., Бобронников В.Т. и др. Учебное пособие, 2 - е издание. - М: Издательство МАИ, 1996.</w:t>
            </w:r>
          </w:p>
        </w:tc>
        <w:tc>
          <w:tcPr>
            <w:tcW w:type="dxa" w:w="900"/>
          </w:tcPr>
          <w:p>
            <w:r>
              <w:t>24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Перегудов Ф.И., Тарасенко Ф.П. Введение в системный анализ. Учебное пособие. – М: Высшая Школа, 1989.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7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Системный анализ, управление и обработка информации</w:t>
            </w:r>
          </w:p>
        </w:tc>
        <w:tc>
          <w:tcPr>
            <w:tcW w:type="dxa" w:w="8933"/>
          </w:tcPr>
          <w:p>
            <w:r>
              <w:t>Перегудов Ф.И., Тарасенко Ф.П. Введение в системный анализ  Учеб.пособие для вузов. Высш.шк., 1989.  - 367 с.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Павленко А.И. Введение в системный анализ  Учеб. пособие. МАИ-ПРИНТ, 2008.  - 95 с.</w:t>
            </w:r>
          </w:p>
        </w:tc>
        <w:tc>
          <w:tcPr>
            <w:tcW w:type="dxa" w:w="900"/>
          </w:tcPr>
          <w:p>
            <w:r>
              <w:t>183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Баранов В.Н., Бобронников В.Т., и др., Лебедев А.А. Основы синтеза систем летательных аппаратов учеб.пособие для втузов. Машиностроение, 1987.  - 224 с.</w:t>
            </w:r>
          </w:p>
        </w:tc>
        <w:tc>
          <w:tcPr>
            <w:tcW w:type="dxa" w:w="900"/>
          </w:tcPr>
          <w:p>
            <w:r>
              <w:t>13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Базлев Д.А., Евдокименков В.Н., Красильщиков М.Н. Индивидуально-адаптированные бортовые системы контроля технического состояния самолета и поддержки управляющих действий летчика . МАИ, 2011.  - 439 с.</w:t>
            </w:r>
          </w:p>
        </w:tc>
        <w:tc>
          <w:tcPr>
            <w:tcW w:type="dxa" w:w="900"/>
          </w:tcPr>
          <w:p>
            <w:r>
              <w:t>84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Аджимамудов Г.Г., Баранов В.Н., Бобронников В.Т., Красильщиков М.Н., Лебедев А.А., Малышев В.В., Нестеренко О.П. Основы синтеза систем летательных аппаратов Учебник для студентов втузов . МАИ, 1996.  - 443 с.</w:t>
            </w:r>
          </w:p>
        </w:tc>
        <w:tc>
          <w:tcPr>
            <w:tcW w:type="dxa" w:w="900"/>
          </w:tcPr>
          <w:p>
            <w:r>
              <w:t>24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Баранов В.Н., Бобронников В.Т., Красильщиков М.Н., Лебедев А.А. Учет неопределенностей при исследовании сложных технических систем Учеб.пособие. МАИ, 1988.  - 52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Ерофеев А.А. Теория автоматического управления учебник для вузов по направл."Автоматизация и управление", "Систем. анализ и управление". Политехника, 2008.  - 302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Юревич Е.И. Теория автоматического управления Учебник для вузов по направл. "Системный анализ и управление". БХВ-Петербург, 2007.  - 540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Глухов В.В. Теория автоматического управления Учеб.пособие. 1991.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Мертенс П. Интегрированная обработка информации. Операционные системы в промышленности  учеб.: пер. с нем.. Финансы и статистика, 2007.  - 422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Прокунцев А.Ф., Юмаев Р.М. Преобразование и обработка информации с датчиков физических величин . Машиностроение, 1992.  - 283 с.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Новичков В.М. Системы отображения информации Учеб.пособие. МАИ, 2005.  - 105 с.</w:t>
            </w:r>
          </w:p>
        </w:tc>
        <w:tc>
          <w:tcPr>
            <w:tcW w:type="dxa" w:w="900"/>
          </w:tcPr>
          <w:p>
            <w:r>
              <w:t>85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Новичков В.М. Расчет типовых структур резервированных систем на безотказность  Учеб. пособие. МАИ-ПРИНТ, 2008.  - 47 с.</w:t>
            </w:r>
          </w:p>
        </w:tc>
        <w:tc>
          <w:tcPr>
            <w:tcW w:type="dxa" w:w="900"/>
          </w:tcPr>
          <w:p>
            <w:r>
              <w:t>127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Алексеев Н.В., Новичков В.М. Системы сигнализации о приближении к предельным режимам полета учеб. пособие к лаб. работам. МАИ, 2003.  - 72 с.</w:t>
            </w:r>
          </w:p>
        </w:tc>
        <w:tc>
          <w:tcPr>
            <w:tcW w:type="dxa" w:w="900"/>
          </w:tcPr>
          <w:p>
            <w:r>
              <w:t>67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Воробьев В.Г., Глухов В.В., Кадышев И.К. Авиационные приборы,информационно-измерительные системы и комплексы Учебник для студентов вузов гражд.авиации. Транспорт, 1992.  - 399с.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Воробьев В.Г., Зыль В.П., Кузнецов С.В. Основы теории технической эксплуатации пилотажно-навигационного оборудования . Транспорт, 1999.  - 335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Воробьев В.Г., Зубков Б.В., Уриновский Б.Д. Технические средства и методы обеспечения безопасности полетов . Транспорт, 1989.  - 152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13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Теория динамических систем</w:t>
            </w:r>
          </w:p>
        </w:tc>
        <w:tc>
          <w:tcPr>
            <w:tcW w:type="dxa" w:w="8933"/>
          </w:tcPr>
          <w:p>
            <w:r>
              <w:t>В.В.Немыцкий, В.В.Степанов. Качественная теория дифференциальных уравнений. Москва, ГИТТЛ, 1949.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Г.А.Степаньянц. Теория динамических систем. Москва, U&amp;RSS, 2010.</w:t>
            </w:r>
          </w:p>
        </w:tc>
        <w:tc>
          <w:tcPr>
            <w:tcW w:type="dxa" w:w="900"/>
          </w:tcPr>
          <w:p>
            <w:r>
              <w:t>16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В.И.Арнольд. Математические методы классической механики. Москва, Наука, 1974.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Дж. Д..Биркгоф. Динамические системы. Москва, ОГИЗ, 1941.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Р.Калман и др. Очерки по математической теории систем. Москва, МИР, 1971.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Г.А.Степаньянц. Стабилизация систем управления неустойчивыми и слабодемпфированными объектами. Москва, МАИ, 2011.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99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794" w:right="851" w:header="0" w:top="1304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zh-CN" w:bidi="ar-SA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StyleCenter">
    <w:name w:val="Default Style + Center"/>
    <w:basedOn w:val="Normal"/>
    <w:qFormat/>
    <w:pPr>
      <w:jc w:val="center"/>
    </w:pPr>
    <w:rPr/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Normal.dot_x005F_x005F_x005F_x005F_x0000_</Template>
  <TotalTime>24</TotalTime>
  <Application>LibreOffice/6.0.3.2$Linux_X86_64 LibreOffice_project/00m0$Build-2</Application>
  <Pages>1</Pages>
  <Words>11</Words>
  <Characters>124</Characters>
  <CharactersWithSpaces>126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2018-05-22T14:06:00Z</dcterms:created>
  <dc:creator>Kaf</dc:creator>
  <dc:description/>
  <dc:language>en-US</dc:language>
  <cp:lastModifiedBy/>
  <dcterms:modified xsi:type="dcterms:W3CDTF">2018-07-25T12:53:14Z</dcterms:modified>
  <cp:revision>7</cp:revision>
  <dc:subject/>
  <dc:title>1)</dc:title>
</cp:coreProperties>
</file>