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24.05.05.С5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Авиационные приборы и ивк</w:t>
            </w:r>
          </w:p>
        </w:tc>
        <w:tc>
          <w:tcPr>
            <w:tcW w:type="dxa" w:w="8933"/>
          </w:tcPr>
          <w:p>
            <w:r>
              <w:t>Ефанов В.Н., Токарев В.П. Авиационные приборы и измерительно-вычислительные комплексы учеб. пособие для вузов по направл. "Приборостроение" и спец. "Авиац. приборы и измерительно-вычислит. комплексы". Машиностроение, 2010.  - 782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Н.В., Новичков В.М. Системы сигнализации о приближении к предельным режимам полета: Учеб. пособие к лаб. раб. - М.: Изд-во МАИ, 2003. - 72 с.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Кирпичникова Л.Г., Матвеенко Л.С. Лабораторные работы по курсу "Приборные комплексы ЛА". - М.: Изд-во МАИ, 1989. - 48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Кирпичникова Л.Г., Матвеенко Л.С. Лабораторные работы по курсу "Автоматические информационные устройства и системы летательных аппаратов". - М.: МАИ, 1982. - 51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Кирпмчникова Л.Г. Лабораторная работа по курсу "Приборные комплексы летательных аппаратов". - М.: МАИ, 1985. - 43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С.Б. Аналого-цифровые комплексы измерения высотно-скоростных параметров: Лабораторные работы. - М.: Изд-во МАИ, 1993. - 52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Поляков И.Н. Измерительные преобразователи с частотным выходом. - М.: Изд-во МАИ, 1991. - 64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Системы отображения информации Учеб.пособие. МАИ, 2005.  - 105 с.</w:t>
            </w:r>
          </w:p>
        </w:tc>
        <w:tc>
          <w:tcPr>
            <w:tcW w:type="dxa" w:w="900"/>
          </w:tcPr>
          <w:p>
            <w:r>
              <w:t>85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Глухов В.В., Кадышев И.К. Авиационные приборы,информационно-измерительные системы и комплексы Учебник для студентов вузов гражд.авиации. Транспорт, 1992.  - 399с.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Браславский Д.А., Логунов С.С., Пельпор Д.С. Авиационные приборы Учеб.для техникумов. Машиностроение, 1964.  - 740с.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Афанасьев Ю.В. Феррозондовые приборы . Энергоатомиздат.Ленингр.отд-ние, 1986.  - 186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Аэродинамика беспилотных летательных аппаратов</w:t>
            </w:r>
          </w:p>
        </w:tc>
        <w:tc>
          <w:tcPr>
            <w:tcW w:type="dxa" w:w="8933"/>
          </w:tcPr>
          <w:p>
            <w:r>
              <w:t>Голубев А.Г., Калугин В.Т., Луценко А.Ю., Москаленко В.О. Аэродинамика учеб. пособие для вузов по направл. "Ракетостроение и космонавтика". МГТУ им.Н.Э.Баумана, 2010.  - 687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Н.Ф. Аэродинамика Основы теории. Аэродинамика профиля и крыла Учебник для втузов. ЛИБРОКОМ, 2010.  - 496 с.</w:t>
            </w:r>
          </w:p>
        </w:tc>
        <w:tc>
          <w:tcPr>
            <w:tcW w:type="dxa" w:w="900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Архипов М.С., Бушуев В.И., Икрянников Е.Д., Радченко М.И. Аэродинамика, динамика полета и конструкция летательных аппаратов учебник по спец. "Робототехн. системы авиац. вооружения". ВВИА им.Н.Е.Жуковского, 2008.  - 292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Николаев В.С. Аэродинамика гиперзвуковых скоростей  Учеб.пособие. МАИ, 2002.  - 132 с.</w:t>
            </w:r>
          </w:p>
        </w:tc>
        <w:tc>
          <w:tcPr>
            <w:tcW w:type="dxa" w:w="900"/>
          </w:tcPr>
          <w:p>
            <w:r>
              <w:t>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Брусов В.С., Морозов Н.И., Петручик В.П. Аэродинамика и динамика полета малоразмерных беспилотных летательных аппаратов . МАИ-ПРИНТ, 2010.  - 339 с.</w:t>
            </w:r>
          </w:p>
        </w:tc>
        <w:tc>
          <w:tcPr>
            <w:tcW w:type="dxa" w:w="900"/>
          </w:tcPr>
          <w:p>
            <w:r>
              <w:t>74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Красильников А.В., Липницкий Ю.М., Покровский А.Н., Шманенков В.Н. Нестационарная аэродинамика баллистического полета . Физматлит, 2003.  - 174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Горшенин Д.С., Мартынов А.К. Методы и задачи практической аэродинамики учеб.пособие для студентов авиац.спец.вузов. Машиностроение, 1977.  - 239с.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Бураго С.Г. Аэродинамический расчет маневренного ЛА Учеб.пособие. МАИ, 1993.  - 48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Аэродинамика и динамика полета</w:t>
            </w:r>
          </w:p>
        </w:tc>
        <w:tc>
          <w:tcPr>
            <w:tcW w:type="dxa" w:w="8933"/>
          </w:tcPr>
          <w:p>
            <w:r>
              <w:t>Голубев А. В., Калугин В. Т. , Луценко А. Ю., Голубев А. Г., Калугна В. Т., под ред. Калугина В.Т.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Аэродинамика. Издательство МГТУ им Баумана,2010г.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Колесников Г.А., Марков В.К. и др. Аэродинамика летательных аппаратов. М.: Машиностроение, 1993г.</w:t>
            </w:r>
          </w:p>
        </w:tc>
        <w:tc>
          <w:tcPr>
            <w:tcW w:type="dxa" w:w="900"/>
          </w:tcPr>
          <w:p>
            <w:r>
              <w:t>283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Дианов Г.П., Артамонова Л.Г. и др. Аэромеханика летательных аппаратов и подвешиваемых грузов. М.: Изд. МАИ, 1986г.</w:t>
            </w:r>
          </w:p>
        </w:tc>
        <w:tc>
          <w:tcPr>
            <w:tcW w:type="dxa" w:w="900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Д.С.Горшенин, А.К.Мартынов  "Методы и задачи практической аэродинамики"  Учебное пособие. М.: Машиностроение, 1983г.</w:t>
            </w:r>
          </w:p>
        </w:tc>
        <w:tc>
          <w:tcPr>
            <w:tcW w:type="dxa" w:w="900"/>
          </w:tcPr>
          <w:p>
            <w:r>
              <w:t>15*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Бураго С.Г. Аэродинамический расчет маневренных ЛА. М.: Изд. МАИ, 1993г.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Базы и банки данных</w:t>
            </w:r>
          </w:p>
        </w:tc>
        <w:tc>
          <w:tcPr>
            <w:tcW w:type="dxa" w:w="8933"/>
          </w:tcPr>
          <w:p>
            <w:r>
              <w:t>Голицына О.Л., Максимов Н.В., Попов И.И. Базы данных: учебное пособие. - М.: Форум, 2012.-400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Илюшечкин В.М. Основы использования и проектирования баз данных: учеб. пособие.- М.: Юрайт, 2011.-213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С.Д. Основы баз данных: учебное пособие. – М.: Бином. Лаборатория знаний, 2012. – 484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Дунаев В.В. Базы данных. Язык SQL для студента. – СПб.: БХВ-Петербург, 2007. – 320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Коннолли Т., Бегг К., Страчан А. Базы данных: проектирование, реализация и сопровождение. Теория и практика. – М.: Издательский дом "Вильямс", 2004. – 1120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Кренке Д. Теория и практика построения баз данных. – СПб.: Питер, 2005– 858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 Самоучитель Access 2010/Ю.Б.Бекаревич, Н.В.Пушкина.-СПб.:БХВ-Петербург, 2013- 432с.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Белобжеский Л.А., Алексеев Н.В. Исследование характеристик человека-оператора в задачах обработки информации. - М.: Изд. МАИ, 2003.– 63 с</w:t>
            </w:r>
          </w:p>
        </w:tc>
        <w:tc>
          <w:tcPr>
            <w:tcW w:type="dxa" w:w="900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 М. Системы отображения информации.  - М.: Изд. МАИ, 2004.– 60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Белобжеский Л.А. Инженерная психология в информационных систе-мах ЛА. - М.: Изд. МАИ, 1988. – 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инженерной психологии./ Под ред. Б.Ф. Ломова. - М.: Высшая            школа, 1986. - 420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Белобжеский Л.А. Инженерная психология и искусственный интеллект. - М.: Изд. МАИ, 1991. – 58 с.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Запорожец А.В., Костюков В.М. Проектирование систем отображения информации. - М.: Машиностроение, 1992.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2002. – СПб.: БХВ-Санкт-Петербург, 2002. – 718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2007. – СПб.: БХВ-Санкт-Петербург, 2007. – 698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Джексон Г. Проектирование реляционных баз данных для использования с микроЭВМ. – М.: Мир, 1991. – 280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Дейт К. Введение в системы баз данных. – М.: Издательский дом "Вильямс", 2006. –1328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>
            <w:r>
              <w:t>Безопасность жизнедеятельности: учебник для вузов/под общ. ред. С.В.Белова. – 7-е изд. – М.: Высшая школа, 2009.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Раздорожный А.А. Охрана труда и производственная безопасность: Учебно-методическое пособие /А.А.Раздорожный.- М.:Издательство  «Экзамен»,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Безопасность жизнедеятельности. Учебник для вузов /С.В.Белов, А.В.Ильницкая, А.Ф.Козьяков и др.; Под общ. ред. С.В.Белова. 3-е изд., испр. и   доп. – М.: Высшая школа, 2001.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Голованова Т.В., Курбатов Б.Е. Безопасность жизнедеятельности. Учебное пособие. – М.: Доброе слово, 2004.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Белобородов В.Н., Дайнов М.И. Защита населения и территорий от чрезвычайных ситуаций. Учебное пособие для вузов. – М.: Редакция журнала "Гражданская защита", 2003.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В.А., Лапин В.Л., Попов В.М., Пучков В.А., Томаков В.И., Фалеев М.И. Надежность технических систем и техногенный риск. Учебное пособие/под общ. ред. М.И.Фалеева. – М.: ЗАО ФИД "Деловой экспресс",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Ефремова О.С. Система управление охраной труда в организациях. Учебное пособие. – 2-е изд. перераб. и доп. – М.: Изд-во "Аида-Пресс",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С.В., Девисилов В.А., Ильницкая А.В., Козьяков А.Ф. Безопасность жизнедеятельности Учеб. для вузов. Высш.шк., 2008.  - 616 с.</w:t>
            </w:r>
          </w:p>
        </w:tc>
        <w:tc>
          <w:tcPr>
            <w:tcW w:type="dxa" w:w="900"/>
          </w:tcPr>
          <w:p>
            <w:r>
              <w:t>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Долин П.А., Корочков В.В., Медведев В.Т. Электробезопасность:задачник Учеб.пособие для вузов по спец.552700-"Энергомашиностроение",551300-"Электротехника,электромеханика и электротехнологии",551700-"Электроэнергетика",550900-"Теплоэнергетика". Гардарики, 2003.  - 214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Ветошкин А.Г. Процессы и аппараты защиты окружающей среды Учеб. пособие для вузов по специальности "Инженерная защита окружающей среды" направления "Защита окружающей среды". Высш.шк., 2008.  - 635 с.</w:t>
            </w:r>
          </w:p>
        </w:tc>
        <w:tc>
          <w:tcPr>
            <w:tcW w:type="dxa" w:w="900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В.М., Дайнов М.И. Защита от вредных производственных факторов при работе на ПЭВМ: учебное пособие, 2-е изд. – М.: Изд-во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Тимонин А.С. Инженерно-экологический справочник. т. 1, 2, 3. – Калуга: Изд-во Н.Бочкаревой,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Гражданская оборона и предупрежден6ие чрезвычайных ситуаций. 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Обучение работников организаций и населения основам гражданской обороны и защиты в чрезвычайных ситуациях. Учебно-методическое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Гражданские организации гражданской обороны. Создание, комплектование, обучение, материально-техническое оснащение, финансирование. Учебно-методическое пособие/под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 аварий и несчастных случаев в нефтегазовом комплексе России. Учебное пособие/под ред. Б.Н.Прусенко и В.Ф.Мартынюка. – М.: ВИНИТИ,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и безопасность жизнедеятельности. Учебник для вузов. 2-е изд./под ред. проф. В.Н.Лопатина. – М.: ЮНИТИ-ДАНА, Единство,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Программа стандартизации до 2005 года "Безопасность в чрезвычайных ситуациях" / Новиков В., Смирнов И., Фалеев М., Шишлонов В. – М.: журнал "Гражданская защита", № 5,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 предотвращения техногенных катастроф / 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Федерации, 1993.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защите населения и территорий от ЧС природного и техногенного характера" от 21.12.94 г. № 68-ФЗ.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пожарной безопасности" от 21.12.94 г. № 69-ФЗ.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"Об аварийно-спасательных службах и статусе спасателей" от 22.08.95 г. № 151-ФЗ.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промышленной безопасности опасных производственных объектов" от 21.07.97 г. № 116-ФЗ.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гражданской обороне" от 12.08.98 г. № 28-ФЗ.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12.0.004-90. ССБТ. Организация обучения безопасности труда. Общие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12.0.230-2007. ССБТ. Системы управления охраной труда.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12.1.003-83. ССБТ. Шум. Общие требования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12.1.005-88. ССБТ. Общие санитарные гигиенические требования к воздуху рабочей зоне.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12.1.012-2004. Система стандартов безопасности труда (ССБТ). Вибрационная безопасность.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12.1.030-81. Электробезопасность. Защитное заземление, зануление.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МЭК 60050-195-2005. Заземление и защита от поражения электрическим током.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Р22.0.02-94. Безопасность в чрезвычайных ситуациях (БЧС). Термины и определения основных понятий.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Р22.3.01-94. БЧС. Жизнеобеспечение населения в ЧС.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Р22.0.05-94. БЧС. Техногенные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Р22.3.03-94. БЧС. Защита населения.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Р22.0.03-95. БЧС. Природные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Р22.8.01-96. Ликвидация чрезвычайных ситуаций.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Р42.0.01-2000. Гражданская оборона.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2.1.8/2.2.4.2490-09. Электромагнитные поля в производственных условиях. Изменение № 1 к СанПиН 2.2.4.1191-03.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2.2.1/2.1.1.1278-03. Гигиенические требования к естественному, искусственному и совмещенному освещению жилых и общественных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2.2.2/2.4.1298-07. Гигиенические требования к персональным электронно-вычислительным машинам и организации работы. Изменение № 1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2.2.2/2.2.4.2620-10. Гигиенические требования к персональным электронно-вычислительным машинам и организации работы. Изменение № 2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2.2.4.723-98. Переменные магнитные поля промышленной частоты (50 Гц) в производственных условиях.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2.2.5.1313-03. Предельно допустимые концентрации (ПДК) вредных веществ в воздухе рабочей зоны.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23-02-2003. Тепловая защита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23-03-2003. Защита от шума.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 52.13330.2011 (актуализированная версия СНиП 23-05-95) Естественное и искусственное освещение.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41-01-2003. Отопление, вентиляция и кондиционирование.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НРБ 99/2009. Нормы радиационной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Р ИСО 9000:2000. Система менеджмента. Требования.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Бортовое оборудование летательных аппаратов</w:t>
            </w:r>
          </w:p>
        </w:tc>
        <w:tc>
          <w:tcPr>
            <w:tcW w:type="dxa" w:w="8933"/>
          </w:tcPr>
          <w:p>
            <w:r>
              <w:t>Бабич О. А. Обработка информации в навигационных комплексах. -М.: Машиностроение, 1991. -512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Savage P.G. Strapdown Analytics, Strapdown Associates . Inc., Maple Plain, Minnesota,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Titterton David H., Weston John L. Strapdown Inertial Navigation Technology, 2nd Edition. – 2004.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авиационную и космическую технику</w:t>
            </w:r>
          </w:p>
        </w:tc>
        <w:tc>
          <w:tcPr>
            <w:tcW w:type="dxa" w:w="8933"/>
          </w:tcPr>
          <w:p>
            <w:r>
              <w:t>С.М.Егер, А.М.Матвеенко, И.А.Шаталов "Основы авиационной техники". -М.:Издательство МАИ, 1999, 576 с.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И.А.Андреев., А.Н.Захаров "Боевые самолеты". -М.: Книга и бизнес, 1992,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В.И.Гониодский, Ф.И.Склянский, И.С.Шумилов "Привод рулевых поверхностей самолетов". -М.: Машиностроение, 1974, 320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Э.Цихош "Сверхзвуковые самолеты". -М.: Мир, 1983, 424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В.С.Пышнов "Основные этапы развития самолета". -М.: Машиностроение, 1984,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Л.А.Латышев "Введение в авиационную и космическую технику". –М.: Машиностроение, 1979.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Вычислительная практика I</w:t>
            </w:r>
          </w:p>
        </w:tc>
        <w:tc>
          <w:tcPr>
            <w:tcW w:type="dxa" w:w="8933"/>
          </w:tcPr>
          <w:p>
            <w:r>
              <w:t>MathCAD.-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MS Excel.-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MS VISIO.-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Макаров Е.Г. Инженерные расчеты в MathCAD 15. Учебный курс.- 2011 г. 400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Гелмерс С.А. Microsoft Visio 2010. Русская версия.- ЭКОМ Паблишерз, 2011 г. 576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Фрай К. Microsoft Excel 2010. Русская версия.- ЭКОМ Паблишерз, 2011 г. 512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Е.Р., Чеснокова О.В. Mathcad 12 Самоучитель. NTPress, 2005.  - 345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Очков В.Ф. Mathcad 12 студентов и инженеров . БХВ-Петербург, 2005.  - 457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Дьяконов В.П. Mathcad 11/12/13 в математике  Справочник. Горячая линия-Телеком, 2007.  - 958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Соколенко А.Л. Microsoft Office Excel 2007. . ЭКСМО, 2007.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Лемке Д. Microsoft Office Visio 2007 Пер. с англ.. Эком, 2008.  - 366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Вычислительная практика II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Пахомов Б.И. С/С++ и MS Visual C++ для начинающих. - СПб.:БХВ-Петербург, 2011. -736 с.: ил. +дистрибутив (на DVD)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Хортон Айвор. Visual C++ 2005: базовый курс.: Пер. с англ. -М.:ООО "И.Д.Вильямс", 2007. - 1152с. :ил. - Парал. тит. англ.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Динамика полета и автоматическое управление летательными аппаратами</w:t>
            </w:r>
          </w:p>
        </w:tc>
        <w:tc>
          <w:tcPr>
            <w:tcW w:type="dxa" w:w="8933"/>
          </w:tcPr>
          <w:p>
            <w:r>
              <w:t>Андреевский В.В. Аэромеханика самолета. – М.:Машиностроение, 1977.-416стр.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Запорожец А.В., Костюков В.М. Проектирование систем отображения информации. – М.:Машиностроение, 1992.-336стр.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Эткин Б. Динамика полета. – М.:Машиностроение, 1964.-480стр.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Боднер В.А. Системы управления летательными аппаратами. – М.:Машиностроение, 1973.-499стр.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>
            <w:r>
              <w:t>Эльсгольц Л.Э. Дифференциальные уравнения и вариационное исчисление, М.: Физико-математическая литература, 2008.– 460 с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А. Н., Васильева А. Б., Свешников А. Г.  Дифференциальные уравнения, 4е изд., М.: Физматлит, 2005.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Том 2  / В.А. Бологов, Б.П. Демидович, А.В. Ефимов и др/.; Под ред. А.В. Ефимова и Б.П. Демидовича. – М.: Наука, 2003. – 464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 Сборник задач по дифференциальным уравнениям, Ижевск.:РиХД, 2005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Эльсгольц Л.Э. Дифференциальные уравнения и вариационное исчисление Учебник для физ. и физ.-мат. фак. ун-тов. Едиториал УРСС, 2002.  - 319 с.</w:t>
            </w:r>
          </w:p>
        </w:tc>
        <w:tc>
          <w:tcPr>
            <w:tcW w:type="dxa" w:w="900"/>
          </w:tcPr>
          <w:p>
            <w:r>
              <w:t>131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Эльсгольц Л.Э. Дифференциальные уравнения Учебник для физ. и физ.-мат. фак. ун-тов. УРСС, 2008.  - 309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 Сборник задач по дифференциальным уравнениям Учеб. пособие. ЛКИ, 2008.  - 237 с.</w:t>
            </w:r>
          </w:p>
        </w:tc>
        <w:tc>
          <w:tcPr>
            <w:tcW w:type="dxa" w:w="900"/>
          </w:tcPr>
          <w:p>
            <w:r>
              <w:t>123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 Ф. Введение в теорию дифференциальных уравнений. М.: КомКнига, 2006.</w:t>
            </w:r>
          </w:p>
        </w:tc>
        <w:tc>
          <w:tcPr>
            <w:tcW w:type="dxa" w:w="900"/>
          </w:tcPr>
          <w:p>
            <w:r>
              <w:t>42*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Бугров Я.С., Никольский С.М. Высшая математика: в 3 т.: учебник для вузов под ред. В.А. Садовничего. Т. 3. Дифференциальные уравнения. Кратные интегралы. Ряды. Функции комплексного переменного.- М.: Дрофа, 2004.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Понтрягин Л.С. Обыкновенные дифференциальные уравнения. М. Наука, 1982 г.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Демидович Б.П., Марон И.А., Шувалова Э.З. Численные методы анализа. М.:Наука, 1967 г.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104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Измерительные преобразователи</w:t>
            </w:r>
          </w:p>
        </w:tc>
        <w:tc>
          <w:tcPr>
            <w:tcW w:type="dxa" w:w="8933"/>
          </w:tcPr>
          <w:p>
            <w:r>
              <w:t>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Вавилов В.Д., Кругликов П.Ф., Толочков Ю.А. Интегральные датчики давления.        Конструкция и технология. – М.: Издательство       МАИ, 2001. - 46с. Темы 3, 4, ЛР 1,4.</w:t>
            </w:r>
          </w:p>
        </w:tc>
        <w:tc>
          <w:tcPr>
            <w:tcW w:type="dxa" w:w="900"/>
          </w:tcPr>
          <w:p>
            <w:r>
              <w:t>56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Асташевская Т.С. «Лабораторные работы по курсу Фопи» МАИ, каф.303, 2007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 Р.Р. Конспект лекций «Физические основы получения информации» Электронная версия 2010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Захарян. Р.Р «Лабораторная работа. Резонансные ЧЭ» МАИ, каф.303, 2006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  Р.Р.  «Ультразвуковой расходомер» МАИ, каф.303,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Боднер В.А., Алферов А.В. Измерительные приборы. – М.: Издательство стандартов, 1986.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Том 1: Теория измерительных приборов. Измерительные преобразователи. – 390с. Темы 2, …, 9, ЛР 1,…,9.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Том 2: Методы измерений, устройства и проектирование приборов. – 223с. Тема 9.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Инженерная графика</w:t>
            </w:r>
          </w:p>
        </w:tc>
        <w:tc>
          <w:tcPr>
            <w:tcW w:type="dxa" w:w="8933"/>
          </w:tcPr>
          <w:p>
            <w:r>
              <w:t>Государственные стандарты Единой системы конструкторской документации (ЕСКД).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Левицкий В.С. Машиностроительное черчение. – М.: Высшая школа, 1988.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Бабулин Н.А. Построение и чтение машиностроительных чертежей. - М.: Высшая школа, 2000.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Ермакова В.А. и др. Общие правила выполнения чертежей и геометрические построения. Методические указания к работе 1. - М.: МАИ, 2005.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Изображение (виды, разрезы, сечения) предметов. Учебное пособие под ред. Ермаковой В.А.-М.: МАИ,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Соединение болтовым комплектом.Методическое пособие.-М.: МАИ,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Соединение винтом.Методическое пособие.-М.: МАИ,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Неразъемные соединения.Методические указания.-М.: МАИ,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Общие требования к чертежам деталей. Учебное пособие. -М.: МАИ, 1995.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 Чертежи типовых элементов деталей. Учебное пособие.- М.: МАИ,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Шероховатость поверхностей.-М.: МАИ, 2005.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К.И..Рабочие конструкторские документы сборочных единиц. Методические указания.-М.: МАИ, 2006.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Кожухова Е.А., Ульянов К.И.. Гидравлические и пневматические устройства ЛА. Учебное пособие.-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2009г., 2011г., 2013г., 2015г.</w:t>
            </w:r>
          </w:p>
        </w:tc>
        <w:tc>
          <w:tcPr>
            <w:tcW w:type="dxa" w:w="900"/>
          </w:tcPr>
          <w:p>
            <w:r>
              <w:t>1412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г., 2009г.…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1,2-М.: Высшая  школа, 1996 г., 2001г. и др.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SPASE FLIGHT IN ENGLISH: АВИАЦИЯ И КОСМОНАВТИКА НА УРОКАХ АНГЛИЙСКОГО ЯЗЫКА: Учебное пособие по английскому языку. М.: Изд-во МАИ, 2013. - 96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 / Авиационный английский: Воздушный транспорт и инфраструктура: Учебное пособие по английскому языку. - М. Изд-во МАИ, 2015. - 88 с.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студентов аэрокосмических вузов. - М. Изд-во МАИ, 2015. -100 с.</w:t>
            </w:r>
          </w:p>
        </w:tc>
        <w:tc>
          <w:tcPr>
            <w:tcW w:type="dxa" w:w="900"/>
          </w:tcPr>
          <w:p>
            <w:r>
              <w:t>166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Вечеринина Е.А., Глоткина А.А., Карлина М.А. Aviation and Space Explorations (texts to read and discuss)/ Авиационные и космические исследования (тексты для чтения и обсуждения). Учебное пособие. - М.: Изадательство "Доброе слово", 2016. - 88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г….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Высшая  школа, 1996 г. и др.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14  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discussing the problems of hardware and software/Читаем и обсуждаем проблемы компьютерной техники и программного обеспечения (на английском языке). Учебно-методическое пособие. – М.: МАКС Пресс,  Москва, 2011. – 132 стр.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 для инженеров. Учебник. Т.Ю.Полякова, Е.В.Синявская, О.И. Тынкова, Э.С.Улановская. – М: Высшая школа,  1998 г., 2002 г.,2004 г….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язык. Математика. Информатика. Пособие. Мкртчян Г.А., Вечеринина Е.А. Под ред. Ю.М.Шустрова. – М.: Изд-во МАИ, 2004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1,2-М.Высшая  школа, 1996 г. и др.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Информатика</w:t>
            </w:r>
          </w:p>
        </w:tc>
        <w:tc>
          <w:tcPr>
            <w:tcW w:type="dxa" w:w="8933"/>
          </w:tcPr>
          <w:p>
            <w:r>
              <w:t>Симонович С. В. Информатика. Базовый курс. 2-е издание.-Издательство Питер, 2003. - 640с.</w:t>
            </w:r>
          </w:p>
        </w:tc>
        <w:tc>
          <w:tcPr>
            <w:tcW w:type="dxa" w:w="900"/>
          </w:tcPr>
          <w:p>
            <w:r>
              <w:t>237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Галин А.Б. Панов Ю.В. Рашидова Е.В. Садовой Н.Н. Соболь Б.В.  Информатика, Учебник серии «Высшее образование», Издательство Феникс,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Синаторов С.В. Информационные технологии: Учебное пособие, Издательство Альфа-М,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Баллод Б.А. Гвоздева Т.В. Проектирование информационных систем, Учебник серии «Высшее образование», Издательство Феникс,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Фаронов В.В. Turbo Pascal: Учебное пособие для вузов, Издательство Питер, 2007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Культин Н.Б. Turbo Pascal в задачах и примерах, Издательство БХВ-Петербург, 2008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Фаронов В.В. Turbo Pascal 7.0. Учебный курс, Издательство КноРус, 2009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Буч Г. Коналлен Д. Максимчук Р. Хьюстон К. Энгл М. Янг Б. Объектно-ориентированный анализ и проектирование с примерами приложений, Издательство Вильямс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Леоненков А.В. Объектно-ориентированнный анализ и проектирование с использованием UML и IBM Rational Rose, Издательство Бином. Лаборатория знаний Интернет-Университет Информационных Технологий,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Йодан Э. Структурное  программирование  и  конструирование программ. М.: Мир, 1979.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Вирт Н. Алгоритмы и структуры данных. М., Мир, 1989.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Б. Мейер, К. Бодуэн Методы программирования. М., Мир. 1982.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Информационно-статистическая теория измерений</w:t>
            </w:r>
          </w:p>
        </w:tc>
        <w:tc>
          <w:tcPr>
            <w:tcW w:type="dxa" w:w="8933"/>
          </w:tcPr>
          <w:p>
            <w:r>
              <w:t>Синицын И. Н. Фильтры Калмана и Пугачева: Монография. Изд. 2-е, перераб. и доп. – М.: Логос, 2007 г. – 776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Измерение случайных величин и случайных векторов: Учебное пособие. – М.: Изд. МАИ. 2006. – 120 с.</w:t>
            </w:r>
          </w:p>
        </w:tc>
        <w:tc>
          <w:tcPr>
            <w:tcW w:type="dxa" w:w="900"/>
          </w:tcPr>
          <w:p>
            <w:r>
              <w:t>206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Учебник для вузов. – М.: Машиностроение, 1983 г. – 224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Синтез Калмановских фильтров. Учебное пособие. – М.: Изд. МАИ, 1994 г. – 69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Начальные сведения из векторного аппарата теории вероятностей. Учебное пособие. - М.: Изд. МАИ, 1995 г. – 71 с.</w:t>
            </w:r>
          </w:p>
        </w:tc>
        <w:tc>
          <w:tcPr>
            <w:tcW w:type="dxa" w:w="900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Бабич О. А. Обработка информации в навигационных системах. – М.: Машиностроение, 1991 г. – 512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</w:t>
            </w:r>
          </w:p>
        </w:tc>
        <w:tc>
          <w:tcPr>
            <w:tcW w:type="dxa" w:w="8933"/>
          </w:tcPr>
          <w:p>
            <w:r>
              <w:t xml:space="preserve"> Всемирная история: Учебник для вузов. Изд. 3-е, перераб. и доп. / Под ред. Поляка Г.Б., Марковой А.Н.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Гумилёв Л. История Евразии.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Данилов А.А., Леонов С.В. и др. История России с древнейших времен до начала XXI века (9-е изд.).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Захаревич А.В. История Отечества. Учебник для вузов. 4-е изд., перераб и доп.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Инновационный учебно-методический комплекс «История» / Под ред.        А.О. Чубарьяна.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России: учебник для технических вузов / Под ред. М.Н. Зуева,      А.А. Чернобаева. – 3-е изд., перераб., доп. – М., 2009.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Корпачев С.П. История России: краткий курс лекций.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Краткая история мира / Алекс Вульф; пер. с англ. яз. Ю.В. Крижевский, А.Е. Кулакова, Е.Е. Сырневой.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Леонов С.В., Пономарёв Н.В., Родригес А.М. История ХХ века: Россия-Запад – Восток.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Мунчаев Ш.М. История России: Учебник для вузов. – М.,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Ольштынский Л.И. Курс истории для бакалавров. – М., 2012.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А.С., Георгиев В.А., Георгиева Н.Г., Сивохина Т.А. История России. Учебник. 4-е изд., перераб. и доп.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 новейшего времени: 1985 – 2008: Учебник для вузов / А.Б. Безбородов и др.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Полная история России с древнейших времен до наших дней.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Родригес А.М. История стран Азии и Африки в новейшее время: Учебник.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Самыгин С.И. История России: Для студентов вузов.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Смоленский Н.И. Теория и методология истории. Учебное пособие для вузов. 2-е изд.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Скворцова Е.М., Маркова А.Н. История Отечества: Учебник для вузов. Изд. 2-е стереотип.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Фортунатов В.В. Отечественная история.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Якушев А.В. История России (конспект лекций).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Бажанов Е.П. Актуальные проблемы международных отношений. –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Категории и методы исторической науки. – М.,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Эпохи и идеи. Становление историзма.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Барсенков А.С. Введение в современную российскую историю.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1985 – 1991 гг. – М., 2002.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Блок М. Апология истории или Ремесло историка. – М.,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Васильев Л.С. История Востока. В 2-х тт. – М., 1994.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Великая французская революция и Россия / Ред. А.А. Адо, В.Г. Сироткин. – М., 1989.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Война и мир в терминах и определениях / Под. ред. Д.О. Рогозина.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Восток – Запад: Региональные подсистемы и региональные проблемы международных отношений: Учеб. пособие / Под ред. А.Д. Воскресенского.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Вторая мировая война: Два взгляда / Пер. с англ. и нем. – М.,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Жукова Л.А., Кацва Л.А. История России в датах: Справочник. –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Заболотный В.М. Новейшая история стран Европы и Северной Америки. Конец ХХ – начало ХХI в.: Учеб. пособие.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Г.М., Коршунов А.М., Петров Ю.В. Методолгические проблемы исторического познания. – М.,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Н.А. Всеобщая история. Курс лекций.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Великой Отечественной войны (1941 – 1945). Инновационный учебно-методический комплекс «История»: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Источниковедение. Учебник для вузов. М., 1996</w:t>
            </w:r>
          </w:p>
        </w:tc>
        <w:tc>
          <w:tcPr>
            <w:tcW w:type="dxa" w:w="900"/>
          </w:tcPr>
          <w:p>
            <w:r>
              <w:t>71*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Отечества с древнейших времен до начала XXI века: Учеб. пособие / Под ред. М.В. Зотовой.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Европы. В 5-ти тт.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средних веков: Учебник для вузов [В 2 т.]/Ред. С.П. Карпов. –  М., 1998.</w:t>
            </w:r>
          </w:p>
        </w:tc>
        <w:tc>
          <w:tcPr>
            <w:tcW w:type="dxa" w:w="900"/>
          </w:tcPr>
          <w:p>
            <w:r>
              <w:t>156*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Камалова Р.М. Россия в период войн и революций (1914 – 1920 гг.): Методические указания по курсу отечественной истории для студентов первого курса технического вуза всех специальностей. – Ульяновск,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Ковальченко И.Д. Методы исторического исследования.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Козьменко В.М., Протопопов А.С., Елманова Н.С. История международных отношений и внешней политики России (1648-2005). 2-е изд., испр. и доп. / Под ред. А.С. Протопопова.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Кузнецов И.Н. Отечественная история. Учебник. – М.,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Кургузов В.Л. Гуманитарная среда технического вуза. Методология. Опыт. Проблемы. – Улан-Удэ,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Культура России: IX – XX вв.: Учебное пособие.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Курс отечественной истории IX-XX веков. Основные этапы и особенности развития российского общества в мировом историческом процессе: Учебник для вузов / Под ред. Л.И. Ольштынского. – 2-е изд., испр. и доп.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Материалы обсуждения методологических проблем исторической науки // Новая и новейшая история, 1995, № 1, 3, 5, 6; 1996, № 1-4, 6; 1997, № 1-3.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Медушевская О.М. Источниковедение: теория, история и метод. –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Могильницкий Б.Г. О природе исторического познания. – Томск,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Г.В. Вызовы XXI века и национальные интересы россиян. – Волгоград,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Основные этапы формирования гражданского общества в странах Западной Европы и России в ХIХ – ХХ вв. / Отв. ред. С.П. Пожарская. –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итсория: Учебник / Под общ. ред. Р.Г. Пихои.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история: Учебник / Под общ. ред. д-ра истор, проф.             Л.Н. Гончаренко. – СПб.,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Полякова Л.А. Международные отношения на рубеже  XXI века: Куба, ОАГ, США: Учеб. пособие. –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Полторанин М.Н. Власть в тротиловом эквиваленте. Наследие царя Бориса.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Платонов С.Ф. Лекции по русской истории. – М., 1993.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Россия. Хроника основных событий. IX-XX вв.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 в мировой истории. Учебник. 2-е изд., испр. и доп. / Под общ. ред. В.С. Порохни. – М., 2003.</w:t>
            </w:r>
          </w:p>
        </w:tc>
        <w:tc>
          <w:tcPr>
            <w:tcW w:type="dxa" w:w="900"/>
          </w:tcPr>
          <w:p>
            <w:r>
              <w:t>348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Румянцева М.Ф. Теория истории: Учебное пособие.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Селунская Н.Б. Методические проблемы исторических исследований.         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Отечественная история: Учебное пособие для вузов.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История: Россия и мир: Уч. пособие.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Сидорцов В.Н., Нечухрин А.Н., Яскевич Я.С. и др. Методологические проблемы истории: Учебное пособие для вузов.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Тимофеев В.В., Султыгова Л.А. История России: Учебно-методическое пособие. – СПб.,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Уткин А.И. Новый мировой порядок.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Хвостов В.М. Теория исторического процесса. Очерки по теории и методологии истории.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Хвостова К.В., Финн В.К. Проблемы исторического познания в свете современных междисциплинарных исследований. – М.,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Загадка гибели СССР.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Разгром советской державы. От «оттепели» до «перестройки».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Цыганков П.А. Теория международных отношений: Учеб. пособие для вузов.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Язов Д.Т. Карибский кризис: Сорок лет спустя.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 xml:space="preserve"> 65 лет Великой Победы. В 6-ти томах / Под общ. ред. С.Е. Нарышкина, А.В. Торкунова.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Компьютерные технологии. Обработка изображения</w:t>
            </w:r>
          </w:p>
        </w:tc>
        <w:tc>
          <w:tcPr>
            <w:tcW w:type="dxa" w:w="8933"/>
          </w:tcPr>
          <w:p>
            <w:r>
              <w:t>Гонсалес Р.,Вудс Р. Цифровая обработка изображений.Москва:Техносфера,2005.-1072с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Гонсалес Р.,Вудс Р.,Эддинс С. Цифровая обработка изображений в среде MATLAB.Москва:Техносфера,2006.-616с.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Конструкция летательных аппаратов</w:t>
            </w:r>
          </w:p>
        </w:tc>
        <w:tc>
          <w:tcPr>
            <w:tcW w:type="dxa" w:w="8933"/>
          </w:tcPr>
          <w:p>
            <w:r>
              <w:t>Степанов А.Н. Учебное пособие для лабораторных работ по курсу "Конструкция самолетов". РИО МАИ, 1983г.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 Основы авиационной техники учебник для вузов  по "Авиа-и ракетостроении". Машиностроение, 2003.  - 720 с.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Житомирский Г.И. Конструкция самолетов Учебник для вузов по спец."Самолето- и вертолетостроение" напр.подготовки "Авиастроение". Машиностроение, 2005.  - 405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143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22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Контроль состояния ИВК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Конспект лекции по курсу "Эксплуатация ИВК"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</w:t>
            </w:r>
          </w:p>
        </w:tc>
        <w:tc>
          <w:tcPr>
            <w:tcW w:type="dxa" w:w="8933"/>
          </w:tcPr>
          <w:p>
            <w:r>
              <w:t>Кочетков Е.С., Осокин А.В. Линейная алгебра: учебное пособие, - М.: Форум, 2012.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Е.С., Осокин А.В. Начала алгебры, - М.: МАИ, 1999.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Практикум по линейной алгебре и аналитической геометрии.</w:t>
            </w:r>
          </w:p>
        </w:tc>
        <w:tc>
          <w:tcPr>
            <w:tcW w:type="dxa" w:w="900"/>
          </w:tcPr>
          <w:p>
            <w:r>
              <w:t>307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Аналитическая геометрия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Линейная алгебра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234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Беклемишева Л.А., Петрович А.Ю., Чубаров И.А. Сборник задач по аналитической геометрии и линейной алгебре. – М.: Наука, 1987.</w:t>
            </w:r>
          </w:p>
        </w:tc>
        <w:tc>
          <w:tcPr>
            <w:tcW w:type="dxa" w:w="900"/>
          </w:tcPr>
          <w:p>
            <w:r>
              <w:t>316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Наука, 1978.</w:t>
            </w:r>
          </w:p>
        </w:tc>
        <w:tc>
          <w:tcPr>
            <w:tcW w:type="dxa" w:w="900"/>
          </w:tcPr>
          <w:p>
            <w:r>
              <w:t>274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/ Под ред. Ефимова А.В. и Демидовича Б.П. Т.1. – М.: Наука, 1981 или 1986 и позднее. (Все темы)</w:t>
            </w:r>
          </w:p>
        </w:tc>
        <w:tc>
          <w:tcPr>
            <w:tcW w:type="dxa" w:w="900"/>
          </w:tcPr>
          <w:p>
            <w:r>
              <w:t>225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Клетеник Д.В. Сборник задач по аналитической геометрии. – М., Наука, 1967.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>
            <w:r>
              <w:t>Ильин, В.А. Аналитическая геометрия: Учебник для вузов / В.А. Ильин, Э.Г. Позняк. - М.: Физматлит, 2014. - 280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Ильин, В.А. Линейная алгебра: Учебник для вузов / В.А. Ильин, Э.Г. Позняк. - М.: Физматлит, 2010. - 280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Биклемишев. Курс аналитической геометрии и линейной алгебры. Издательство Физматлит. – М., 2014.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Лань, 2008. – 336 с.</w:t>
            </w:r>
          </w:p>
        </w:tc>
        <w:tc>
          <w:tcPr>
            <w:tcW w:type="dxa" w:w="900"/>
          </w:tcPr>
          <w:p>
            <w:r>
              <w:t>417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Линейная алгебра и аналитическая геометрия.; Под ред. А.В. Ефимова. – М.: ФИЗМАТЛИТ, 2012.</w:t>
            </w:r>
          </w:p>
        </w:tc>
        <w:tc>
          <w:tcPr>
            <w:tcW w:type="dxa" w:w="900"/>
          </w:tcPr>
          <w:p>
            <w:r>
              <w:t>150*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Клетеник, Д.В. Линейная алгебра. Лекции по геометрии. Часть II: Учебное пособие / Д.В. Клетеник. - СПб.: Лань П, 2016. - 400 c.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 Сборник задач по алгебре. Линейная алгебра и геометрия: Учебное пособие / А. Кострикин. - М.: МЦНМО,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 Линейная алгебра и геометрия: Учебное пособие / А. Кострикин, Ю. Манин. - СПб.: Лань, 2014.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Кострикин, А.И. Введение в алгебру. Ч 1-2. Линейная алгебра / А.И. Кострикин. - М.: МЦНМО,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Кочетков, Е.С. Линейная алгебра: Учебное пособие / Е.С. Кочетков, А.В. Осокин. - М.: Форум, 2012. - 416 c.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Кочетков, Е.С. Линейная алгебра: Учебное пособие / Е.С. Кочетков. - М.: Форум, 2012. - 416 c.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Ильин, В.А. Линейная алгебра и аналитическая геометрия: Учебник / В.А. Ильин, Г.Д. Ким.. - М.: Проспект, 2012. - 400 c.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Александров П.С. Аналитическая геометрия и линейная алгебра. М.: Наука, 1979.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Математические основы авиационной и космической техники</w:t>
            </w:r>
          </w:p>
        </w:tc>
        <w:tc>
          <w:tcPr>
            <w:tcW w:type="dxa" w:w="8933"/>
          </w:tcPr>
          <w:p>
            <w:r>
              <w:t>Болгов В.А., Демидович Б.П., Ефимов А.В., и др. Линейная алгебра и основы математического анализа Сборник задач по математике для втузов учеб. пособие для втузов : в 4 ч.. Альянс, 2017.  - 479 с.</w:t>
            </w:r>
          </w:p>
        </w:tc>
        <w:tc>
          <w:tcPr>
            <w:tcW w:type="dxa" w:w="900"/>
          </w:tcPr>
          <w:p>
            <w:r>
              <w:t>150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Ашихмин В.Н., Гитман М.Б., и др., Келлер И.Э. Введение в математическое моделирование Учеб.пособие по напр.511200-"Математика.Прикладная математика". Логос, 2005.  - 439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>
            <w:r>
              <w:t>А. Зорич. Математический анализ. В 2-х ч. - М.: МЦНМО, 2002.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Кудрявцев. Курс математического анализа. В 3-х т. - М.: Дрофа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Демидович. Сборник задач и упражнений по математическому анализу. - М.: Наука, 2002.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Иванова. Дифференциальное исчисление функции одной переменной.-М.:МАИ,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Виноградова, С.Н. Олехник, В.А. Садовничий. Задачи и упражнения по математическому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анализу. - М.: Дрофа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10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   Г.П.Фетисов, М.Г. Карпман, В.М. Матюнин и др.  Под ред. Г.П. Фетисова М.: Высшая  школа, 2001г.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Калачев Б.А., Елагин В.И., Ливанов В.А. Металловедение и термическая обработка цветных металлов и сплавов., М.: МИСиС, 2005, 432с.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по металловедению  под.ред. д.т.н., профессора О.Х.Фаткуллина, М., МАИ, 2005г.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Композиционные материалы: строение, получение применение.-Батаев А.А., Батаев В.А.. М.:Логос, 2006, 400с.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Арзамасов Б.Н., и др., Макарова В.И., Мухин Г.Г. Материаловедение Учеб.для вузов по спец.в обл.техники и технологии. МГТУ им.Н.Э.Баумана, 2005.  - 647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А.А., Мартынов В.Н., Строганов Г.Б., Фаткуллин О.Х., Шульга А.В. Металловедение и технология быстрозакаленных сплавов Учебник для вузов по направл. "Материаловедение и технология новых материалов", "Материаловедение, технология материалов и покрытий" и "Металлургия". МАИ-ПРИНТ, 2009.  - с.367-779 с.</w:t>
            </w:r>
          </w:p>
        </w:tc>
        <w:tc>
          <w:tcPr>
            <w:tcW w:type="dxa" w:w="900"/>
          </w:tcPr>
          <w:p>
            <w:r>
              <w:t>448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Вишневский Г.Е., Задорина Е.Н., Прокофьев М.В. Учебное пособие к лабораторным работам по материаловедению(неметаллы) . МАИ, 2005.  - 96 с.</w:t>
            </w:r>
          </w:p>
        </w:tc>
        <w:tc>
          <w:tcPr>
            <w:tcW w:type="dxa" w:w="900"/>
          </w:tcPr>
          <w:p>
            <w:r>
              <w:t>465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Висков А.С., Прокофьев М.В. Лекции по материаловедению Учеб.пособие. МАИ, 2006.  - 95 с.</w:t>
            </w:r>
          </w:p>
        </w:tc>
        <w:tc>
          <w:tcPr>
            <w:tcW w:type="dxa" w:w="900"/>
          </w:tcPr>
          <w:p>
            <w:r>
              <w:t>717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кристаллографии ,Е. В. Чупрунов, А. Ф. Хохлов, М. А. Фаддеев-М., Изд-во: ФИЗМАТЛИТ, 2006 г.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Карабасов Ю.С. Новые материалы  Под научной ред. Ю. С. Карабасова. - М.: МИСИС.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Б. Бобович, Неметаллические конструкционные материалы, Изд-во  МГИУ,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Пикунов М.В. Плавка металлов, кристаллизация сплавов, затвердевание отливок., учебное пособие для ВУЗов, 2006. 416с.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Контроль качества конструкционных материалов. Герасимова Л.П., Гук Ю.В., 2010, 848с.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Метрология, стандартизация и сертификация авиационной техники</w:t>
            </w:r>
          </w:p>
        </w:tc>
        <w:tc>
          <w:tcPr>
            <w:tcW w:type="dxa" w:w="8933"/>
          </w:tcPr>
          <w:p>
            <w:r>
              <w:t>Ржевская С.В. Управление качеством. Логос, 2009. - 286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А.Г. Сертификация. Логос, 2008. - 349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Монахова В.П. Принцип предпочтительности. Нормирование точности гладких соединений и подшипников качения. МАИ-ПРИНТ, 2008. - 71 с.</w:t>
            </w:r>
          </w:p>
        </w:tc>
        <w:tc>
          <w:tcPr>
            <w:tcW w:type="dxa" w:w="900"/>
          </w:tcPr>
          <w:p>
            <w:r>
              <w:t>459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стандартизации, метрологии, сертификации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Красоткин А.А. Сертификация авиационной техники. МАИ, 2007. - 354 с.</w:t>
            </w:r>
          </w:p>
        </w:tc>
        <w:tc>
          <w:tcPr>
            <w:tcW w:type="dxa" w:w="900"/>
          </w:tcPr>
          <w:p>
            <w:r>
              <w:t>523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Ржевская С.В. Управление качеством практикум : учеб. пособие для вузов по направл. "Горное дело" и по спец. "Экономика и управление на предприятии" (горная пром-сть) и "Менеджмент организации" направл. "Менеджмент". Логос, 2009.  - 286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А.Г. Сертификация учеб. пособие для вузов по направл. (спец.) "Метрология, стандартизация и сертификация" и "Управление качеством". Логос, 2008.  - 349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Монахова В.П., Мышелов Е.П., Никипорец Э.Н. Принцип предпочтительности. Нормирование точности гладких соединений и подшипников качения Учеб. пособие к практ. занятиям. МАИ-ПРИНТ, 2008.  - 71 с.</w:t>
            </w:r>
          </w:p>
        </w:tc>
        <w:tc>
          <w:tcPr>
            <w:tcW w:type="dxa" w:w="900"/>
          </w:tcPr>
          <w:p>
            <w:r>
              <w:t>459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стандартизации, метрологии, сертификации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Красоткин А.А. Сертификация авиационной техники учебник для вузов по спец. "Самолето- и вертолетостроение", "Системы жизнеобеспечения и оборудования ЛА "  направл. "Авиастроение". МАИ, 2007.  - 354 с.</w:t>
            </w:r>
          </w:p>
        </w:tc>
        <w:tc>
          <w:tcPr>
            <w:tcW w:type="dxa" w:w="900"/>
          </w:tcPr>
          <w:p>
            <w:r>
              <w:t>523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К.И., Медведева Р.В., Мышелов Е.П., Яковлев Е.А. «Метрологическое обеспечение, взаимозаменяемость, стандартизация». М., Машиностроение, 1991.</w:t>
            </w:r>
          </w:p>
        </w:tc>
        <w:tc>
          <w:tcPr>
            <w:tcW w:type="dxa" w:w="900"/>
          </w:tcPr>
          <w:p>
            <w:r>
              <w:t>121*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Якушев А.И., Воронцов Л.Н., Федотов Н.М. «Взаимозаменяемость, стандартизация и технические измерения». М., Машиностроение, 1986.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Бурдун Г.Д., Марков Б.Н. «Основы метрологии». М., изд-во Стандартов, 1985.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Сергеев, М.В. Латышев «Сертификация». М., Логус,1990.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Мышелов Е.П., Медведева Р.В., Лебедев В.А. «Основы стандартизации и сертификации». М., изд-во МАИ, 2001.</w:t>
            </w:r>
          </w:p>
        </w:tc>
        <w:tc>
          <w:tcPr>
            <w:tcW w:type="dxa" w:w="900"/>
          </w:tcPr>
          <w:p>
            <w:r>
              <w:t>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Марков Н.Н. «Нормирование точности в машиностроении». М, Станкин,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 Г.М., Кузнецов Н.Д., Чистяков B.C.  «Теплотехнические измерения и приборы». М., Энергоатомиздат,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Международные, государственные и отраслевые стандарты.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и ИВК</w:t>
            </w:r>
          </w:p>
        </w:tc>
        <w:tc>
          <w:tcPr>
            <w:tcW w:type="dxa" w:w="8933"/>
          </w:tcPr>
          <w:p>
            <w:r>
              <w:t>Электронный конспект лекций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Бибило П.Н. Основы языка VHDL учеб. пособие для высш. образования по спец. выч. техники, радиоэлектроники и информатики. ЛИБРОКОМ, 2009.  - 325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  . Додэка-XXI, 2007.  - 528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Угрюмов Е.П. Цифровая схемотехника учеб. пособие для вузов по направл. 230100 "Информатика и выч. техника". БХВ- Петербург, 2010.  - 797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В.Б. Топильский Схемотехника измерительных устройств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 Максфилд Проектирование на ПЛИС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В.С. Сперанский Сигнальные процессоры и их применение в системах телекомуникации и электроники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Сергиенко А.Б. Цифровая обработка сигналов учеб. пособие для вузов по направл. 210300 "Радиотехника". БХВ-Петербург, 2011.  - 756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и измерительно-вычеслительные комплексы</w:t>
            </w:r>
          </w:p>
        </w:tc>
        <w:tc>
          <w:tcPr>
            <w:tcW w:type="dxa" w:w="8933"/>
          </w:tcPr>
          <w:p>
            <w:r>
              <w:t>Электронный конспект лекций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Бибило П.Н. Основы языка VHDL учеб. пособие для высш. образования по спец. выч. техники, радиоэлектроники и информатики. ЛИБРОКОМ, 2009.  - 325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  . Додэка-XXI, 2007.  - 528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Угрюмов Е.П. Цифровая схемотехника учеб. пособие для вузов по направл. 230100 "Информатика и выч. техника". БХВ- Петербург, 2010.  - 797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В.Б. Топильский Схемотехника измерительных устройств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 Максфилд Проектирование на ПЛИС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В.С. Сперанский Сигнальные процессоры и их применение в системах телекомуникации и электроники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Силаев А.В. Двухуровневая адаптивная система с эталонной моделью . МАИ, 1997.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Сергиенко А.Б. Цифровая обработка сигналов учеб. пособие для вузов по направл. 210300 "Радиотехника". БХВ-Петербург, 2011.  - 756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Моделирование, идентификация и оптимизация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курсу:"Моделирование ,идентификация и оптимизация"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Костюков В.М.,Ман Нгуен Методическое пособие по лабораторным работам курса "Моделирование идентификация и оптимизация" 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Свешников А.А. Прикладная теория случайных функций.М.,Машиностроение.1968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Изерман Р. Цифровые системы управления.М.,Машиностроение.1998год.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Навигационное обеспечение высокоточных систем</w:t>
            </w:r>
          </w:p>
        </w:tc>
        <w:tc>
          <w:tcPr>
            <w:tcW w:type="dxa" w:w="8933"/>
          </w:tcPr>
          <w:p>
            <w:r>
              <w:t>Теория корреляционно-экстремальных навигационных систем. А.А. Красовский, И.Н. Белоглазов, Г.П. Чигин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Электронный конспект лекций по курсу "Наигационное обеспечение высокоточных систем"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Надёжность измерительно-вычислительных комплексов</w:t>
            </w:r>
          </w:p>
        </w:tc>
        <w:tc>
          <w:tcPr>
            <w:tcW w:type="dxa" w:w="8933"/>
          </w:tcPr>
          <w:p>
            <w:r>
              <w:t>Александровская Л.Н., Афанасьев А.П., Лисов А.А. Современные методы обеспечения безотказности сложных технических систем: Учебник. - М.: Логос, 2003.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данным. - М.: Изд-во МАИ-ПРИНТ, 2008.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безотказность. - М.: Изд-во МАИ-ПРИНТ, 2008.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Электронный конспект лекций по курсу "Надежность и диагностика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Методические указания к лабораторным работам по курсу "Надежность и диагностика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Практикум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  Учеб. пособие. МАИ-ПРИНТ, 2008.  - 46 с.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  Учеб. пособие. МАИ-ПРИНТ, 2008.  - 47 с.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Александровская Л.Н., Аронов И.З., Круглов В.И., Кузнецов А.Г. Безопасность и надежность технических систем учеб. пособие для вузов по спец. "Испытание ЛА". Логос, 2008.  - 376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В.Ю. Надежность авиационных приборов и систем Учеб. пособие. ГУАП, 2008.  - 147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-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комплексов. -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 Основы надежности авиационной техники. -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 А.С. Сигнально-параметрическое диагностирование систем управления. - Харьков,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и эффективность в технике. Справочник: В 10 т./ Ред. совет: В.С. Авдуевский (пред.) и др. - М.: Машиностроение,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В.М., Матвеенко А.М. Надежность систем на всех этапах жизненного цикла. - М.: ООО ИД "Спектр",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 Сборник. Изд-во стандартов, 2002.  - 271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 Надежность технических систем . Машиностроение-1, 2008.  - 584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Карп К.А., Кочетков В.И., Малышев В.В., Скляров И.Ф. Надежность сложных технических систем Учеб.пособие. МАИ, 1999.  - 63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>
            <w:r>
              <w:t>Нартова Л.Г., Якунин В.И. Начертательная геометрия. - М.: Дрофа, 2003. - 208 с.</w:t>
            </w:r>
          </w:p>
        </w:tc>
        <w:tc>
          <w:tcPr>
            <w:tcW w:type="dxa" w:w="900"/>
          </w:tcPr>
          <w:p>
            <w:r>
              <w:t>365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С.А. Начертательная геометрия. - М.: Инфра, 2007. - 286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 Г.С. Начертательная геометрия:   Учебник для вузов. -   М.: Машиностроение,1995. - 223с.: ил.</w:t>
            </w:r>
          </w:p>
        </w:tc>
        <w:tc>
          <w:tcPr>
            <w:tcW w:type="dxa" w:w="900"/>
          </w:tcPr>
          <w:p>
            <w:r>
              <w:t>447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 Г.С. Теоретические основы начертательной геометрии: Учебное пособие. - М.: Машиностроение, 1998.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Обзорно-прицельные системы летательных аппаратов</w:t>
            </w:r>
          </w:p>
        </w:tc>
        <w:tc>
          <w:tcPr>
            <w:tcW w:type="dxa" w:w="8933"/>
          </w:tcPr>
          <w:p>
            <w:r>
              <w:t>Данеко А.И., Бунин Н.М., Турхонов К.И. и др. Система ариллерийского вооружения самолетов типа СУ-27.-М.: МАИ-ПРИНТ, 2008г.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А.М., Донгаев Г.А., и др. Авиационные прицельно-навигационные системы. М.: ВВИА им. Проф. Н.Е. Жуковского, 2006г.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А.М., Донгаев Г.А., Маслов И.И. и др. Оптико-электронные системы авиационного вооружения. ч.1 и 2. М.: ВВИА им. Проф. Н.Е. Жуковского, 2006г.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Жуков Г.А. Основы теории воздушной стрельбы учеб. пособие для вузов по спец. 160601 "Прицельно-навигационные системы ЛА". МАИ-ПРИНТ, 2008.  - 159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164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Общая электротехника и электроника</w:t>
            </w:r>
          </w:p>
        </w:tc>
        <w:tc>
          <w:tcPr>
            <w:tcW w:type="dxa" w:w="8933"/>
          </w:tcPr>
          <w:p>
            <w:r>
              <w:t>Атабеков, Г.И. Теоретические основы электротехники. Линейные электрические цепи [Текст] : учеб. пособие / Г. И. Атабеков. - Изд.6-е ; стер. - Спб.;М.;Краснодар : Лань, 2008. - 592 с. : ил. - (Учебники для вузов. Специальная литература). - Библиогр.: с. 581 (16 назв.). - ISBN 978-5-8114-0800-9.</w:t>
            </w:r>
          </w:p>
        </w:tc>
        <w:tc>
          <w:tcPr>
            <w:tcW w:type="dxa" w:w="900"/>
          </w:tcPr>
          <w:p>
            <w:r>
              <w:t>186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Теоретические основы электротехники. Нелинейные электрические цепи. Электромагнитное поле [Текст] : учеб. пособие / Г. И. Атабеков [и др.] ; под ред. Г.И.Атабекова. - изд.5-е.,стер. - СПб.;М.;Краснодар : Лань, 2009. - 432 с. : ил. - (Учебники для вузов. Специальная литература). - Библиогр.: с. 421 (16 назв.). - Авт. на обл. не указаны. - ISBN 978-5-8114-0803-0.</w:t>
            </w:r>
          </w:p>
        </w:tc>
        <w:tc>
          <w:tcPr>
            <w:tcW w:type="dxa" w:w="900"/>
          </w:tcPr>
          <w:p>
            <w:r>
              <w:t>200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Касаткин, А.С. Электротехника: Учебник для вузов / А. С. Касаткин, М. В. Немцов. - 7-е изд., стереотип. - М. : Высш. шк., 2002. - 542 с. : ил. - Библиогр.: с.530 (11 назв.). - ISBN 5-06-003595-6.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Алиев, И.И. Справочник по электротехнике и электрооборудованию: Учеб. пособие для вузов / И. И. Алиев. - Изд.4-е,стер. - М.: Высш.шк., 2005. - 255 с.: ил. - Библиогр.: с.251-252 (47 назв.). - ISBN 5-06-004345-2.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Кузовкин, В.А. Теоретическая электротехника: Учеб. для вузов по напр. "Технология, оборудование и автоматизация машиностроит. производств", "Автоматизация и упр.", спец."Технология машиностроения"и др. / В. А. Кузовкин. - М.: Логос, 2006. - 479 с.: ил. - (Учебник ХХI века). - Библиогр.:с.478-479(26 назв.). - ISBN 5-98704-092-2.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Рекус, Г.Г. Сборник задач и упражнений по электротехнике и основам электроники: Учеб. пособие для вузов по неэлектротехн.спец.,в обл.техники и технологии / Г. Г. Рекус, А. И. Белоусов. - Изд.2-е,перераб. - М.: Высш.шк., 2001. - 416 с. : ил. - Библиогр.: с.414(8 назв.). - ISBN 5-06-003984-6.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теоретическим основам электротехники: Учеб. пособие для энергет.и приборостроит. спец.вузов / Л. А. Бессонов [и др.] ; Под ред.Л.А.Бессонова. - Изд.4-е, перераб. и исправл. - М.: Высш.шк., 2003. - 528 с. : ил. - Библиогр.: с.523(12 назв.). - Авт. указ. на обор. тит.л. - ISBN 5-06-003795-9.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теоретическим основам электротехники [Текст] / В. Ю. Кириллов [и др.]; под ред. В.Ю.Кириллова, В.В.Савостьянова; МАИ (Гос. техн. ун-т). - М.: МАИ-ПРИНТ, 2009. - 91 с.: ил. - (Лабораторные работы).</w:t>
            </w:r>
          </w:p>
        </w:tc>
        <w:tc>
          <w:tcPr>
            <w:tcW w:type="dxa" w:w="900"/>
          </w:tcPr>
          <w:p>
            <w:r>
              <w:t>921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Теоретические основы электротехники : В 3-х т.: Учебник для вузов по направл. "Электротехника, электромеханика и электротехнологии" и "Электроэнергетика". Т.1 / К. С. Демирчян [и др.]. - 4-е изд. ; доп.для самостоятельного изучения курса. - СПб: Питер, 2003. - 462 с.: ил. - (Учебник для вузов). - ISBN 5-94723-620-6.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Теоретические основы электротехники: Учебник для вузов по направл. "Электротехника, электромеханика и электротехнологии" и "Электроэнергетика". Т.2 / К. С. Демирчян [и др.]. - 4-е изд. ; доп.для самостоятельного изучения курса. - СПб: Питер, 2003. - 575 с. : ил. - (Учебник для вузов). - ISBN 5-94723-620-6.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Кол-во экземпляров: всего - 12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Прянишников, В.А. Электротехника и ТОЭ в примерах и задачах: Практическое пособие / В. А. Прянишников, Е. А. Петров, Ю. М. Осипов; Под общ. ред. В.А.Прянишникова. - СПб: Корона принт, 2001. - 335 с. : ил., дискета. - (Учебник для высших и средних учебных заведений). - Библиогр.: с.333-334(26 назв.). - ISBN 5-7931-0156-х.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Касаткин, А.С. Курс электротехники: Учеб.для студентов неэлектротехн. спец.вузов / А. С. Касаткин, М. В. Немцов. - Изд.8-е,стер. - М.: Высш.шк., 2005. - 542 с.: ил. - Библиогр.: с.530(11 назв.). - ISBN 5-06-005276-1.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Оптимизация систем оснащения летательных аппаратов</w:t>
            </w:r>
          </w:p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 Рукопись книги в электронном варианте (макет учебника или монографии). 2012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Синицын И. Н. Фильтры Калмана и Пугачева: Монография. Изд. 2-е, перераб. и доп. – М.: Логос, 2007 г. – 776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Измерение случайных величин и случайных векторов: Учебное пособие. - М: Изд. МАИ. 2006. – 120 с.</w:t>
            </w:r>
          </w:p>
        </w:tc>
        <w:tc>
          <w:tcPr>
            <w:tcW w:type="dxa" w:w="900"/>
          </w:tcPr>
          <w:p>
            <w:r>
              <w:t>206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Учебник для вузов. – М.: Машиностроение, 1983 г. – 224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управления истребителей:  Основы интеллекта многофункционального самолета /PAPAH; Л.Е. Баханов и др.; под ред. Е.А. Федосова; ред. кол.серии: В.П. Киреев (предс) и др.: Машиностроение, 2005. – 400с. (Справ.б-ка разработчика-исследователя).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Начальные сведения из векторного аппарата теории вероятностей. Учебное пособие. - М.: Изд. МАИ, 1995 г. – 71 с.</w:t>
            </w:r>
          </w:p>
        </w:tc>
        <w:tc>
          <w:tcPr>
            <w:tcW w:type="dxa" w:w="900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Синтез Калмановских фильтров. Учебное пособие. – М.: Изд. МАИ, 1994 г. – 69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Бабич О. А. Обработка информации в навигационных системах. – М.: Машиностроение, 1991г. – 512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Агеев В.М., Павлова Н.В. Приборные комплексы летательных аппаратов и их проектирование. Учебник для студентов вузов по специальности «Авиационные приборы и измерительно-вычислительные комплексы» Под.ред. В.В. Петрова - М.: Машиностроение, 1990г.-432с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Справочник по теории автоматического управления /Под ред. А.А. Красовского.-М.: Наука. Гл.ред.физ.-мат.1987.-712с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Оснащение летательных аппаратов</w:t>
            </w:r>
          </w:p>
        </w:tc>
        <w:tc>
          <w:tcPr>
            <w:tcW w:type="dxa" w:w="8933"/>
          </w:tcPr>
          <w:p>
            <w:r>
              <w:t>Установки бомбардировочного вооружения летательных аппаратов (теория, конструкция, технология, испытания, экономика, техника безопасности на производстве): Учебное пособие / Под ред. Б.В.Обносова. - М.: Изд-во МАИ-ПРИНТ, 2010. - 564 е.: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Конструкция и проектирование установок ракетного вооружения летательных аппаратов: Учебник / В. А. Нестеров, М. Н. Правидло, Б. В. Обносов, В. Н. Трусов; под общ. ред. профессора, доктора технических наук В. А. Нестерова. — 3-е изд., перераб. и доп. — М: Издательско-торговая корпорация «Дашков и К°», 2014. — 928 с.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авиационных робототехнических систем (авиационные артиллерийские установки) : учебник для вузов / С. А. Сушков, В. Г. Струцкий, А. И. Данеко и др. — М. : Дрофа, 2006. — 368 с. 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управляемых ракет класса «воздух-воздух» (теория, конструкция, технология, испытания, экономика, техника безопасности) в 2-х частях: Учебное пособие/ под редакцией Соколовского Г.А. - М: Изд-во ГосМКБ «Вымпел», 2005. - 1168 с: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Система артиллерийского вооружения самолетов типа Су-27: Учебное пособие/ Под ред. А.И. Данеко. — М.: Изд-во МАИ-ПРИНТ, 2008. - 228 с: ил.</w:t>
            </w:r>
          </w:p>
        </w:tc>
        <w:tc>
          <w:tcPr>
            <w:tcW w:type="dxa" w:w="900"/>
          </w:tcPr>
          <w:p>
            <w:r>
              <w:t>203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 Основы устройства и функционирования. Учебное пособие. Под редакцией И.С. Голубева и И.К. Туркина.-М.:2008 г.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Авиационное артиллерийское оружие калибра 23 мм/ А.И Данеко, А.Н. Корочков, А.Б. Колесов и др.: Учебное пособие. - М: Изд-во МАИ, 2013. - 80 с: ил.</w:t>
            </w:r>
          </w:p>
        </w:tc>
        <w:tc>
          <w:tcPr>
            <w:tcW w:type="dxa" w:w="900"/>
          </w:tcPr>
          <w:p>
            <w:r>
              <w:t>216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Авиационное артиллерийское оружие калибра 30 мм/ Р.Ф. Валеев, А.И Данеко, А.Н. Корочков и др.: Учебное пособие. - М.: Изд-во МАИ, 2013. - 92 с.: ил.</w:t>
            </w:r>
          </w:p>
        </w:tc>
        <w:tc>
          <w:tcPr>
            <w:tcW w:type="dxa" w:w="900"/>
          </w:tcPr>
          <w:p>
            <w:r>
              <w:t>216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Данеко А. И., Чечик Д. Л. Авиационные управляемые ракеты класса "воздух - воздух":Учебное пособие под редакцией Г. А. Соколовского. - М.: Изд-во МАИ, 1993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Данеко А. И., Чечик Д. Л. Авиационные управляемые ракеты класса "воздух -поверхность": Учебное пособие под редакцией Г. А. Соколовского. - М.: Изд-во МАИ, 1992г.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Чумаков В. А. Схемы авиационных ракет, их особенности и области применения: учеб-ное пособие - М.: Изд-во МАИ, 1978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Чумаков В. А. Газовые приводы ракет: Учебное пособие. Изд-во МАИ, 1978 г.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Чумаков В. А. Ракетные двигатели твёрдого топлива. Учебное пособие. Изд-во МАИ, 1978г.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автоматики и теории управления</w:t>
            </w:r>
          </w:p>
        </w:tc>
        <w:tc>
          <w:tcPr>
            <w:tcW w:type="dxa" w:w="8933"/>
          </w:tcPr>
          <w:p>
            <w:r>
              <w:t>Методы классической и современной теории автоматического управления. Учебник в трех томах. Под ред. К.А. Пупкова.- М.: Изд-во МГТУ им. Н.Э. Баумана, 2000г. Тома 1 и 2.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теории автоматического управления ./ под ред. Н.Б. Судзиловского.- М .: Машиностроение ,1985 г.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Солодовников В.В. Плотников В.Н, Яковлев А.В, Основы теории и элементы систем автоматического регулирования.- М. : Машиностроение, 1985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Терсков В.Г, Федотов Б.К., Огольцов И.И. Системное проектирование многомерных систем автоматического сопровождения комплексов бортового оборудования, М, МАИ,1991.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Топчеев Ю.И. Атлас для проектирования систем автоматического регулирования/-М. : Машиностроение, 1989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И.М.Макаров, Б.М. Менский. Линейные автоматические системы.- М. Машиностроение, 1982 г.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В.А Бессекерский, Е.П. Попов. Теория систем автоматического регулирования, М, Наука,1975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автоматического управления, под ред.А.А. Красовского, М, Наука,1987 г.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 Браммер, Г. Зиффлинг. Фильтр Калмана – Бьюси, М, Наука, 1982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>
            <w:r>
              <w:t>Агеева Н.Г.Минаев Э.С. Менеджмент: Конспект лекций. М Доброе слово- 2003,  124 с.</w:t>
            </w:r>
          </w:p>
        </w:tc>
        <w:tc>
          <w:tcPr>
            <w:tcW w:type="dxa" w:w="900"/>
          </w:tcPr>
          <w:p>
            <w:r>
              <w:t>8*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Балановская Н.А. Проблемы современного менеджмента М Доброе слово- 2003, 2004.  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Балановская Н.А. Реформирование структуры управления предприятием М Доброе слово- 2003,  120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Березина Т.Е., Вачугов Д.Д.и др. Основы менеджмента: Учебник для вузов/Березина Т.Е.,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Д.Д.и др.; Под ред. Д.Д. Вачугова.-М.: Высшая школа,2001.-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Д.Д., Веснин, В.Р.Кислякова Н.А.(п/ред.) Практикум по менеджменту: деловые игры..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Учеб. пособие для студентов вузов. Изд-во "Высшая школа"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Казанцев А.К. Основы менеджмента. Практикум : Учеб.пособие для студентов вузов по спец.: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"Менеджмент организации","Управление персоналом" / А. К. Казанцев, В. И. Малюк,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 С. Серова. - 2-е изд. - М. : ИНФРА-М, 2002. - 544 с. :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Комарова Н.В. Менеджмент. Конспект лекций. М Доброе слово- 2002,  64с.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Комарова Н.В. Основы теории менеджмента. М Доброе слово- 2003,  134с.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 М.А. Менеджмент исследований и разработок(в двигателестроении) : Учеб.пособие. -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М., МАИ, 2005, 64 с. : ил. - Библиогр.:с.63(21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Вачугов Д.Д.,и др. Основы менеджмента:Учебник Изд-во "Высшая школа" 2005.</w:t>
            </w:r>
          </w:p>
        </w:tc>
        <w:tc>
          <w:tcPr>
            <w:tcW w:type="dxa" w:w="900"/>
          </w:tcPr>
          <w:p>
            <w:r>
              <w:t>46*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Минаев Э.С. и др. Менеджмент для инженера. Том I. Основы менеджмента. Издательство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«Доброе Слово», 2000.-2004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Суворов Б.В. Многокритериальная оптимизация программы выпуска изделий машиностроительного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предприятия [Текст] : лабораторная работа по курсам "Менеджмент исследований и разработок",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"Производственный менеджмент" / МАИ (Гос. техн. ун-т). - М. : Доброе слово, 2007. - 23 с. :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(Современное бизнес-планирование). - Библиогр.: с. 22 (4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Суворов Б.В. Оперативно-календарное планирование НИОКР [Текст] : лабораторная работа по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курсам : "Основы менеджмента", "Менеджмент исследований и разработок" , "Производственный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менеджмент" / Б. В. Суворов ; МАИ(Гос. техн. ун-т). - М : Доброе слово, 2007. - 16 с. 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(Современное бизнес-образование). - ISBN 978-5-89796-248-0.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Фатхутдинов Р.А. Инновационный менеджмент [Текст] : Учебник для вузов по эконом. и техн.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спец. и направл. - 5-е изд. ; испр. и доп. - СПб. : Питер, 2007. - 447 с. : ил. -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(Учебник для вузов). - Библиогр.: с.444-447 (53 назв.).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Агеева Н.Г. Методология адаптации систем стратегического управления наукоемкого промышленного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предприятия в условиях быстро изменяющейся бизнес-среды.  ДСП. М.: МАИ, Доброе слово 2007 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Бадалова А.Г. Системы управления рисками: методология, организационно-информационное обеспечение,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эффективность внедрения М.: ИЦ МГТУ «Станкин» , «Янус –К»  2007 .-88с.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Петровская И.А. Менеджмент : век ХХ - век ХХ1 : Сб.статей / Сост.И.А.Петровская;Под ред.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О.С.Виханского,А.И.Наумова. - М : Экономистъ, 2004. - 334 с. : ил. - (Disciplinae). -</w:t>
            </w:r>
          </w:p>
        </w:tc>
        <w:tc>
          <w:tcPr>
            <w:tcW w:type="dxa" w:w="900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Библиогр.в конце ст. - ISBN 5-98118-063-3.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Уорд М. 50 методик менеджмента / Пер.с англ. - М. : Финансы и статистика, 2004. - 200 с. 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ил. - ISBN 5-279-02599-2.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Периодика: Менеджмент, Менеджмент в России и за рубежом, Методы менеджмента и качества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проектирования аппаратных средств информационных комплексов</w:t>
            </w:r>
          </w:p>
        </w:tc>
        <w:tc>
          <w:tcPr>
            <w:tcW w:type="dxa" w:w="8933"/>
          </w:tcPr>
          <w:p>
            <w:r>
              <w:t>Агеев В.М., Павлова Н.В. Приборные комплексы летательных аппаратов и их проектирование учебник для вузов по спец. "Авиац. приборы и измерительно-вычислит. комплексы". Машиностроение, 1990.  - 429 с.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Фрайден Дж. Современные датчики Справочник. Техносфера, 2005.  - 588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Дозоров К.Н., Матвеенко Л.С., Сурков Д.А. Основы проектирования приборов и систем Учеб. пособие. МАИ-ПРИНТ, 2010.  - 96 с.</w:t>
            </w:r>
          </w:p>
        </w:tc>
        <w:tc>
          <w:tcPr>
            <w:tcW w:type="dxa" w:w="900"/>
          </w:tcPr>
          <w:p>
            <w:r>
              <w:t>259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Дозоров К.Н., Матвеенко Л.С., Сурков Д.А. Приборы и датчики Учеб. пособие. МАИ-ПРИНТ, 2010.  - 95 с.</w:t>
            </w:r>
          </w:p>
        </w:tc>
        <w:tc>
          <w:tcPr>
            <w:tcW w:type="dxa" w:w="900"/>
          </w:tcPr>
          <w:p>
            <w:r>
              <w:t>262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Н.В. Бортовые средства измерения высотно-скоростных параметров полета летательного аппарата Учеб.пособие. МАИ, 2001.  - 48 с.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П.П. Парамонов. «Основы проектирования авионики»., Тула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«Авионика России» -Санкт-Петербург 1999 г.под редакцией Бодрунова С.Д. - 780 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Аш Ж., Андре П., Бофрон Ж., и др. Датчики измерительных систем     В 2-х кн.. Мир, 1992.  - 480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Волоконно-оптические датчики Вводный курс для инженеров и научных работников. Техносфера, 2008.  - 518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Боднер В.А. Приборы первичной информации учеб.для втузов по спец. "Авиаприборостроение". Машиностроение, 1981.  - 344с.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Планирование и обработка результатов эксперимента</w:t>
            </w:r>
          </w:p>
        </w:tc>
        <w:tc>
          <w:tcPr>
            <w:tcW w:type="dxa" w:w="8933"/>
          </w:tcPr>
          <w:p>
            <w:r>
              <w:t>К.Л.Куликовский, В.Я.Купер. Методы и средства измерения. - М.: Энергоатомиздат,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К.Хартман, Э.Лецкий, В.Шеффер. Планирование эксперимента в исследовании технологических процессов. - М.:Мир, 1977.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Ю.П.Адлер. Е.В.Маркова, Ю.В.Грановсий - Планирование эксперимента при поиске оптимальных условий. - М.:Издательство "Наука", 1971.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В.И.Асатурян. Теория планирования эксперимента. - М.:Радио и свзяь, 1983.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К.М.Тихонов. Методические указания к лабораторным работам по курсу "Планирование и обработка результатов эксперимента".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Политология</w:t>
            </w:r>
          </w:p>
        </w:tc>
        <w:tc>
          <w:tcPr>
            <w:tcW w:type="dxa" w:w="8933"/>
          </w:tcPr>
          <w:p>
            <w:r>
              <w:t>Василенко И.А. Политология. М.: Юрайт, 2011г.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Василик М.А.Политология. УчебникГриф МО РФМ: Гардарики, 2009.</w:t>
            </w:r>
          </w:p>
        </w:tc>
        <w:tc>
          <w:tcPr>
            <w:tcW w:type="dxa" w:w="900"/>
          </w:tcPr>
          <w:p>
            <w:r>
              <w:t>15*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Гаджиев К.С. Политическая наука. – М.; 2010.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М. Лебедева Мировая политика. М.: КноРус, 2013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Омельченко О.А. История политических и правовых учений. М.: Эксмо,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учеб. / А.Ю. Мельвиль (и др.).- М. : Московский государственный институт международных отношений (Университет) МИД России, Проспект,2009.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Соловьёв А.И. Политология. Политическая теория, политические технологии. М.: Аспект Пресс, 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Алмонд Г. и др. Сравнительная политология сегодня. – М.: Аспект-Пресс,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мировой политической мысли. В 5 томах.Изд-во: «Мысль». 1997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Алексеева Т.А. Современные политические теории. М.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Глебова И. И  Политическая культура России. Образы прошлого и современность. М.: Наука.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Категории политической науки. М.: МГИМО, РОССПЭН,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Мунтян. М. А. Геополитика: история и современность. В 2-х тт. М.: НП «Центр общественных экспертиз».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Лексикон. Под. ред Соловьева А. И. РОССПЭН,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Политика. Толковый словарь. Под. ред. А. Маклина М.: Инфра-м.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Лебедева М. М. Мировая политика М.: Аспект-пресс.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Мангейм Дж., Рич Р. Политология. Методы исследования. Изд-во «Весь мир» 1997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Власть. М.,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Эйзенштадт Ш. Революция и преобразование общества. Сравнительное изучение цивилизаций. М., 1998.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Чиркин В.Е. Современное государство. М., 2001.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Правоведение</w:t>
            </w:r>
          </w:p>
        </w:tc>
        <w:tc>
          <w:tcPr>
            <w:tcW w:type="dxa" w:w="8933"/>
          </w:tcPr>
          <w:p>
            <w:r>
              <w:t>Юридическая литература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Макаренко С.Н., Байлов А.В. Правоведение: Курс лекций: Учебное пособие. - М.: Приор,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Мирошникова В.А. Основы правоведения: Учебник. - М.: Экмос,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Мухаев Р.Т. Правоведение: Учебник для неюрид. вузов и ф-тов. - М.: Приор,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Под ред. О.Е.Кутафина / МГЮА. - М.: Юрист,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Шкатулла В.И. и др. Правоведение: Учеб. пособие. - М.: Издательский центр «Академия»,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Обществознание: Учебное пособие для поступающих в юридические вузы/ Под. ред. Н.И.Мацнева.- СПб.: Изд-во «Лань»,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С.С. Государство и право: Начальный курс. - М.: Юридическая литература,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 А.В. Теория государства и права: Учеб. пособие. - М.: Юрист,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курс лекций / Под общ. ред. В.А.Варывдина. - М.: Изд. дом «Ноосфера», 2010.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Учебник / Под ред. Н.А.Тепловой, М.В.Малинкович. - М.: Закон и право,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первая.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вторая.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третья.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четвертая.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Семейный кодекс Российской Федерации.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Кодекс РФ об административных правонарушениях.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процессуальный кодекс РФ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Уголовный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Уголовно-исполнительный кодекс РФ.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Нерсесянц В.С., Общая теория права и государства: Учебник для вузов. -М. : Норма–Инфра-М, 2000. – 552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Спиридонов Л.И. Теория государства и права: Учебник. – М.: Проспект, 2001.- 304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государства и права: Учебник для юридических вузов и факультетов. Под ред. В.М.Корельского и В.Д. Перевалова. -М.: Инфра-М – НОРМА, 1998. –570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Черданцев, А. Ф. Теория государства и права: Учебник для вузов. -М.:Юрайт,2000. -432 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Якушев, А. В. Теория государства и права: Конспект лекций. -М.:Приор,2000. -192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Баглай М.В. Конституционное право Российской Федерации: Учебник. – М.: Норма-Инфра-М, 2004. – 800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А. А., Солдатов С. А. Конституционное право России :Учебник для юридических вузов (полный курс): В трех томах -М.,2001. -Т. 1. - 797 с. ;Т. 2. - 831 с. ;Т. 3. - 751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Козлова Е. И., Кутафин, О. Е. Конституционное право России-М.: Юристъ,2006. -585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Конституционное право России: Конспект лекций./Авт.-сост. А.В.Якушев. – М.: Приор, 2005.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Чиркин В. Е. Конституционное право Российской Федерации :Учебник. -М. :Юристъ, 2006. -480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Учебник /Под ред. З. И.Цыбуленко. -М.: Юрист,2003. -Ч. 1. - 2000. -464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право. Часть первая: Учебник /Под ред. А. Г. Калпина, А. И. Масляева. -М. : Юристъ,2005. -536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2-х томах. Т.1/Отв. ред. Е.А.Суханов. –М.: БЕК. 2006, - 800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3-х томах. Т.1/Под ред. А.П.Сергеева, Ю.К.Толстого. –М.: Проспект. 2004, - 632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Конспект лекций в схемах. Ч.1/ Ред. сост. Д.М.Платонов. – М.: Приор. 2005, - 144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Антокольская М.В. Семейное право: Учебник. -М.: Юристъ, 2005. –334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Ежов Ю. А. Семейное право: Альбом схем: Учебное пособие. -М.: 2003. - 36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Муратова С. А. Семейное право: Учебное пособие. -М.: Юриспруденция, 2004. - 384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Пчелинцева Л. М. Семейное право России: Учебник для вузов. -М. : Норма - Инфра-М, 2006. - 672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Тарусина Н.Н. Семейное право: Учебное пособие. -М.: Проспект, 2001. -144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Рекомендуема литература к разделу 5: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Агапов А.Б. Учебник административного права. - М.: Городец, 2003, - 588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Административное право России: Конспект лекций в схемах/ ред.-сост. Е.В.Платонов. – М.: Приор, 2004, - 128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Бахрах Д.М. Административное право: Краткий учебный курс. – М.: Норма-Инфра-М, 2000, - 276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Земельное право. Учебник/Под ред. А.Н.Голиниченкова. - М.: Бек,2004. – 478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Экологическое право. Учебник/Под ред. А.Н.Голиниченкова. - М.: Бек,2005. – 513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Гусов К.Н. Трудовое право России. - М.: Юристъ, 2005</w:t>
            </w:r>
          </w:p>
        </w:tc>
        <w:tc>
          <w:tcPr>
            <w:tcW w:type="dxa" w:w="900"/>
          </w:tcPr>
          <w:p>
            <w:r>
              <w:t>105*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О.В.Смирнова. – М.: Проспект, 2004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 для вузов/ Под ред. Р.З.Лившица, Ю.П.Орловского. – М.: Норма-Инфра-М, 2005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трудовое право: Учебник для вузов/ Отв. ред. А.Д.Зайкин. – М.: Норма-Инфра-М, 2006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М.К.Треушникова. - М.: ООО «Городец-издат», 2007. – 720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А.Г. Коваленко, А.А. Мохова, П.М. Филиппова. – М.: КОНТРАКТ, ИНФРА-М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Смушкин А.Б., Суркова Т.В., Черникова О.С. Гражданский процесс. Учебное пособие Омега-Л,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/под ред. В.В. Яркова. Волтерс Клувер, 2004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В.Н. Кудрявцева, А. В. Наумова. - М.: Спарк,2000. – 478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М. П. Журавлева. -М.: Щит-М, 2000. –280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Уголовное право Российской Федерации. Общая и особенная части/Отв. ред. В. П. Кашепов. –М.: Былина, 2001. -560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Уголовно-процессуальное право Российской Федерации: Учебник/Под ред. П.А. Лупинской.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М.: Юристъ,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Позднышев. А.К. Охрана государственной тайны.  - М.: Юрист, 2004. – 478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>
            <w:r>
              <w:t>Бесекерский В.А., Попов Е.П. Теория систем автоматического управления. – С.-Петербург: Профессия, 2003. – 752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 И.В. Теория автоматического управления. Линейные системы: Учебное пособие для вузов. – СПб.: Питер, 2005. – 336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Туманов М.П. Теория управления, Теория линейных систем автоматического управления: Учебное пособие. – МГИЭМ, 2005. – 82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Анастасьин А.В., Асеев В.А. и др. Системы управления летательными аппаратами. Под ред. Г.Н. Лебедева, М. - Изд-во МАИ, 2007. – 756 с.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Заведеев А.И. Системы автоматического управления угловым движением космических летательных аппаратов. Учебное пособие. – М.: Изд-во МАИ, 2007. – 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Бровкин А.Г., Бурдыгов Б.Г., Гордийко С.В. и др. Бортовые системы управления космическими аппаратами. Под ред. А.С. Сырова. Учебное пособие. М.: МАИ-ПРИНТ, 2010. – 304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Повзнер Л.Д. Теория систем управления: Учебное пособие для вузов. – М.: Изд-во МГГУ, 2002. – 472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Программно-аппаратная отработка ИВК</w:t>
            </w:r>
          </w:p>
        </w:tc>
        <w:tc>
          <w:tcPr>
            <w:tcW w:type="dxa" w:w="8933"/>
          </w:tcPr>
          <w:p>
            <w:r>
              <w:t>Среда динамического моделирования технических систем SimInTech. Практикум по моделированию систем автоматического регулирования. Б.А. Картошов, Е.А. Шабаев, О.С. Козлов, А.М. Щекатуров Москва 2017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LabView для всех. Дж. Трэвис, Дж. Кринг. ДМК Пресс 2015.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Проектирование приборных комплексов</w:t>
            </w:r>
          </w:p>
        </w:tc>
        <w:tc>
          <w:tcPr>
            <w:tcW w:type="dxa" w:w="8933"/>
          </w:tcPr>
          <w:p>
            <w:r>
              <w:t>Агеев В.М., Павлова Н.В. Приборные комплексы летательных аппаратов и их проектирование учебник для вузов по спец. "Авиац. приборы и измерительно-вычислит. комплексы". Машиностроение, 1990.  - 429 с.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Павлова Н.В. Методы искусственного интеллекта и новые информационные технологии в проектировании приборных комплексов Учеб.пособие. МАИ, 2000.  - 103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Суходольский В.Ю. Altium Designer: проектирование функциональных узлов РЭС на печатных платах учеб. пособие для вузов по специальностям 210201 "Проектирование и технология радиоэлектронных средств" и 210202"Проектирование и технология электронно-вычислит. средств" направления 210200" Проектирование и технология электронных средств". БХВ-Петербург, 2010.  - 472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Дударева Н.Ю., Загайко С.А. SolidWorks 2007 . БХВ-Петербург, 2007.  - 1308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Загидуллин Р.Ш. Multisim, LabVIEW, Signal Express. Практика автоматизированного проектирования электронных устройств . Горячая линия-Телеком, 2009.  - 366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Математика и САПР. Книги 1,2 – М.: 1989 г.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Джанджгава Г.И. и др. Концепция создания интегрированных комплексов бортового оборудования летательных аппаратов нового поколения.// Авиакосмическое приборостроение, №6,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Б.С.и др. Ориентация и навигация подвижных объектов: современные информационные технологии. – М.:ФИ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Павлова Н.В. Методы искусственного интеллекта и новые информационные технологии в проектировании приборных комплексов Учеб.пособие. МАИ, 2000.  - 103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  . Додэка-XXI, 2007.  - 528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Угрюмов Е.П. Цифровая схемотехника учеб. пособие для вузов по направл. 230100 "Информатика и выч. техника". БХВ- Петербург, 2010.  - 797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 I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Пахомов Б.И. С/С++ и MS Visual C++ для начинающих. - СПб.:БХВ-Петербург, 2011. -736 с.: ил. +дистрибутив (на DVD)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Хортон Айвор. Visual C++ 2005: базовый курс.: Пер. с англ. -М.:ООО "И.Д.Вильямс", 2007. - 1152с. :ил. - Парал. тит. англ.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 II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Пахомов Б.И. С/С++ и MS Visual C++ для начинающих. - СПб.:БХВ-Петербург, 2011. -736 с.: ил. +дистрибутив (на DVD)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Хортон Айвор. Visual C++ 2005: базовый курс.: Пер. с англ. -М.:ООО "И.Д.Вильямс", 2007. - 1152с. :ил. - Парал. тит. англ.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 III</w:t>
            </w:r>
          </w:p>
        </w:tc>
        <w:tc>
          <w:tcPr>
            <w:tcW w:type="dxa" w:w="8933"/>
          </w:tcPr>
          <w:p>
            <w:r>
              <w:t>Стефанов В.А., Федунов Б.Е. Бортовые оперативно-советующие экспертные системы (БОСЭС)типовых ситуаций функционирования антропоцентрических (технических) объектов: Учебное пособие. - М.: Изд-во МАИ, 2006. - 192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Архангельский А.Я.  Delphi 7 : Справочное пособие. - М. : Бином, 2004. - 1023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Фаронов В.В.  Delphi. Программирование на языке высокого уровня : Учебник для вузов по спец."Информатика и вычислительная техника". - СПб. : Питер, 2005. - 639 с.: ил. - (Учебник для вузов). - Библиогр.:с.628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Т.П. C/C++. Программирование на языке высокого уровня: Учебник для вузов по спец."Информатика и вычислительная техника". - СПб. : Питер, 2012. - 461 с.: ил.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Оркин Б.Д., Оркин С.Д. Имитационное моделирование боевого функционирования палубных истребителей, зенитных ракетных и артиллерийских комплексов корабельных групп при решении задач ПВО: Учебное пособие. - М.: Изд-во МАИ-ПРИНТ, 2009. - 700 с.: ил.</w:t>
            </w:r>
          </w:p>
        </w:tc>
        <w:tc>
          <w:tcPr>
            <w:tcW w:type="dxa" w:w="900"/>
          </w:tcPr>
          <w:p>
            <w:r>
              <w:t>445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Охотников М.А."Разработка и применение методов программного моделирования архитектур БЦВМ перспективных ЛА".  Юбилейная Всероссийская научно-техническая конференция "Моделирование авиационных систем" Москва, ГосНИИАС, 2011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Охотников М.А.,Ромашкова О.В."Функционально полный набор нормативно-технической документации, поддерживающей процессы жизненного цикла программного обеспечения современных бортовых вычислительных систем".Юбилейная Всероссийская научно-техническая конференция "Моделирование авиационных систем" Москва, ГосНИИАС, 2011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Желтов О.Ю., Стефанов В.А.,Охотников М.А."Сертификация программного обеспечения – современное состояние и вектор развития". Журнал "Фазотрон", Москва, № 1 (21), 2014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Производственный менеджмент</w:t>
            </w:r>
          </w:p>
        </w:tc>
        <w:tc>
          <w:tcPr>
            <w:tcW w:type="dxa" w:w="8933"/>
          </w:tcPr>
          <w:p>
            <w:r>
              <w:t>Барышников Ю.Н. История менеджмента: ключевые модели. – М.: МАКС Пресс, 2012. – 198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Бусов В.И. Управленческие решения: учебник для бакалавров. - М.: Юрайт, 2013. – 254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Бухалков М.И. Планирование на предприятии: Учебник. – М.: ИНФРА-М, 2013. – 411 с.     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Виленский П.Л. Инвестиционный анализ: учебно-методическое пособие. – М.:  Бизнес Элайнмент, 2013. – 351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О.И. Экономика предприятия. – М.: ИНФРА-М, 2014. – 262 с.</w:t>
            </w:r>
          </w:p>
        </w:tc>
        <w:tc>
          <w:tcPr>
            <w:tcW w:type="dxa" w:w="900"/>
          </w:tcPr>
          <w:p>
            <w:r>
              <w:t>80*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Горохов Н.Ю. Бизнес-планирование и инвестиционный анализ. – М.: Информационно-издательский дом Филинъ, 2014 –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 И.Н. Производственный менеджмент. – М.: Юрайт, 2013. – 574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Коротков Э.М. История менеджмента: учебное пособие. – М.: ИНФРА-М, 2014. – 239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Пивоваров С.Э. Операционный менеджмент: Учебник для вузов. – СПб: Питер, 2011. – 540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Фатхутдинов Р. А. Производственный менеджмент. Учебник для вузов. –  СПб: Питер, 2011. – 496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Хохлова Т.П. Теория менеджмента: история управленческой мысли: учебник. – М.: Магистр: ИНФРА-М, 2013. – 380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Чалдаева Л.А. Экономика предприятия учебник для бакалавров : учебник по спец. 080105 (060400) "Финансы и кредит". Юрайт, 2011.  - 348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Фатхутдинов Р.А. Производственный менеджмент Учебник для вузов  экон. спец.. ЗАО"Бизнес-школа"Интел-Синтез", 2000.  - 462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Калачанов В.Д., Сорокин А.Е., Турищева М.А. Организация производства наукоемкой продукции в авиастроении учебник для студентов вузов по специальности 160201"Самолето- и вертолетостроение" направления подготовки дипломир. специалистов 160200 "Авиастроение". КГУ им.К.Э.Циолковского, 2011.  - 502 с.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Кабаков В.А. Организация производства на предприятиях отрасли . ИВАКО Аналитик, 2010.  - 54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Горелик О.М. Производственный менеджмент: принятие и реализация управленческих решений. М.: Кнорус, 2011. –  269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Кнорринг В.И. Теория, практика и искусство управления: учебник. – М.: Норма, 2009. – 527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Макашов И.Н. Управленческая мысль Западной Европы, США и Японии (XIX-XX вв.). – М.: Спутник+, 2011. – 743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Сломан Дж. Экономика для бизнеса. – М.: ЭКСМО, 2010. – 853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Степанов В.И. Нормирование расхода материальных ресурсов. – М.: Издательский центр «Академия», 2009 – 176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Яковлев Г.А. Организация предпринимательской деятельности: учебное пособие. – М.: ИНФРА, 2013. – 313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Радиотехнические информационные системы</w:t>
            </w:r>
          </w:p>
        </w:tc>
        <w:tc>
          <w:tcPr>
            <w:tcW w:type="dxa" w:w="8933"/>
          </w:tcPr>
          <w:p>
            <w:r>
              <w:t>Информационные технологии в радиотехнических системах. Под редакцией И.Б.Федорова. М.: Изд-во МГТУ им.Баумана, 2004г.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Воскресенский Д.И., Грановская Р.А., Степаненко В.И., Филиппов В.С. Устройства СВЧ и антенны.Проектирование фазированных антенных решеток учеб. пособие для вузов по спец."Радиотехника". Радиотехника, 2003.  - 631 с.</w:t>
            </w:r>
          </w:p>
        </w:tc>
        <w:tc>
          <w:tcPr>
            <w:tcW w:type="dxa" w:w="900"/>
          </w:tcPr>
          <w:p>
            <w:r>
              <w:t>268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Н.Я. Василин, А.Л. Туринович. Зенитные ракетные комплексы. – Мн., ООО «Попурри»,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Верба В.С. Авиационные комплексы радиолокационного дозора и наведения.Состояние и тенденции развития . Радиотехника, 2008.  - 429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Верба В.С., Неронский Л.Б., Осипов И.Г., Турук В.Э. Радиолокационные системы землеобзора космического базирования  . Радиотехника, 2010.  - 675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наведения</w:t>
            </w:r>
          </w:p>
        </w:tc>
        <w:tc>
          <w:tcPr>
            <w:tcW w:type="dxa" w:w="8933"/>
          </w:tcPr>
          <w:p>
            <w:r>
              <w:t>Мубаракшин Р. В., Саблин Ю.А., Ким Н.В., Красильщиков М.Н.. Бортовые информационно-управляющие средства оснащения летательных аппаратов. М.:МАИ,2003.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Данеко А.И., Бунин Н.М., Давыдов В.И.и др. Система артиллерийского вооружения самолетов типа СУ-27. -М.: МАИ -ПРИНТ, 2008г.</w:t>
            </w:r>
          </w:p>
        </w:tc>
        <w:tc>
          <w:tcPr>
            <w:tcW w:type="dxa" w:w="900"/>
          </w:tcPr>
          <w:p>
            <w:r>
              <w:t>203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   А.М.,    Донгаев    Г.А.    и    др.    Авиационные    прицельно-навигационные системы. М.: ВВИА им. Проф. Н.Е.Жуковского, 2006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А.М., Донгаев Г.А., Маслов И.И. и др. Оптико-электронные системы  авиационного  вооружения.ч.1   и  2.  М.:  ВВИА  им.  Проф. Н.Е.Жуковского, 2006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Жуков Г.А. Основы теории воздушной стрельбы учеб. пособие для вузов по спец. 160601 "Прицельно-навигационные системы ЛА". МАИ-ПРИНТ, 2008.  - 159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164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управления вооружением</w:t>
            </w:r>
          </w:p>
        </w:tc>
        <w:tc>
          <w:tcPr>
            <w:tcW w:type="dxa" w:w="8933"/>
          </w:tcPr>
          <w:p>
            <w:r>
              <w:t>Под. ред. В.А. Конуркина. Комплекс авиационного вооружения. Учебник для слушателей и курсантов высших военных учебных заведений ВВС. М.: ВВИА им. Н.Е. Жуковского, 2005г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Под. ред. Е.А. Федосова. Системы управления вооружением. М.: Машиностроение. 2005г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Б.В. Обносова. Установки бомбардировочного вооружения летательных аппаратов. М.: Издательство МАИ-ПРИНТ, 2010г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Под. ред.А.И. Канащенкова и В.И. Меркулова. РЛС – информационная основа боевых действий многофункцион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М.Ю. Рафикова. Ракетно-бомбардировочные установки и система управления авиационным вооружением. Учебник для слушателей и курсантов высших военных учебных заведений ВВС. М.: ВВИА им. Н.Е. Жуковского, 2002г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Под. ред. Е.А. Федосова. Авиация ВВС России и научно-технический прогресс. Боевые комплексы и сис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Социология</w:t>
            </w:r>
          </w:p>
        </w:tc>
        <w:tc>
          <w:tcPr>
            <w:tcW w:type="dxa" w:w="8933"/>
          </w:tcPr>
          <w:p>
            <w:r>
              <w:t>Кравченко А.И. Социология учебник для бакалавров вузов. Юрайт, 2012.  - 1CD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бакалавров: учеб. для вузов. Юрайт, 2012.  - 525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Избранные произведения. – М., 1991.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Гидденс Э. Социология. М.: “Эдиториал УРСС”, 1999.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Американская социологическая мысль. Тексты. Под ред. Добренькова  В.И. -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социологии в памятниках. Э. Дюркгейм. Социология: ее предмет, метод, предназначение. - М.,1995.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Парсонс Т. Система современных обществ. М.,1998.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 Человек. Цивилизация. Общество. М.,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Почепцов Г.Г. Теория коммуникации.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Кумпен А.А., Росенко С.И. Социальная дифференциация современного российского общества.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Мальковская И.А. Знак коммуникации: Дискурсивные матрицы.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Касьянов В.В. Социология массовой коммуникации.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Эволюция. Пер. с нем.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Штомпка П. Социология  – М., 2010.</w:t>
            </w:r>
          </w:p>
        </w:tc>
        <w:tc>
          <w:tcPr>
            <w:tcW w:type="dxa" w:w="900"/>
          </w:tcPr>
          <w:p>
            <w:r>
              <w:t>300*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 С., Коэн Л., Масон Д. Язык организаций. Пер. с англ.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Гофман А.Б. Традиции и инновации в современной России.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В.Г., Невирко Д.Д. Социология человека: от классических к постнеклассическим подходам.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Нисбет Р. Прогресс: история идеи. Пер. с англ. – М.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– М., 2011.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Жабин А.П., Афонин Ю.А. Социология менеджмента.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в вопросах и ответах.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Социология. Учебник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Ю.Г. Социология. Учебник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Учебник. – М.,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С.С. Общая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Эфендиев А.Г. Общая социология. Учебное пособие. – М., 2009.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Коломоец Е.Н. Социология. Методические указания и планы семинарских занятий для студентов факультета социального инжиниринга.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117*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главы математического анализа</w:t>
            </w:r>
          </w:p>
        </w:tc>
        <w:tc>
          <w:tcPr>
            <w:tcW w:type="dxa" w:w="8933"/>
          </w:tcPr>
          <w:p>
            <w:r>
              <w:t>Демидович Б.П. Сборник задач и упражнений по математическому анализу  Учеб. пособие для вузов . Астрель: АСТ, 2007.  - 558 с.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 Л.Д. Гармонический анализ. Элементы функционального анализа Курс математического анализа учебник для вузов по естественнонауч. и техн. направл. и спец. : в 3-х т.. Дрофа, 2006.  - 351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Зорич В.А. Математический анализ Учебник для мат.и физ.-мат.фак.и спец.вузов. МЦНМО, 2001.  - 657 с.</w:t>
            </w:r>
          </w:p>
        </w:tc>
        <w:tc>
          <w:tcPr>
            <w:tcW w:type="dxa" w:w="900"/>
          </w:tcPr>
          <w:p>
            <w:r>
              <w:t>280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Гурова З.И., Каролинская С.Н., Осипова А.П. Математический анализ . Начальный курс с примерами и задачами Учеб. пособие для авиац. и ракетно- космич. спец. втузов. Физматлит, 2007.  - 351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447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технологии 1 (обработка изображений)</w:t>
            </w:r>
          </w:p>
        </w:tc>
        <w:tc>
          <w:tcPr>
            <w:tcW w:type="dxa" w:w="8933"/>
          </w:tcPr>
          <w:p>
            <w:r>
              <w:t>Бурага А. Электронный конспект лекций по курсу "Специальные технологии 1(Обработка изображений)".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Бурага А. Методическое пособие по выполнению лабораторных работ по курсу"Специальные технологии 1(Обработка изображений)".Электронная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Гонсалес Р.,Вудс Р. Цифровая обработка изображений.Москва:Техносфера,2005.-1072с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Гонсалес Р.,Вудс Р.,Эддинс С. Цифровая обработка изображений в среде MATLAB.Москва:Техносфера,2006.-616с.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>
            <w:r>
              <w:t>Лойцянский Л.Г.., Лурье А.И..  Курс  теоретической  механики. Т. 1, 2. – М.: Наука.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Мещерский И.В. Задачи по теоретической механике. - М.: Лань,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заданий для курсовых работ по теоретической  механике: Учеб. Пособие для техн. вузов / Под ред. А.А. Яблонского. – М.: Кронус, 2010.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Задания для курсовых работ по динамике механических систем. Под ред. Холостовой О.В. 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313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>
            <w:r>
              <w:t>Кибзун А.И., Горяинова Е.Р., Наумов А.В.  Теория вероятностей и математическая статистика. Базовый курс с примерами и задачами., 2-е изд. (доп. и испр.) М: Наука, Физ.-Мат. Лит., 2007 (14,5 л.)</w:t>
            </w:r>
          </w:p>
        </w:tc>
        <w:tc>
          <w:tcPr>
            <w:tcW w:type="dxa" w:w="900"/>
          </w:tcPr>
          <w:p>
            <w:r>
              <w:t>548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"Теория вероятностей и математическая статистика". - М.: Наука, 1979.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 в задачах / В. А. Ватутин, Г. И. Ивченко, Ю. И. Медведев, В. П. Чистяков. — М.: Дрофа,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Болдин М.В., Кочетков Е.С. Практикум по теории вероятностей. М.: МАИ,1993.</w:t>
            </w:r>
          </w:p>
        </w:tc>
        <w:tc>
          <w:tcPr>
            <w:tcW w:type="dxa" w:w="900"/>
          </w:tcPr>
          <w:p>
            <w:r>
              <w:t>303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"Методические указания к выполнению лабораторных работ по математической статистике" / Под ред. Кочеткова Е.С. - М.: МАИ, 1989.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статистика: Лабораторные работы / М.В. Болдин, Е.Р. Горяинова, А.Р. Панков, С.С. Тарасова - М.: Изд-во МАИ, 1992.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вероятностей и математической статистике / В. С. Королюк, Н. И. Портенко, А. В. Скороход, А. Ф. Турбин. — М.: Наука, 1985.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Большев Л. Н., Смирнов Н. В. Таблицы математической статистики. — М.: Наука, 1983.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 2</w:t>
            </w:r>
          </w:p>
        </w:tc>
        <w:tc>
          <w:tcPr>
            <w:tcW w:type="dxa" w:w="8933"/>
          </w:tcPr>
          <w:p>
            <w:r>
              <w:t>Кибзун А.И., Горяинова Е.Р., Наумов А.В.  Теория вероятностей и математическая статистика. Базовый курс с примерами и задачами., 2-е изд. (доп. и испр.) М: Наука, Физ.-Мат. Лит., 2007 (14,5 л.)</w:t>
            </w:r>
          </w:p>
        </w:tc>
        <w:tc>
          <w:tcPr>
            <w:tcW w:type="dxa" w:w="900"/>
          </w:tcPr>
          <w:p>
            <w:r>
              <w:t>548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"Теория вероятностей и математическая статистика". - М.: Наука, 1979.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 в задачах / В. А. Ватутин, Г. И. Ивченко, Ю. И. Медведев, В. П. Чистяков. — М.: Дрофа,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Болдин М.В., Кочетков Е.С. Практикум по теории вероятностей. М.: МАИ,1993.</w:t>
            </w:r>
          </w:p>
        </w:tc>
        <w:tc>
          <w:tcPr>
            <w:tcW w:type="dxa" w:w="900"/>
          </w:tcPr>
          <w:p>
            <w:r>
              <w:t>303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"Методические указания к выполнению лабораторных работ по математической статистике" / Под ред. Кочеткова Е.С. - М.: МАИ, 1989.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статистика: Лабораторные работы / М.В. Болдин, Е.Р. Горяинова, А.Р. Панков, С.С. Тарасова - М.: Изд-во МАИ, 1992.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вероятностей и математической статистике / В. С. Королюк, Н. И. Портенко, А. В. Скороход, А. Ф. Турбин. — М.: Наука, 1985.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Большев Л. Н., Смирнов Н. В. Таблицы математической статистики. — М.: Наука, 1983.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Техническая диагностика измерительно-вычислительных комплексов</w:t>
            </w:r>
          </w:p>
        </w:tc>
        <w:tc>
          <w:tcPr>
            <w:tcW w:type="dxa" w:w="8933"/>
          </w:tcPr>
          <w:p>
            <w:r>
              <w:t>Александровская Л.Н., Афанасьев А.П., Лисов А.А. Современные методы обеспечения безотказности сложных технических систем: Учебник. - М.: Логос, 2003.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данным. - М.: Изд-во МАИ-ПРИНТ, 2008.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безотказность. - М.: Изд-во МАИ-ПРИНТ, 2008.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Электронный конспект лекций по курсу "Надежность и диагностика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Методические указания к лабораторным работам по курсу "Надежность и диагностика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Практикум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  Учеб. пособие. МАИ-ПРИНТ, 2008.  - 46 с.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  Учеб. пособие. МАИ-ПРИНТ, 2008.  - 47 с.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Александровская Л.Н., Аронов И.З., Круглов В.И., Кузнецов А.Г. Безопасность и надежность технических систем учеб. пособие для вузов по спец. "Испытание ЛА". Логос, 2008.  - 376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В.Ю. Надежность авиационных приборов и систем Учеб. пособие. ГУАП, 2008.  - 147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-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комплексов. -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 Основы надежности авиационной техники. -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 А.С. Сигнально-параметрическое диагностирование систем управления. - Харьков,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и эффективность в технике. Справочник: В 10 т./ Ред. совет: В.С. Авдуевский (пред.) и др. - М.: Машиностроение,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В.М., Матвеенко А.М. Надежность систем на всех этапах жизненного цикла. - М.: ООО ИД "Спектр",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 Сборник. Изд-во стандартов, 2002.  - 271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 Надежность технических систем . Машиностроение-1, 2008.  - 584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Карп К.А., Кочетков В.И., Малышев В.В., Скляров И.Ф. Надежность сложных технических систем Учеб.пособие. МАИ, 1999.  - 63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Техническая механика</w:t>
            </w:r>
          </w:p>
        </w:tc>
        <w:tc>
          <w:tcPr>
            <w:tcW w:type="dxa" w:w="8933"/>
          </w:tcPr>
          <w:p>
            <w:r>
              <w:t>Алексеева Н.А., Джамай В.В., Рощин Г.И., Самойлов Е.А. Детали машин и основы конструирования Учебник для вузов в обл.техники и технологии. Дрофа, 2006.  - 415с.</w:t>
            </w:r>
          </w:p>
        </w:tc>
        <w:tc>
          <w:tcPr>
            <w:tcW w:type="dxa" w:w="900"/>
          </w:tcPr>
          <w:p>
            <w:r>
              <w:t>789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Джамай В.В., Дроздов Ю.Н., Самойлов Е.А., Станкевич А.И., Чуркина Т.Ю. Прикладная механика учебник для вузов по спец. в области техники и технологии. Дрофа, 2004.  - 414 с.</w:t>
            </w:r>
          </w:p>
        </w:tc>
        <w:tc>
          <w:tcPr>
            <w:tcW w:type="dxa" w:w="900"/>
          </w:tcPr>
          <w:p>
            <w:r>
              <w:t>701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Ю.Б. Конструирование деталей механизмов и машин  учеб. пособие для бакалавров: учеб. пособие для вузов по направл. "Технология оборудования и автоматизация машиностроит. производств", "Конструкторско-технолог. обеспечение машиностроит. производств". Юрайт, 2012.  - 414 с.</w:t>
            </w:r>
          </w:p>
        </w:tc>
        <w:tc>
          <w:tcPr>
            <w:tcW w:type="dxa" w:w="900"/>
          </w:tcPr>
          <w:p>
            <w:r>
              <w:t>247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Волгин В.В., Зверяев Е.М., и др., Нестеров В.А. Механика авиационных робототехнических систем Учебник для  вузов по спец." Робототехнические системы авиационного вооружения" и др.. МАИ, 2003.  - 368 с.</w:t>
            </w:r>
          </w:p>
        </w:tc>
        <w:tc>
          <w:tcPr>
            <w:tcW w:type="dxa" w:w="900"/>
          </w:tcPr>
          <w:p>
            <w:r>
              <w:t>715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 А.Г., Трошин В.Н., Шалашилин В.И. Сопротивление материалов учеб. пособие для студентов втузов, обучающихся по машиностроит. напрвлениям. Физматлит, 2008.  - 543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- 927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- 959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Анурьев В.И. Справочник конструктора-машиностроителя В 3-х т.. Машиностроение, 2006.  - 927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Михайлов Ю.Б. Конструирование подшипниковых узлов механизмов летательных аппаратов Учеб.пособие. МАИ, 2006.  - 34 с.</w:t>
            </w:r>
          </w:p>
        </w:tc>
        <w:tc>
          <w:tcPr>
            <w:tcW w:type="dxa" w:w="900"/>
          </w:tcPr>
          <w:p>
            <w:r>
              <w:t>195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Серпичева Е.В., Михайлов Ю.Б. Выбор подшипников качения для механизмов летательных аппаратов Учеб. пособие. МАИ-ПРИНТ, 2008.  - 83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425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Технология изготовления приборов и систем</w:t>
            </w:r>
          </w:p>
        </w:tc>
        <w:tc>
          <w:tcPr>
            <w:tcW w:type="dxa" w:w="8933"/>
          </w:tcPr>
          <w:p>
            <w:r>
              <w:t>Выжигин А.Ю. Гибкие производственные системы: Валетов В.Д., Кузьмин Ю.П., Орлова А.А., Третьяков С.Д. Технология приборостроения. Учебное пособие. СПб:СПбГУ, 2008 - 336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М.Л., Чеканов В.И. Технология аппаратуры систем управления ЛА Лаб. работы. МАИ, 1996.  - 35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 Технология изготовления аппаратуры систем управления ЛА Тексты лекций. МАИ, 1995.  - 72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 Технология поверхностного монтажа элементов на печатные платы Учеб. пособие. МАИ, 1994.  - 53 с.</w:t>
            </w:r>
          </w:p>
        </w:tc>
        <w:tc>
          <w:tcPr>
            <w:tcW w:type="dxa" w:w="900"/>
          </w:tcPr>
          <w:p>
            <w:r>
              <w:t>128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Медведев А.М. Технология производства печатных плат . Техносфера, 2005.  - 358с.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125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Технология конструкционных материалов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/ Г.П. Фетисов, М.Г. Карпман, В.М. Матюнин и др.; Под ред. Г.П. Фетисова. – М.: Высшая школа, 2005. - 862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конструкционных материалов / А.М. Дальский, Т.М. Барсукова, Л.Н. Бухаркин и др.; Под общ. ред. А.М. Дальского. – М.: Машиностроение, 2004. 512 с.</w:t>
            </w:r>
          </w:p>
        </w:tc>
        <w:tc>
          <w:tcPr>
            <w:tcW w:type="dxa" w:w="900"/>
          </w:tcPr>
          <w:p>
            <w:r>
              <w:t>863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Гини Э.Ч. , Зарубин А.М. , Рыбкин В.А. Специальные технологии литья М.: Изд-во МГТУ им. Баумана 2010. - 367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Стрельцова А.Н., Багиров А.Б. Технология конструкционных материалов. Раздел «Основы обработки металлов давлением» М.: МАИ-ПРИНТ, 2011 –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Чернышов Г.Г. Основы теории сварки и термической резки металлов. – М.: ACADEMIA, 2010. – 205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Арзамасов Б.Н. Материаловедение: Учеб. для вузов / Б.Н. Арзаммасов и др. – М.: изд-во МГТУ им. Н.Э. Баумана, 2002.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 Э.Л. Технология машиностроения: Учеб. пособие для вузов / Э.Л. Жуков, И.И. Козарь, С.Л. Мурашкин. – М.: Высш. шк., 2005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технолога – машиностроителя: В 2-х т. / Ред.: А.М. Дальский, А.Г. Косилова, Р.К. Мешеряков, А.Г. Суслов. – 5-е изд. испр. – М.: машиностроение – 1, 2003.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9466-75. Электроды, покрытые металлические для ручной дуговой сварки сталей и наплавки. Классификация, размеры и общие технические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3.1125-88. Правила графического выполнения элементов литейных форм и отливок.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3212-92. Комплекты модельные. Уклоны формовочные, стержневые знаки, допуски размеров.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Третьяков А.Ф. Лекции по дисциплине «Технология конструкционных материалов» [Электронный ресурс] / А.Ф.третьяков. – М.: МГТУ им. Н.Э. Баумана, 2005 – режим доступа: e-mail: mfl@bmstu.ru.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Технология конструкционных материалов: Учеб. пособие / Е.А. Астафьева, Ф.М. Носков, Г.Ю. Зубрило. – Красноярск.: ИПК СФУ, 2008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Управление подвижными объектами</w:t>
            </w:r>
          </w:p>
        </w:tc>
        <w:tc>
          <w:tcPr>
            <w:tcW w:type="dxa" w:w="8933"/>
          </w:tcPr>
          <w:p>
            <w:r>
              <w:t>Попов Е.П. Теория линейных систем автоматического регулирования и управления. М.: Наука. Гл. ред. физ.-мат. лит., 1989.— 304 с.</w:t>
            </w:r>
          </w:p>
        </w:tc>
        <w:tc>
          <w:tcPr>
            <w:tcW w:type="dxa" w:w="900"/>
          </w:tcPr>
          <w:p>
            <w:r>
              <w:t>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Спиди К., Браун Р., Гудвин Дж. Теория управления. Идентификация и оптимальное управление. М.: Мир, 1973. — 278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 В.А., Фалдин Н.В. Теория оптимальных систем автоматического управления. М. , 1981. - 336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Учебно-исследовательская работа студентов</w:t>
            </w:r>
          </w:p>
        </w:tc>
        <w:tc>
          <w:tcPr>
            <w:tcW w:type="dxa" w:w="8933"/>
          </w:tcPr>
          <w:p>
            <w:r>
              <w:t>Дунаев В.В. Базы данных. Язык SQL для студента. – СПб.: БХВ-Петербург, 2007. – 320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Коннолли Т., Бегг К., Страчан А. Базы данных: проектирование, реализация и сопровождение. Теория и практика. – М.: Издательский дом "Вильямс", 2004. – 1120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Кренке Д. Теория и практика построения баз данных. – СПб.: Питер, 2005– 858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Бекаревич Ю.Б., Пушкина Н.В. Самоучитель.Microsoft® Access 2007. – СПб.: БХВ-Санкт-Петербург, 2007. – 698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Физика</w:t>
            </w:r>
          </w:p>
        </w:tc>
        <w:tc>
          <w:tcPr>
            <w:tcW w:type="dxa" w:w="8933"/>
          </w:tcPr>
          <w:p>
            <w:r>
              <w:t>И.В. Савельев. Курс общей физики. М.: Наука, т. 1-3,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Детлаф, Б.М. Яворский. Курс физики. М.: Высшая школа, 1989.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1. Механика. Молекулярная физика и термодинамика.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2. Электричество. Оптика. Атомная физика. Физика твердого тела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О.Н. Третьякова. Практический курс физики. Механика/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Г.Г. Спирина. 5-е изд., испр.- М.: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 Г.Э. Солохина, Г.М. Хохлачева. Практический курс физики. Электричество. / Под. ред. Г.Г. Спирина.- М.:  ВВИА им. проф. Н.Е. Жуковского, 2008.</w:t>
            </w:r>
          </w:p>
        </w:tc>
        <w:tc>
          <w:tcPr>
            <w:tcW w:type="dxa" w:w="900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Г.Э. Солохина, М. Черкассова. Практический курс физики. Молекулярная физика и термодинамика./ Под. ред. Г.Г. Спирина. -  М.: 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Рудакова Л.И., Соколова Е.Ю, Ющенко Т.А. Практический курс физики. Волновая оптика. / Под. ред. Г.Г. Спирина.- М.: ВВИА им. проф. Н.Е. Жуковского, 2008.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Т.П. Мартыненко, Г.А. Одинцова, В.С. Пронина, Е.Ю. Соколова. Практический курс физики. Квантовая физика. Элементы физики твердого тела и ядерной физики. М.: ВВИА им. проф. Н.Е. Жуковского, 2008.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Механика. М.: Высшая школа, 1978.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Молекулярная физика. М.: Высшая школа, 1981.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Электромагнетизм. М.: Высшая школа,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Атомная физика. М.: Высшая школа,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Бабецкий В.И., Третьякова О.Н. Прикладная физика. Механика. Электромагнетизм. – М.: Высшая школа, 2005.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Анисимов В.М., Лаушкина Л.А., Третьякова О.Н. Физика в задачах/ Под ред. О.Н.Третьяковой. - М.: Вузовская книга, 2007.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Физическая культура (спортивные секции)</w:t>
            </w:r>
          </w:p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Студенческий спорт и жизнь: Учебное пособие для студентов высших учебных заведений. – М.: АО «Аспект Пресс», 1995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Самостоятельные занятия физическими упражнениями: Учебно-методическое пособие. Лутченко Н.Г, Щеголев В.А., Волков В.Ю., и др.: - СПб.: СПб ГТУ, 1999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Родиченко В.С. и др. Олимпийский учебник студента: Пособие для формирования системы олимпийского образования в нефизкультурных высших учебных заведениях – 5-е изд., перераб. и доп. – М.: Советский спорт,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Физическая культура: Печатная версия электронного учебника/ В.Ю. Волков, Л.М. Волкова: 2-ое издание испр. и доп. – СПб.: Изд-во Политехн. Ун-та, 2009. 322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Физические и математические основы авиационной и космической техники</w:t>
            </w:r>
          </w:p>
        </w:tc>
        <w:tc>
          <w:tcPr>
            <w:tcW w:type="dxa" w:w="8933"/>
          </w:tcPr>
          <w:p>
            <w:r>
              <w:t>А. Зорич. Математический анализ. В 2-х ч. - М.: МЦНМО, 2002.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Кудрявцев. Курс математического анализа. В 3-х т. - М.: Дрофа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Демидович. Сборник задач и упражнений по математическому анализу. - М.: Наука, 2002.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Иванова. Дифференциальное исчисление функции одной переменной.-М.:МАИ,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Беклемишев Д.В. Курс аналитической геометрии и линейной алгебры.— 10-е изд., испр. — М.: ФИЗМАТЛИТ, 2005. — 304 с.</w:t>
            </w:r>
          </w:p>
        </w:tc>
        <w:tc>
          <w:tcPr>
            <w:tcW w:type="dxa" w:w="900"/>
          </w:tcPr>
          <w:p>
            <w:r>
              <w:t>223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М.: Наука, 1978. 384 с.</w:t>
            </w:r>
          </w:p>
        </w:tc>
        <w:tc>
          <w:tcPr>
            <w:tcW w:type="dxa" w:w="900"/>
          </w:tcPr>
          <w:p>
            <w:r>
              <w:t>274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Виноградова, С.Н. Олехник, В.А. Садовничий. Задачи и упражнения по математическому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анализу. - М.: Дрофа 2001.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Ефимов Б.П. Демидович Сборник задач по математике для втузов. ч.1 Линейная алгебра и основы математического анализа. - М., Наука, 1993. - 480 с.</w:t>
            </w:r>
          </w:p>
        </w:tc>
        <w:tc>
          <w:tcPr>
            <w:tcW w:type="dxa" w:w="900"/>
          </w:tcPr>
          <w:p>
            <w:r>
              <w:t>497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Головина, Л., И. Линейная алгебра и некоторые ее приложения: Учебное пособие для вузов / Л. И. Головина. - М.: Альянс, 2007. - 392 c.</w:t>
            </w:r>
          </w:p>
        </w:tc>
        <w:tc>
          <w:tcPr>
            <w:tcW w:type="dxa" w:w="900"/>
          </w:tcPr>
          <w:p>
            <w:r>
              <w:t>76*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Клетеник, Д.В. Линейная алгебра. Лекции по геометрии. Часть II: Учебное пособие / Д.В. Клетеник. - СПб.: Лань П, 2016. - 400 c.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Физические методы получения информации</w:t>
            </w:r>
          </w:p>
        </w:tc>
        <w:tc>
          <w:tcPr>
            <w:tcW w:type="dxa" w:w="8933"/>
          </w:tcPr>
          <w:p>
            <w:r>
              <w:t>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Вавилов В.Д., Кругликов П.Ф., Толочков Ю.А. Интегральные датчики давления.        Конструкция и технология. – М.: Издательство       МАИ, 2001. - 46с. Темы 3, 4, ЛР 1,4.</w:t>
            </w:r>
          </w:p>
        </w:tc>
        <w:tc>
          <w:tcPr>
            <w:tcW w:type="dxa" w:w="900"/>
          </w:tcPr>
          <w:p>
            <w:r>
              <w:t>56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Асташевская Т.С. «Лабораторные работы по курсу Фопи» МАИ, каф.303, 2007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 Р.Р. Конспект лекций «Физические основы получения информации» Электронная версия 2010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Захарян. Р.Р «Лабораторная работа. Резонансные ЧЭ» МАИ, каф.303, 2006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Захарян  Р.Р.  «Ультразвуковой расходомер» МАИ, каф.303,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Боднер В.А., Алферов А.В. Измерительные приборы. – М.: Издательство стандартов, 1986.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Том 1: Теория измерительных приборов. Измерительные преобразователи. – 390с. Темы 2, …, 9, ЛР 1,…,9.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Том 2: Методы измерений, устройства и проектирование приборов. – 223с. Тема 9.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Физические основы авиационной и космической техники</w:t>
            </w:r>
          </w:p>
        </w:tc>
        <w:tc>
          <w:tcPr>
            <w:tcW w:type="dxa" w:w="8933"/>
          </w:tcPr>
          <w:p>
            <w:r>
              <w:t>Элементарный учебник физики: Учеб. пособие. Элементарный учебник физики. Том 1. Г.С. Ландсберг. 2001В 3 т. / Под ред. Г. С. Ландсберга. — 12-е изд. — М.: ФИЗМАТЛИТ,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Демков В.П., Третьякова О.Н. Физика. Молекулярная физика. Тепловые явления. Электричество и магнетизм учеб. пособие для поступающих в техн. вузы и студентов втузов по направл. техн. профиля. МАИ, 2006.  - 494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Демков В.П., Третьякова О.Н. Физика. Механика учеб. пособие для поступающих в вузы и студентов втузов по направл. технич. профиля. МАИ, 2006.  - 467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Философия</w:t>
            </w:r>
          </w:p>
        </w:tc>
        <w:tc>
          <w:tcPr>
            <w:tcW w:type="dxa" w:w="8933"/>
          </w:tcPr>
          <w:p>
            <w:r>
              <w:t>Учебно-методическая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студентов вузов нефилософских специальностей /А.Ф.Зотов, В.В.Миронов, А.В.Разин и др Серия «Классический университетский учебник» - 6-е изд. – М., «Проспект»,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и философия науки (Философия науки). Учебник – М.: АЛЬФА-М-ИНФРА-М,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вузов /Под ред В.В.Миронова  М.: «Норма»,2009.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Исторический и систематический курс. Учебник – М.: Логос, 2004.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Введение в философию. Учебное пособие для высших учебных               заведений. – М.: Республика, 2003.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Ю.В., Павлова Т.П., Моторина Л.Е. Основные принципы и понятия философии. Учебное пособие. – М.: Изд-во МАИ, 2007.</w:t>
            </w:r>
          </w:p>
        </w:tc>
        <w:tc>
          <w:tcPr>
            <w:tcW w:type="dxa" w:w="900"/>
          </w:tcPr>
          <w:p>
            <w:r>
              <w:t>956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Моторина Л.Е. Философская антропология. Учебное пособие.М.: Высшая школа, 2003.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философии. Учебник / Под ред. Маслина М.А.. - М.: Республика,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Другие виды литературы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 (Библиотека образования).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Бердяев Н.А. Философия как творческий акт.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Гегель. Наука логики. М., 1998 (Библиотека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Декарт. Правила для руководства ума.- М., 2000.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Древнекитайская философия. - Т.1-2. М., 1973.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Зотов А.Ф., Мильвиль Ю.К. Западная философия ХХ века.-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И.А. Что есть философия?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Канке В.А. Основные философские направления и концепции науки. - М., 2006.</w:t>
            </w:r>
          </w:p>
        </w:tc>
        <w:tc>
          <w:tcPr>
            <w:tcW w:type="dxa" w:w="900"/>
          </w:tcPr>
          <w:p>
            <w:r>
              <w:t>20*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Мудрое слово Древней Руси. - М., 1998 (Библиотека 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В.С. Несколько слов о настоящей задаче философии.               Исторические дела философии.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Чаадаев П.Я. Из философических писем. Апология сумасшедшего. - М., 1998.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философии. Запад-Россия-Восток. Кн.1-4. - М.: Греко-латинский кабинет, 1995-1999.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Новая философская энциклопедия, в 4-х т (Ин-т философии РАН, Нац. Обществ.  Научный фонд. - М.: Мысль, 2000-2001.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Реале Дж., Антисери Д. Западная философия от истоков до наших дней. Т. 1-4. СПб: ТОО ТК «Петрополис», 1994-1997.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Хрестоматия по философии /составитель Алексеев П.В., Панин А.В./–М.;2000.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Химия</w:t>
            </w:r>
          </w:p>
        </w:tc>
        <w:tc>
          <w:tcPr>
            <w:tcW w:type="dxa" w:w="8933"/>
          </w:tcPr>
          <w:p>
            <w:r>
              <w:t>Зимон А.Д., Лещенко Н.Ф. Коллоидная химия. М.;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Зимон А.Д. Физическая химия. М.;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Практическое руководство: Учеб. пособие для вузов. / Под ред. Ю.А. Золотова. – М.: Высш. шк., 2003..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Задачи и вопросы: Учеб. пособие для вузов. / Под ред. Ю.А. Золотова. – М.: Высш. шк.,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Ипполитов Е.Г., Артемов А.В., Батраков В.В. Физическая химия.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Коржуков Н.Г. Общая и неорганическая  химия.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Кругляков П.М.,Лещенко Н.Ф. Физическая и коллоидная химия.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Никольский А.Б.,Суворов А.В. Химия. СПб.,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Семенов И.Н., Перфилова Н.Л. Химия. СПб.,2000.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Н.С. Общая и неорганическая химия. М.: Высшая школа, 2000.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Карапетьянц М.Х., Дракин С.И. Строение вещества. М.: Высшая школа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Коровин Н.В. Общая химия учебник для вузов по техн. направл. и спец.. Высш.шк., 2009.  - 557 с.</w:t>
            </w:r>
          </w:p>
        </w:tc>
        <w:tc>
          <w:tcPr>
            <w:tcW w:type="dxa" w:w="900"/>
          </w:tcPr>
          <w:p>
            <w:r>
              <w:t>495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Глинка Н.Л. Общая химия Учеб. пособие. Кнорус, 2010.  - 746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Бункина Н.А., Грызлов В.Н., Селиванова С.И., Фармаковская А.А. Растворы. Электрохимия учеб. пособие к лаб. практикуму по химии. МАИ-ПРИНТ, 2009.  - 97 с.</w:t>
            </w:r>
          </w:p>
        </w:tc>
        <w:tc>
          <w:tcPr>
            <w:tcW w:type="dxa" w:w="900"/>
          </w:tcPr>
          <w:p>
            <w:r>
              <w:t>947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Грызлов В.Н., Селиванова С.И., Семенова М.А., Фармаковская А.А. Химическая термодинамика. Химическая кинетика. Физико-химические методы анализа  учеб. пособие к лаб. практикуму по химии. МАИ-ПРИНТ, 2009.  - 95 с.</w:t>
            </w:r>
          </w:p>
        </w:tc>
        <w:tc>
          <w:tcPr>
            <w:tcW w:type="dxa" w:w="900"/>
          </w:tcPr>
          <w:p>
            <w:r>
              <w:t>931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Бажин Н.М., и др., Музыкантов В.С., Пармон В.Н. Задачи по химической термодинамике  Учеб. пособие для вузов . Химия, 2001.  - 120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 Физико-химические методы анализа Аналитическая химия Учебник для вузов по химико-технолог.спец.. Дрофа, 2002.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Кочергина Л.А., Орлова Т.Д., Васильев В.П. Аналитическая химия.Сборник вопросов, упражнений и задач Учеб.пособие для вузов по напр.подготовки диплом.спец.хим.-технол.профиля. Дрофа, 2003.  - 319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Н.К., Годнев И.Н., и др., Краснов К.С. Строение вещества.Термодинамика Физическая химия В 2 кн.:Учеб. для вузов. Высш. шк., 2001.  - 512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 Н.Н. Общая и неорганическая химия Учебник для вузов по напр."Полиграфия"."Металургия","Техонолг.изделий текстиль.и легк.пром-сти","Материаловед.и технол.новых материалов","Технол.продукт.питания",""Защита окр.среды". Дрофа, 2002.  - 447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Гальванотехника / Справочник под ред. Гинберга А.М., Иванова А.Ф., Кравченко Л.Л. М.: Металлургия, 1987.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Соросовский образовательный журнал, М.: ISSEP, 1996-1999 гг.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Цифровая обработка изображений</w:t>
            </w:r>
          </w:p>
        </w:tc>
        <w:tc>
          <w:tcPr>
            <w:tcW w:type="dxa" w:w="8933"/>
          </w:tcPr>
          <w:p>
            <w:r>
              <w:t>Гонсалес Р.,Вудс Р. Цифровая обработка изображений.Москва:Техносфера,2005.-1072с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Гонсалес Р.,Вудс Р.,Эддинс С. Цифровая обработка изображений в среде MATLAB.Москва:Техносфера,2006.-616с.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сети ИВК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кусу "Цифровые сети СУ ЛА"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Костюков В.М.,Кортьев А.В.Методические указания (электронная версия)к лабораторным работам по курсу"Цифровые сети СУ ЛА"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Олифер В.Г.,Олифер Н.А. Компьютерные сети.Принципы ,технологии ,протоколы.-СПб.:Изд-вво"Питер",1999.-672 с.ил.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Лазарев В.Г. Интеллектуальные цифровые сети. Справочник.-М.:"Финансы и статистика",1996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Экология</w:t>
            </w:r>
          </w:p>
        </w:tc>
        <w:tc>
          <w:tcPr>
            <w:tcW w:type="dxa" w:w="8933"/>
          </w:tcPr>
          <w:p>
            <w:r>
              <w:t>Николайкин Н.И., Николайкина Н.Е., Мелехова О.П. Экология. Учебник для вузов/ 2-е изд. перераб и доп.- М.: Academia, 2012.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С.В., Ильницкая А.В., Козьяков А.Ф., и др. Безопасность жизнедеятельности. Учебник для вузов /Под общ. ред. С.В.Белов и др. Изд. 3-е, испр. и доп. М.: Высш.шк., 2008.</w:t>
            </w:r>
          </w:p>
        </w:tc>
        <w:tc>
          <w:tcPr>
            <w:tcW w:type="dxa" w:w="900"/>
          </w:tcPr>
          <w:p>
            <w:r>
              <w:t>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Марфенин Н.Н. Устойчивое развитие человечества.Учебник. М.: Изд-во МГУ,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Ванцов С.В., Медведев А.М. Промышленная экология. Учебное пособие. М.: Техинформпресс, 1998.</w:t>
            </w:r>
          </w:p>
        </w:tc>
        <w:tc>
          <w:tcPr>
            <w:tcW w:type="dxa" w:w="900"/>
          </w:tcPr>
          <w:p>
            <w:r>
              <w:t>166*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Брюхань Ф.Ф., Графкина М.В., Сдобнякова Е.Е. Промышленная экология. Учебник. М. Форум,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Бринчук, М.М. Экологическое право; М.: Юристъ, 2010.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</w:t>
            </w:r>
          </w:p>
        </w:tc>
        <w:tc>
          <w:tcPr>
            <w:tcW w:type="dxa" w:w="8933"/>
          </w:tcPr>
          <w:p>
            <w:r>
              <w:t>Экономика для инженера (в 2-х частях): учебник/ Под ред. Ю.А. Комарницкого, А.К. Сапора – М.: Высшая школа, Доброе слово,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Кочетов и др. Инженерная экономика: учебник. Изд-во МГТУ им. Баумана,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 экономической теории / Под.ред. М.Н. Чепурина., Е.А. Киселевой – Киров, 2005.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 экономической теории: Учебное пособие / Рук. авт. колл. А.В. Сидорович. – М.: ДИС, 2007.</w:t>
            </w:r>
          </w:p>
        </w:tc>
        <w:tc>
          <w:tcPr>
            <w:tcW w:type="dxa" w:w="900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Станковская И.К., Стрелец И.А. Экономическая теория: учебник. Изд-во Эксмо,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Методические указания и планы семинарских занятий по дисциплине «Экономическая теория» /Под ред. Сапора А.К. – М.: МАИ-ПРИНТ, 2008.</w:t>
            </w:r>
          </w:p>
        </w:tc>
        <w:tc>
          <w:tcPr>
            <w:tcW w:type="dxa" w:w="900"/>
          </w:tcPr>
          <w:p>
            <w:r>
              <w:t>963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Тесты и задачи по экономической теории. Учебное пособие МАИ /Под ред. Сапора А.К. и Чирсковой Н.А. – М.: МАИ-ПРИНТ, 2011.</w:t>
            </w:r>
          </w:p>
        </w:tc>
        <w:tc>
          <w:tcPr>
            <w:tcW w:type="dxa" w:w="900"/>
          </w:tcPr>
          <w:p>
            <w:r>
              <w:t>913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А.Г., Басаргина О.А., Ермолаева М.Г., Канащенкова Н.В., Комарницкий Ю.А., Сапор А.К. Макроэкономика. Мировая экономика. Переходная экономика Экономика для инженера  в 2-х ч. : учебник. Высш. шк.:Доброе слово, 2001.  - 375 с.</w:t>
            </w:r>
          </w:p>
        </w:tc>
        <w:tc>
          <w:tcPr>
            <w:tcW w:type="dxa" w:w="900"/>
          </w:tcPr>
          <w:p>
            <w:r>
              <w:t>979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Басаргина О.А., Ермолаева М.Г., Коляго В.С., Комарницкий Ю.А., Лебедева Е.В., Сапор А.К. Введение в экономическую теорию. Микроэкономика Экономика для инженера  в 2-х ч. : учебник. Высш. шк.:Доброе слово, 2001.  - 359 с.</w:t>
            </w:r>
          </w:p>
        </w:tc>
        <w:tc>
          <w:tcPr>
            <w:tcW w:type="dxa" w:w="900"/>
          </w:tcPr>
          <w:p>
            <w:r>
              <w:t>896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М.Г., Новикова Е.А., Писаренко Л.Н., Родичева Т.М., Сапор А.К., Чирскова Н.А. Тесты и задачи по экономической теории Учеб. пособие. МАИ-ПРИНТ, 2011.  - 78 с.</w:t>
            </w:r>
          </w:p>
        </w:tc>
        <w:tc>
          <w:tcPr>
            <w:tcW w:type="dxa" w:w="900"/>
          </w:tcPr>
          <w:p>
            <w:r>
              <w:t>913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 С.Л., Макконнелл К.Р. Экономикс: Принципы, проблемы и политика учебник: пер. с англ.. ИНФРА-М, 2000.  - 528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 С.Л., Макконнелл К.Р. Экономикс краткий курс : учебник. ИНФРА-М, 2010.  - 461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Самуэльсон Пауль А. Вводный курс Экономика . Алфавит, 1993.  - 430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 М.: Финансы и статистика, 1994 и последующее издание 2005.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П.Х. Линдерт. Экономика мирохозяйственных связей.  М.: Прогресс,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Миклашевская Н.А., Холопов А.В. Международная экономика (Серия «Учебники МГУ»)  М.: Дело и сервис, 1998 и последующее издание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Албегова И.М., Емцов Р.Г., Холопов А.В. Государственная экономическая политика (Серия «Учебники МГУ»)  М.: Дело и сервис, 1998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Экономический рост и вектор развития современной России. Под ред. К.А. Хубиева.  М.: Экон. фак-т МГУ, ТЕИС,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Проблемы и противоречия воспроизводства в России в контексте мирового экономического развития. Теория. Сопоставления. Поиски. /Под ред. В.Н.Черковца.  М.: Экон. фак-т МГУ, ТЕИС,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Институциональная экономика. Учебник /Под общей ред. д.э.н., проф.  А. Аузана – М.: Инфра-М, 2006 и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Актуальные вопросы институционального анализа экономики / Серия «Научная монография МАИ» /Ермолаева М.Г., Любимцева С.В., Медведева А.М., Сапор А.К. - Раздел III. Институты глобального регулирования – М.: Изд-во МАИ, 2012.</w:t>
            </w:r>
          </w:p>
        </w:tc>
        <w:tc>
          <w:tcPr>
            <w:tcW w:type="dxa" w:w="900"/>
          </w:tcPr>
          <w:p>
            <w:r>
              <w:t>153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М.Г., Медведева А.М. Институциональная реформа международных организаций. РИСК: Ресурсы, информация, снабжение, конкуренция, 2006. № 4. С. 68-77.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М.Г. Саморегулирование в электронной торговле. РИСК: Ресурсы, информация, снабжение, конкуренция, 2004. № 1. С. 54-59.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Михненко П.А. Теория организации: учебник – М.: Московский финансово-промышленный университет «Синергия», 2013.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Иванова Т.Ю. Теория организации: учебник – 4-е изд., стер. - М.: КНОРУС, 2012.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 создания аэрокосмической техники</w:t>
            </w:r>
          </w:p>
        </w:tc>
        <w:tc>
          <w:tcPr>
            <w:tcW w:type="dxa" w:w="8933"/>
          </w:tcPr>
          <w:p>
            <w:r>
              <w:t>Володин С.В. Корунов С.С. Менеджмент аэрокосмических программ: инженерно-экономический подход. Доброе слово, 2014.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Зайцев Н.Л. Экономика промышленного предприятия.Практикум Учеб.пособие для вузов по спец."Менеджмент","Эконом.предпр.". ИНФРА-М, 2006.  - 223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Зайцев Н.Л. Экономика,организация и управление предприятием Учеб.пособие для вузов по спец."Менеджмент организации". ИНФРА-М, 2007.  - 454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Зайцев Н.Л. Экономика промышленного предприятия  Учебник для вузов по направл. и спец. "Менеджмент". ИНФРА-М, 2007.  - 413 с.</w:t>
            </w:r>
          </w:p>
        </w:tc>
        <w:tc>
          <w:tcPr>
            <w:tcW w:type="dxa" w:w="900"/>
          </w:tcPr>
          <w:p>
            <w:r>
              <w:t>101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Загородников С.В., Миронов М.Г. Экономика отрасли (машиностроение) учебник для сред. проф. образования по спец. "Машиностроение". Форум, 2010.  - 318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80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Эксплуатация ИВК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Конспект лекции по курсу "Эксплуатация ИВК"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Эффективность авиационных комплексов</w:t>
            </w:r>
          </w:p>
        </w:tc>
        <w:tc>
          <w:tcPr>
            <w:tcW w:type="dxa" w:w="8933"/>
          </w:tcPr>
          <w:p>
            <w:r>
              <w:t>Эффективность боевого применения авиационных боевых комплексов. Учебник/под ред. В.Г. Глушкова. - Ставрополь: Филиал ВВИА им. Н.Е. Жуковского,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Калугин В.Г. Основы внешнего проектирования авиационных комплексов. М.: Издательство "ТРОВАНТ",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Оркин Б.Д., Оркин С.Д. Имитационное моделирование боевого функционирования палубных истребителей, зенитных ракетных и артиллерийских комплексов корабельных групп при решении задач ПВО: Учебное пособие. - М.: Изд-во МАИ-ПРИНТ. 2009.</w:t>
            </w:r>
          </w:p>
        </w:tc>
        <w:tc>
          <w:tcPr>
            <w:tcW w:type="dxa" w:w="900"/>
          </w:tcPr>
          <w:p>
            <w:r>
              <w:t>445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Монсик В.Б. Статистические основы авиационного вооружения. - М.: ВВИА им. проф. Н.Е. Жуковского,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Калабухова Е.П. Основы теории эффективности воздушной стрельбы и бомбометания Учеб.для студ.вузов. Машиностроение, 1991.  - 331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Оркин Б.Д., Оркин С.Д. Имитационное моделирование боевого функционирования палубных истребителей, зенитных ракетных и артиллерийских комплексов корабельных групп при решении задач ПВО учеб. пособие для вузов по направл. 160600 "Интегрирован. системы ЛА ", и спец. 160602 "Автоматизирован. системы управления боевыми авиационными комплексами". МАИ-ПРИНТ, 2009.  - 699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445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