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161101.С11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Алгоритмические языки и программирование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Аналитическая механика и теория колебаний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приборы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системы ориентации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Гироскопические стабилизаторы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Динамика полета воздушных и космических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Инерциальные датчики систем управления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Инженерная и компьютерная графика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Информатика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Испытание приборов и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 культуры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Культурология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Линейная алгебра и аналитическая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Методы оптимизации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Метрологическое обеспечение измерений в системах ориентации и навигации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Метрология, стандартизация и сертификация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Микропроцессорная техника в приборах, системах и комплексах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Моделирование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Навигационные системы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Надежность и техническая диагностика приборов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Начертательная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автоматизированного проектирования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конструирования приборов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прикладной гидро- и аэродинамики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теории пилотажно-навигационных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теории управления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Политика и право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Правоведение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Приборы и датчики высотно- скоростных параметров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Прикладная микромеханика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Проектирование навигационных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Производственно-технологическая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Расчет и проектирование инерциальных датчиков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автоматического управления воздушными летательными аппаратами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автоматического управления космическими летательными аппаратами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аналитических вычислений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компьютерных вычислений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Случайные процессы и статистические технологии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Социология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Спутниковые навигационные измерения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Спутниковые навигационные технологии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Теоретические основы электротехники и электроизмерений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случайных процессов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Технология приборостроения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УИРС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Учебная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Физико-теоретические основы элементов и систем управления движением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Философия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Химия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Цифровые измерительно-управляющие системы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Численные методы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 отрасли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Эксплуатационная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Эксплуатация и испытание систем управления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Электроника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Электрооборудование летательных аппаратов и средства их подготовки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Элементы приборов и систем ориентации и навигации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